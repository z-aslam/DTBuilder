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7E2C8" w14:textId="1A3B8850" w:rsidR="008D30DB" w:rsidRDefault="00996977">
      <w:r>
        <w:t>TESTING</w:t>
      </w:r>
    </w:p>
    <w:p w14:paraId="73ABDFDE" w14:textId="77777777" w:rsidR="00142793" w:rsidRDefault="00142793"/>
    <w:p w14:paraId="6D8CE041" w14:textId="0639551D" w:rsidR="00142793" w:rsidRDefault="00142793">
      <w:r>
        <w:t>CLASSIFICATION MODEL</w:t>
      </w:r>
    </w:p>
    <w:p w14:paraId="2C57712E" w14:textId="77777777" w:rsidR="00C81F41" w:rsidRDefault="00C81F41"/>
    <w:p w14:paraId="08A30AEE" w14:textId="2151B404" w:rsidR="00C81F41" w:rsidRDefault="00C81F41">
      <w:r>
        <w:t>Test with Iris Dataset, Wine Dataset and Breast Cancer dataset</w:t>
      </w:r>
    </w:p>
    <w:p w14:paraId="3844CC14" w14:textId="06BD1329" w:rsidR="00E60F99" w:rsidRPr="00D94AC6" w:rsidRDefault="00E60F99">
      <w:pPr>
        <w:rPr>
          <w:b/>
          <w:bCs/>
          <w:color w:val="FF0000"/>
        </w:rPr>
      </w:pPr>
      <w:r w:rsidRPr="00D94AC6">
        <w:rPr>
          <w:b/>
          <w:bCs/>
          <w:color w:val="FF0000"/>
        </w:rPr>
        <w:t>Iris.csv</w:t>
      </w:r>
    </w:p>
    <w:p w14:paraId="231CC3C3" w14:textId="77777777" w:rsidR="00996977" w:rsidRDefault="00996977"/>
    <w:p w14:paraId="6AEF5DBF" w14:textId="6D1D598C" w:rsidR="00142793" w:rsidRDefault="00996977" w:rsidP="00142793">
      <w:pPr>
        <w:pStyle w:val="ListParagraph"/>
        <w:numPr>
          <w:ilvl w:val="0"/>
          <w:numId w:val="1"/>
        </w:numPr>
      </w:pPr>
      <w:r>
        <w:t>File upload</w:t>
      </w:r>
    </w:p>
    <w:tbl>
      <w:tblPr>
        <w:tblStyle w:val="TableGrid"/>
        <w:tblW w:w="0" w:type="auto"/>
        <w:tblLook w:val="04A0" w:firstRow="1" w:lastRow="0" w:firstColumn="1" w:lastColumn="0" w:noHBand="0" w:noVBand="1"/>
      </w:tblPr>
      <w:tblGrid>
        <w:gridCol w:w="3005"/>
        <w:gridCol w:w="3005"/>
        <w:gridCol w:w="3006"/>
      </w:tblGrid>
      <w:tr w:rsidR="00142793" w14:paraId="36CE4D95" w14:textId="77777777" w:rsidTr="00142793">
        <w:tc>
          <w:tcPr>
            <w:tcW w:w="3005" w:type="dxa"/>
          </w:tcPr>
          <w:p w14:paraId="054F9979" w14:textId="708D3A2D" w:rsidR="00142793" w:rsidRDefault="00142793" w:rsidP="00142793">
            <w:r>
              <w:t>Action</w:t>
            </w:r>
          </w:p>
        </w:tc>
        <w:tc>
          <w:tcPr>
            <w:tcW w:w="3005" w:type="dxa"/>
          </w:tcPr>
          <w:p w14:paraId="59BF5C58" w14:textId="1E516C36" w:rsidR="00142793" w:rsidRDefault="00142793" w:rsidP="00142793">
            <w:r>
              <w:t>Expected Outcome</w:t>
            </w:r>
          </w:p>
        </w:tc>
        <w:tc>
          <w:tcPr>
            <w:tcW w:w="3006" w:type="dxa"/>
          </w:tcPr>
          <w:p w14:paraId="1D468E50" w14:textId="77D971F5" w:rsidR="00142793" w:rsidRDefault="00142793" w:rsidP="00142793">
            <w:r>
              <w:t>Outcome</w:t>
            </w:r>
          </w:p>
        </w:tc>
      </w:tr>
      <w:tr w:rsidR="00142793" w14:paraId="2ED7E42D" w14:textId="77777777" w:rsidTr="00142793">
        <w:tc>
          <w:tcPr>
            <w:tcW w:w="3005" w:type="dxa"/>
          </w:tcPr>
          <w:p w14:paraId="58397ED9" w14:textId="25BE647A" w:rsidR="00142793" w:rsidRDefault="00142793" w:rsidP="00142793">
            <w:r>
              <w:t>Not uploaded file – I click save</w:t>
            </w:r>
          </w:p>
        </w:tc>
        <w:tc>
          <w:tcPr>
            <w:tcW w:w="3005" w:type="dxa"/>
          </w:tcPr>
          <w:p w14:paraId="30C42F76" w14:textId="11863ADB" w:rsidR="00142793" w:rsidRDefault="00142793" w:rsidP="00142793">
            <w:r>
              <w:t>Save has been disabled as nothing has been added</w:t>
            </w:r>
          </w:p>
        </w:tc>
        <w:tc>
          <w:tcPr>
            <w:tcW w:w="3006" w:type="dxa"/>
          </w:tcPr>
          <w:p w14:paraId="715D9988" w14:textId="1DC01207" w:rsidR="00142793" w:rsidRPr="00342897" w:rsidRDefault="00342897" w:rsidP="00142793">
            <w:pPr>
              <w:rPr>
                <w:color w:val="FF0000"/>
              </w:rPr>
            </w:pPr>
            <w:r w:rsidRPr="000F6C8C">
              <w:rPr>
                <w:color w:val="00B050"/>
              </w:rPr>
              <w:t>Save is disabled when no file has been added.</w:t>
            </w:r>
          </w:p>
        </w:tc>
      </w:tr>
      <w:tr w:rsidR="00142793" w14:paraId="7AC62146" w14:textId="77777777" w:rsidTr="00142793">
        <w:tc>
          <w:tcPr>
            <w:tcW w:w="3005" w:type="dxa"/>
          </w:tcPr>
          <w:p w14:paraId="291AC37D" w14:textId="0386E626" w:rsidR="00142793" w:rsidRDefault="00142793" w:rsidP="00142793">
            <w:r>
              <w:t>Not uploaded file – add config ‘browse files’</w:t>
            </w:r>
          </w:p>
        </w:tc>
        <w:tc>
          <w:tcPr>
            <w:tcW w:w="3005" w:type="dxa"/>
          </w:tcPr>
          <w:p w14:paraId="02CA5FD1" w14:textId="2FABFB35" w:rsidR="00142793" w:rsidRDefault="00142793" w:rsidP="00142793">
            <w:r>
              <w:t>Can add a .</w:t>
            </w:r>
            <w:proofErr w:type="spellStart"/>
            <w:r>
              <w:t>ini</w:t>
            </w:r>
            <w:proofErr w:type="spellEnd"/>
            <w:r>
              <w:t xml:space="preserve"> file that has been saved before and loads correctly</w:t>
            </w:r>
          </w:p>
        </w:tc>
        <w:tc>
          <w:tcPr>
            <w:tcW w:w="3006" w:type="dxa"/>
          </w:tcPr>
          <w:p w14:paraId="28CA7A64" w14:textId="17CB4519" w:rsidR="00142793" w:rsidRPr="000F6C8C" w:rsidRDefault="00342897" w:rsidP="00142793">
            <w:pPr>
              <w:rPr>
                <w:color w:val="00B050"/>
              </w:rPr>
            </w:pPr>
            <w:r w:rsidRPr="000F6C8C">
              <w:rPr>
                <w:color w:val="00B050"/>
              </w:rPr>
              <w:t>User is successfully able to load a previously saved config file in the ‘saves’ folder. All items load correctly and as expected.</w:t>
            </w:r>
          </w:p>
        </w:tc>
      </w:tr>
      <w:tr w:rsidR="00142793" w14:paraId="1309759C" w14:textId="77777777" w:rsidTr="00142793">
        <w:tc>
          <w:tcPr>
            <w:tcW w:w="3005" w:type="dxa"/>
          </w:tcPr>
          <w:p w14:paraId="7C370BF7" w14:textId="7AA0E968" w:rsidR="00142793" w:rsidRDefault="00C81F41" w:rsidP="00142793">
            <w:r>
              <w:t>Upload a csv file</w:t>
            </w:r>
          </w:p>
        </w:tc>
        <w:tc>
          <w:tcPr>
            <w:tcW w:w="3005" w:type="dxa"/>
          </w:tcPr>
          <w:p w14:paraId="66D2EF99" w14:textId="04C1FB18" w:rsidR="00142793" w:rsidRDefault="00C81F41" w:rsidP="00142793">
            <w:r>
              <w:t>Only allowed to pick a .csv file, correct errors are shown if the right file isn’t picked</w:t>
            </w:r>
          </w:p>
        </w:tc>
        <w:tc>
          <w:tcPr>
            <w:tcW w:w="3006" w:type="dxa"/>
          </w:tcPr>
          <w:p w14:paraId="453EBDF0" w14:textId="61940883" w:rsidR="00142793" w:rsidRPr="000F6C8C" w:rsidRDefault="000F6C8C" w:rsidP="00142793">
            <w:pPr>
              <w:rPr>
                <w:color w:val="FF0000"/>
              </w:rPr>
            </w:pPr>
            <w:r w:rsidRPr="000F6C8C">
              <w:rPr>
                <w:color w:val="00B050"/>
              </w:rPr>
              <w:t xml:space="preserve">Only CSV files </w:t>
            </w:r>
            <w:proofErr w:type="gramStart"/>
            <w:r w:rsidRPr="000F6C8C">
              <w:rPr>
                <w:color w:val="00B050"/>
              </w:rPr>
              <w:t>are able to</w:t>
            </w:r>
            <w:proofErr w:type="gramEnd"/>
            <w:r w:rsidRPr="000F6C8C">
              <w:rPr>
                <w:color w:val="00B050"/>
              </w:rPr>
              <w:t xml:space="preserve"> be picked, reducing the need for the error message for different file types.</w:t>
            </w:r>
          </w:p>
        </w:tc>
      </w:tr>
      <w:tr w:rsidR="00C81F41" w14:paraId="2E20F8B3" w14:textId="77777777" w:rsidTr="00142793">
        <w:tc>
          <w:tcPr>
            <w:tcW w:w="3005" w:type="dxa"/>
          </w:tcPr>
          <w:p w14:paraId="41FBEEBB" w14:textId="120BB7AA" w:rsidR="00C81F41" w:rsidRDefault="00C81F41" w:rsidP="00142793">
            <w:r>
              <w:t>Upload a csv file &gt; 200mb</w:t>
            </w:r>
          </w:p>
        </w:tc>
        <w:tc>
          <w:tcPr>
            <w:tcW w:w="3005" w:type="dxa"/>
          </w:tcPr>
          <w:p w14:paraId="790245CF" w14:textId="0F713F83" w:rsidR="00C81F41" w:rsidRDefault="00C81F41" w:rsidP="00142793">
            <w:r>
              <w:t>Correct error indicating max file size is shown to user</w:t>
            </w:r>
          </w:p>
        </w:tc>
        <w:tc>
          <w:tcPr>
            <w:tcW w:w="3006" w:type="dxa"/>
          </w:tcPr>
          <w:p w14:paraId="673D1A25" w14:textId="42EC1065" w:rsidR="00C81F41" w:rsidRDefault="000F6C8C" w:rsidP="00142793">
            <w:r w:rsidRPr="000F6C8C">
              <w:rPr>
                <w:color w:val="00B050"/>
              </w:rPr>
              <w:t>A warning shows, stating that the file must be 200mb or smaller.</w:t>
            </w:r>
          </w:p>
        </w:tc>
      </w:tr>
      <w:tr w:rsidR="00AB1AB9" w14:paraId="67AA43E7" w14:textId="77777777" w:rsidTr="00142793">
        <w:tc>
          <w:tcPr>
            <w:tcW w:w="3005" w:type="dxa"/>
          </w:tcPr>
          <w:p w14:paraId="1991CEDE" w14:textId="6C111E0E" w:rsidR="00AB1AB9" w:rsidRDefault="00AB1AB9" w:rsidP="00142793">
            <w:r>
              <w:t xml:space="preserve">Cross off and delete dataframe </w:t>
            </w:r>
          </w:p>
        </w:tc>
        <w:tc>
          <w:tcPr>
            <w:tcW w:w="3005" w:type="dxa"/>
          </w:tcPr>
          <w:p w14:paraId="09B9EAFA" w14:textId="5FC23ADF" w:rsidR="00AB1AB9" w:rsidRDefault="00AB1AB9" w:rsidP="00142793">
            <w:r>
              <w:t>Page refreshes back to original screen, indicating that the user needs to add a .csv file.</w:t>
            </w:r>
          </w:p>
        </w:tc>
        <w:tc>
          <w:tcPr>
            <w:tcW w:w="3006" w:type="dxa"/>
          </w:tcPr>
          <w:p w14:paraId="3C782182" w14:textId="3885B83F" w:rsidR="00AB1AB9" w:rsidRDefault="00E71227" w:rsidP="00142793">
            <w:r w:rsidRPr="00E71227">
              <w:rPr>
                <w:color w:val="00B050"/>
              </w:rPr>
              <w:t>Deleting a csv file that has been added refreshes the page back to the original screen as expected.</w:t>
            </w:r>
          </w:p>
        </w:tc>
      </w:tr>
      <w:tr w:rsidR="0071794F" w14:paraId="4C403B03" w14:textId="77777777" w:rsidTr="00142793">
        <w:tc>
          <w:tcPr>
            <w:tcW w:w="3005" w:type="dxa"/>
          </w:tcPr>
          <w:p w14:paraId="4E8DC16D" w14:textId="5960AB7D" w:rsidR="0071794F" w:rsidRDefault="0071794F" w:rsidP="00142793"/>
        </w:tc>
        <w:tc>
          <w:tcPr>
            <w:tcW w:w="3005" w:type="dxa"/>
          </w:tcPr>
          <w:p w14:paraId="2F4246D2" w14:textId="1AFC3A98" w:rsidR="0071794F" w:rsidRDefault="0071794F" w:rsidP="00142793"/>
        </w:tc>
        <w:tc>
          <w:tcPr>
            <w:tcW w:w="3006" w:type="dxa"/>
          </w:tcPr>
          <w:p w14:paraId="1CA3A010" w14:textId="4C8EBD2D" w:rsidR="0071794F" w:rsidRPr="00E71227" w:rsidRDefault="0071794F" w:rsidP="00142793">
            <w:pPr>
              <w:rPr>
                <w:color w:val="00B050"/>
              </w:rPr>
            </w:pPr>
          </w:p>
        </w:tc>
      </w:tr>
      <w:tr w:rsidR="0071794F" w14:paraId="57714567" w14:textId="77777777" w:rsidTr="00142793">
        <w:tc>
          <w:tcPr>
            <w:tcW w:w="3005" w:type="dxa"/>
          </w:tcPr>
          <w:p w14:paraId="343C8EAD" w14:textId="77777777" w:rsidR="0071794F" w:rsidRDefault="0071794F" w:rsidP="00142793"/>
        </w:tc>
        <w:tc>
          <w:tcPr>
            <w:tcW w:w="3005" w:type="dxa"/>
          </w:tcPr>
          <w:p w14:paraId="123A5858" w14:textId="77777777" w:rsidR="0071794F" w:rsidRDefault="0071794F" w:rsidP="00142793"/>
        </w:tc>
        <w:tc>
          <w:tcPr>
            <w:tcW w:w="3006" w:type="dxa"/>
          </w:tcPr>
          <w:p w14:paraId="635BE51C" w14:textId="77777777" w:rsidR="0071794F" w:rsidRPr="00E71227" w:rsidRDefault="0071794F" w:rsidP="00142793">
            <w:pPr>
              <w:rPr>
                <w:color w:val="00B050"/>
              </w:rPr>
            </w:pPr>
          </w:p>
        </w:tc>
      </w:tr>
    </w:tbl>
    <w:p w14:paraId="32F48E8A" w14:textId="77777777" w:rsidR="00142793" w:rsidRDefault="00142793" w:rsidP="00142793"/>
    <w:p w14:paraId="2C4AA221" w14:textId="77777777" w:rsidR="003A293B" w:rsidRDefault="003A293B" w:rsidP="00142793"/>
    <w:p w14:paraId="51164D50" w14:textId="00EB379E" w:rsidR="00142793" w:rsidRDefault="003A293B" w:rsidP="00142793">
      <w:r>
        <w:t xml:space="preserve">Data Exploration </w:t>
      </w:r>
    </w:p>
    <w:p w14:paraId="44E62975" w14:textId="77777777" w:rsidR="0054315A" w:rsidRDefault="0054315A" w:rsidP="00142793"/>
    <w:p w14:paraId="591103C0" w14:textId="0DC5CA66" w:rsidR="003A293B" w:rsidRDefault="003A293B" w:rsidP="003A293B">
      <w:pPr>
        <w:pStyle w:val="ListParagraph"/>
        <w:numPr>
          <w:ilvl w:val="0"/>
          <w:numId w:val="1"/>
        </w:numPr>
      </w:pPr>
      <w:r>
        <w:t>Choose target column</w:t>
      </w:r>
    </w:p>
    <w:tbl>
      <w:tblPr>
        <w:tblStyle w:val="TableGrid"/>
        <w:tblW w:w="0" w:type="auto"/>
        <w:tblLook w:val="04A0" w:firstRow="1" w:lastRow="0" w:firstColumn="1" w:lastColumn="0" w:noHBand="0" w:noVBand="1"/>
      </w:tblPr>
      <w:tblGrid>
        <w:gridCol w:w="3005"/>
        <w:gridCol w:w="3005"/>
        <w:gridCol w:w="3006"/>
      </w:tblGrid>
      <w:tr w:rsidR="00EA6EF2" w14:paraId="0A201AC1" w14:textId="77777777" w:rsidTr="0008556A">
        <w:tc>
          <w:tcPr>
            <w:tcW w:w="3005" w:type="dxa"/>
          </w:tcPr>
          <w:p w14:paraId="1F51553C" w14:textId="77777777" w:rsidR="00EA6EF2" w:rsidRDefault="00EA6EF2" w:rsidP="0008556A">
            <w:r>
              <w:t>Action</w:t>
            </w:r>
          </w:p>
        </w:tc>
        <w:tc>
          <w:tcPr>
            <w:tcW w:w="3005" w:type="dxa"/>
          </w:tcPr>
          <w:p w14:paraId="0E3FA635" w14:textId="77777777" w:rsidR="00EA6EF2" w:rsidRDefault="00EA6EF2" w:rsidP="0008556A">
            <w:r>
              <w:t>Expected Outcome</w:t>
            </w:r>
          </w:p>
        </w:tc>
        <w:tc>
          <w:tcPr>
            <w:tcW w:w="3006" w:type="dxa"/>
          </w:tcPr>
          <w:p w14:paraId="3AD7F6B4" w14:textId="77777777" w:rsidR="00EA6EF2" w:rsidRDefault="00EA6EF2" w:rsidP="0008556A">
            <w:r>
              <w:t>Outcome</w:t>
            </w:r>
          </w:p>
        </w:tc>
      </w:tr>
      <w:tr w:rsidR="00EA6EF2" w14:paraId="60CEDA2A" w14:textId="77777777" w:rsidTr="0008556A">
        <w:tc>
          <w:tcPr>
            <w:tcW w:w="3005" w:type="dxa"/>
          </w:tcPr>
          <w:p w14:paraId="0CAF1CE8" w14:textId="0CC67C62" w:rsidR="00EA6EF2" w:rsidRDefault="00EA6EF2" w:rsidP="0008556A">
            <w:r>
              <w:t>Pick a target column that is categorical</w:t>
            </w:r>
          </w:p>
        </w:tc>
        <w:tc>
          <w:tcPr>
            <w:tcW w:w="3005" w:type="dxa"/>
          </w:tcPr>
          <w:p w14:paraId="34F4AC00" w14:textId="30EB4F5E" w:rsidR="00EA6EF2" w:rsidRDefault="00EA6EF2" w:rsidP="0008556A">
            <w:r>
              <w:t>User only has the option to pick from categorical columns, this includes ‘bool’ columns that can be used for classification</w:t>
            </w:r>
          </w:p>
        </w:tc>
        <w:tc>
          <w:tcPr>
            <w:tcW w:w="3006" w:type="dxa"/>
          </w:tcPr>
          <w:p w14:paraId="29774CED" w14:textId="7C18253B" w:rsidR="00EA6EF2" w:rsidRDefault="00E71227" w:rsidP="0008556A">
            <w:r w:rsidRPr="00E71227">
              <w:rPr>
                <w:color w:val="00B050"/>
              </w:rPr>
              <w:t>With the iris dataset, the only target available is the only categorical column ‘</w:t>
            </w:r>
            <w:proofErr w:type="gramStart"/>
            <w:r w:rsidRPr="00E71227">
              <w:rPr>
                <w:color w:val="00B050"/>
              </w:rPr>
              <w:t>species</w:t>
            </w:r>
            <w:r>
              <w:rPr>
                <w:color w:val="00B050"/>
              </w:rPr>
              <w:t>’</w:t>
            </w:r>
            <w:proofErr w:type="gramEnd"/>
            <w:r w:rsidRPr="00E71227">
              <w:rPr>
                <w:color w:val="00B050"/>
              </w:rPr>
              <w:t>. This is expected.</w:t>
            </w:r>
          </w:p>
        </w:tc>
      </w:tr>
    </w:tbl>
    <w:p w14:paraId="30D7CA84" w14:textId="77777777" w:rsidR="003A293B" w:rsidRDefault="003A293B" w:rsidP="003A293B"/>
    <w:p w14:paraId="069AD4CF" w14:textId="0DE4DE0A" w:rsidR="00EA6EF2" w:rsidRDefault="00EA6EF2" w:rsidP="00EA6EF2">
      <w:pPr>
        <w:pStyle w:val="ListParagraph"/>
        <w:numPr>
          <w:ilvl w:val="0"/>
          <w:numId w:val="1"/>
        </w:numPr>
      </w:pPr>
      <w:r>
        <w:t>Feature Scatterplot Analysis</w:t>
      </w:r>
    </w:p>
    <w:tbl>
      <w:tblPr>
        <w:tblStyle w:val="TableGrid"/>
        <w:tblW w:w="0" w:type="auto"/>
        <w:tblLook w:val="04A0" w:firstRow="1" w:lastRow="0" w:firstColumn="1" w:lastColumn="0" w:noHBand="0" w:noVBand="1"/>
      </w:tblPr>
      <w:tblGrid>
        <w:gridCol w:w="3005"/>
        <w:gridCol w:w="3005"/>
        <w:gridCol w:w="3006"/>
      </w:tblGrid>
      <w:tr w:rsidR="00EA6EF2" w14:paraId="724E5BCC" w14:textId="77777777" w:rsidTr="0008556A">
        <w:tc>
          <w:tcPr>
            <w:tcW w:w="3005" w:type="dxa"/>
          </w:tcPr>
          <w:p w14:paraId="33DDB6D8" w14:textId="77777777" w:rsidR="00EA6EF2" w:rsidRDefault="00EA6EF2" w:rsidP="0008556A">
            <w:r>
              <w:t>Action</w:t>
            </w:r>
          </w:p>
        </w:tc>
        <w:tc>
          <w:tcPr>
            <w:tcW w:w="3005" w:type="dxa"/>
          </w:tcPr>
          <w:p w14:paraId="5BBC48AB" w14:textId="77777777" w:rsidR="00EA6EF2" w:rsidRDefault="00EA6EF2" w:rsidP="0008556A">
            <w:r>
              <w:t>Expected Outcome</w:t>
            </w:r>
          </w:p>
        </w:tc>
        <w:tc>
          <w:tcPr>
            <w:tcW w:w="3006" w:type="dxa"/>
          </w:tcPr>
          <w:p w14:paraId="613CBDE8" w14:textId="77777777" w:rsidR="00EA6EF2" w:rsidRDefault="00EA6EF2" w:rsidP="0008556A">
            <w:r>
              <w:t>Outcome</w:t>
            </w:r>
          </w:p>
        </w:tc>
      </w:tr>
      <w:tr w:rsidR="00EA6EF2" w14:paraId="4E2EDDC8" w14:textId="77777777" w:rsidTr="0008556A">
        <w:tc>
          <w:tcPr>
            <w:tcW w:w="3005" w:type="dxa"/>
          </w:tcPr>
          <w:p w14:paraId="43249E3D" w14:textId="05D37358" w:rsidR="00EA6EF2" w:rsidRDefault="0054315A" w:rsidP="0008556A">
            <w:r>
              <w:t>X-axis: dropdown shows all numerical columns</w:t>
            </w:r>
          </w:p>
        </w:tc>
        <w:tc>
          <w:tcPr>
            <w:tcW w:w="3005" w:type="dxa"/>
          </w:tcPr>
          <w:p w14:paraId="6ED7712F" w14:textId="74844423" w:rsidR="00EA6EF2" w:rsidRDefault="0054315A" w:rsidP="0008556A">
            <w:r>
              <w:t>Only numerical features are shown, this displays properly as the x-axis on the graph</w:t>
            </w:r>
          </w:p>
        </w:tc>
        <w:tc>
          <w:tcPr>
            <w:tcW w:w="3006" w:type="dxa"/>
          </w:tcPr>
          <w:p w14:paraId="5A1E0EE9" w14:textId="07F8D2D0" w:rsidR="00EA6EF2" w:rsidRPr="00E71227" w:rsidRDefault="00E71227" w:rsidP="0008556A">
            <w:pPr>
              <w:rPr>
                <w:color w:val="00B050"/>
              </w:rPr>
            </w:pPr>
            <w:r w:rsidRPr="00E71227">
              <w:rPr>
                <w:color w:val="00B050"/>
              </w:rPr>
              <w:t>All numerical columns are shown - all 4 features that are left in the dataset.</w:t>
            </w:r>
          </w:p>
        </w:tc>
      </w:tr>
      <w:tr w:rsidR="0054315A" w14:paraId="456CE100" w14:textId="77777777" w:rsidTr="0008556A">
        <w:tc>
          <w:tcPr>
            <w:tcW w:w="3005" w:type="dxa"/>
          </w:tcPr>
          <w:p w14:paraId="1F40CB26" w14:textId="74A51A7B" w:rsidR="0054315A" w:rsidRDefault="0054315A" w:rsidP="0008556A">
            <w:r>
              <w:t>Y</w:t>
            </w:r>
            <w:r>
              <w:t>-axis: dropdown shows all numerical columns</w:t>
            </w:r>
          </w:p>
        </w:tc>
        <w:tc>
          <w:tcPr>
            <w:tcW w:w="3005" w:type="dxa"/>
          </w:tcPr>
          <w:p w14:paraId="13BE46D3" w14:textId="5D6A3A3C" w:rsidR="0054315A" w:rsidRDefault="0054315A" w:rsidP="0008556A">
            <w:r>
              <w:t>Only numerical features are shown</w:t>
            </w:r>
            <w:r>
              <w:t xml:space="preserve">, this displays </w:t>
            </w:r>
            <w:r>
              <w:lastRenderedPageBreak/>
              <w:t xml:space="preserve">properly as the </w:t>
            </w:r>
            <w:r>
              <w:t>y</w:t>
            </w:r>
            <w:r>
              <w:t>-axis on the graph</w:t>
            </w:r>
          </w:p>
        </w:tc>
        <w:tc>
          <w:tcPr>
            <w:tcW w:w="3006" w:type="dxa"/>
          </w:tcPr>
          <w:p w14:paraId="05AFD436" w14:textId="6DEB70AE" w:rsidR="0054315A" w:rsidRDefault="00E71227" w:rsidP="0008556A">
            <w:r w:rsidRPr="00E71227">
              <w:rPr>
                <w:color w:val="00B050"/>
              </w:rPr>
              <w:lastRenderedPageBreak/>
              <w:t>The same 4 features are shown as expected.</w:t>
            </w:r>
            <w:r>
              <w:rPr>
                <w:color w:val="00B050"/>
              </w:rPr>
              <w:t xml:space="preserve"> Plot </w:t>
            </w:r>
            <w:r>
              <w:rPr>
                <w:color w:val="00B050"/>
              </w:rPr>
              <w:lastRenderedPageBreak/>
              <w:t>axes are labelled as expected.</w:t>
            </w:r>
          </w:p>
        </w:tc>
      </w:tr>
      <w:tr w:rsidR="0054315A" w14:paraId="0FC3271E" w14:textId="77777777" w:rsidTr="0008556A">
        <w:tc>
          <w:tcPr>
            <w:tcW w:w="3005" w:type="dxa"/>
          </w:tcPr>
          <w:p w14:paraId="1BE76C6C" w14:textId="70913E0C" w:rsidR="0054315A" w:rsidRDefault="00A30EF8" w:rsidP="0008556A">
            <w:r>
              <w:lastRenderedPageBreak/>
              <w:t>Plot analysis</w:t>
            </w:r>
          </w:p>
        </w:tc>
        <w:tc>
          <w:tcPr>
            <w:tcW w:w="3005" w:type="dxa"/>
          </w:tcPr>
          <w:p w14:paraId="18373677" w14:textId="2A4A1A52" w:rsidR="0054315A" w:rsidRDefault="00A30EF8" w:rsidP="0008556A">
            <w:r>
              <w:t>Plot points are coloured based on the number of classes in the target column, and appropriately labelled</w:t>
            </w:r>
          </w:p>
        </w:tc>
        <w:tc>
          <w:tcPr>
            <w:tcW w:w="3006" w:type="dxa"/>
          </w:tcPr>
          <w:p w14:paraId="193134CC" w14:textId="35DFE932" w:rsidR="0054315A" w:rsidRDefault="00E71227" w:rsidP="0008556A">
            <w:r w:rsidRPr="00E71227">
              <w:rPr>
                <w:color w:val="00B050"/>
              </w:rPr>
              <w:t>Iris classes are separated by their colour on the graph, and appropriately labelled.</w:t>
            </w:r>
          </w:p>
        </w:tc>
      </w:tr>
      <w:tr w:rsidR="00A30EF8" w14:paraId="53267ADB" w14:textId="77777777" w:rsidTr="0008556A">
        <w:tc>
          <w:tcPr>
            <w:tcW w:w="3005" w:type="dxa"/>
          </w:tcPr>
          <w:p w14:paraId="27670B49" w14:textId="02467342" w:rsidR="00A30EF8" w:rsidRDefault="00A30EF8" w:rsidP="0008556A">
            <w:r>
              <w:t>Plot analysis – same X and Y axis</w:t>
            </w:r>
          </w:p>
        </w:tc>
        <w:tc>
          <w:tcPr>
            <w:tcW w:w="3005" w:type="dxa"/>
          </w:tcPr>
          <w:p w14:paraId="3728C35D" w14:textId="1344350E" w:rsidR="00A30EF8" w:rsidRDefault="00A30EF8" w:rsidP="0008556A">
            <w:r>
              <w:t>Shows a linear line</w:t>
            </w:r>
          </w:p>
        </w:tc>
        <w:tc>
          <w:tcPr>
            <w:tcW w:w="3006" w:type="dxa"/>
          </w:tcPr>
          <w:p w14:paraId="31DBAA71" w14:textId="2C62E7E0" w:rsidR="00A30EF8" w:rsidRDefault="00E71227" w:rsidP="0008556A">
            <w:r w:rsidRPr="00E71227">
              <w:rPr>
                <w:color w:val="00B050"/>
              </w:rPr>
              <w:t>Using the same X and Y features for each axis shows a linear plot as expected.</w:t>
            </w:r>
          </w:p>
        </w:tc>
      </w:tr>
      <w:tr w:rsidR="00A30EF8" w14:paraId="5C716356" w14:textId="77777777" w:rsidTr="0008556A">
        <w:tc>
          <w:tcPr>
            <w:tcW w:w="3005" w:type="dxa"/>
          </w:tcPr>
          <w:p w14:paraId="4152FD6E" w14:textId="51AF14E1" w:rsidR="00A30EF8" w:rsidRDefault="00A30EF8" w:rsidP="0008556A">
            <w:r>
              <w:t>Plot analysis – dataset with all numerical columns</w:t>
            </w:r>
          </w:p>
        </w:tc>
        <w:tc>
          <w:tcPr>
            <w:tcW w:w="3005" w:type="dxa"/>
          </w:tcPr>
          <w:p w14:paraId="27D14ACA" w14:textId="691D4AC6" w:rsidR="00A30EF8" w:rsidRDefault="00A30EF8" w:rsidP="0008556A">
            <w:r>
              <w:t>Plot shows relationship between two features, but no colours are used on the plot</w:t>
            </w:r>
          </w:p>
        </w:tc>
        <w:tc>
          <w:tcPr>
            <w:tcW w:w="3006" w:type="dxa"/>
          </w:tcPr>
          <w:p w14:paraId="232EFB74" w14:textId="1D7BCA69" w:rsidR="00A30EF8" w:rsidRDefault="00E71227" w:rsidP="0008556A">
            <w:r w:rsidRPr="00E71227">
              <w:rPr>
                <w:color w:val="00B050"/>
              </w:rPr>
              <w:t>All columns are shown. If no categorical columns are found the code relies on numerical features.</w:t>
            </w:r>
          </w:p>
        </w:tc>
      </w:tr>
    </w:tbl>
    <w:p w14:paraId="0C4FE543" w14:textId="77777777" w:rsidR="00EA6EF2" w:rsidRDefault="00EA6EF2" w:rsidP="00CE45F2"/>
    <w:p w14:paraId="2AC67468" w14:textId="77777777" w:rsidR="003A293B" w:rsidRDefault="003A293B" w:rsidP="003A293B"/>
    <w:p w14:paraId="3D553DB2" w14:textId="37CBB983" w:rsidR="003A293B" w:rsidRDefault="003A293B" w:rsidP="003A293B">
      <w:r>
        <w:t>Model Configuration and Hyper-parameter Tuning</w:t>
      </w:r>
    </w:p>
    <w:p w14:paraId="64C5BD9C" w14:textId="77777777" w:rsidR="00E55125" w:rsidRDefault="00E55125" w:rsidP="003A293B"/>
    <w:p w14:paraId="7A5BDFF8" w14:textId="2E46B687" w:rsidR="00E55125" w:rsidRDefault="00E55125" w:rsidP="00E55125">
      <w:pPr>
        <w:pStyle w:val="ListParagraph"/>
        <w:numPr>
          <w:ilvl w:val="0"/>
          <w:numId w:val="3"/>
        </w:numPr>
      </w:pPr>
      <w:r>
        <w:t xml:space="preserve">Max </w:t>
      </w:r>
      <w:r w:rsidR="00D329BB">
        <w:t>D</w:t>
      </w:r>
      <w:r>
        <w:t>epth</w:t>
      </w:r>
    </w:p>
    <w:tbl>
      <w:tblPr>
        <w:tblStyle w:val="TableGrid"/>
        <w:tblW w:w="0" w:type="auto"/>
        <w:tblLook w:val="04A0" w:firstRow="1" w:lastRow="0" w:firstColumn="1" w:lastColumn="0" w:noHBand="0" w:noVBand="1"/>
      </w:tblPr>
      <w:tblGrid>
        <w:gridCol w:w="3005"/>
        <w:gridCol w:w="3005"/>
        <w:gridCol w:w="3006"/>
      </w:tblGrid>
      <w:tr w:rsidR="001D493D" w14:paraId="4B29B365" w14:textId="77777777" w:rsidTr="0008556A">
        <w:tc>
          <w:tcPr>
            <w:tcW w:w="3005" w:type="dxa"/>
          </w:tcPr>
          <w:p w14:paraId="5852D740" w14:textId="77777777" w:rsidR="001D493D" w:rsidRDefault="001D493D" w:rsidP="0008556A">
            <w:r>
              <w:t>Action</w:t>
            </w:r>
          </w:p>
        </w:tc>
        <w:tc>
          <w:tcPr>
            <w:tcW w:w="3005" w:type="dxa"/>
          </w:tcPr>
          <w:p w14:paraId="7D1889C3" w14:textId="77777777" w:rsidR="001D493D" w:rsidRDefault="001D493D" w:rsidP="0008556A">
            <w:r>
              <w:t>Expected Outcome</w:t>
            </w:r>
          </w:p>
        </w:tc>
        <w:tc>
          <w:tcPr>
            <w:tcW w:w="3006" w:type="dxa"/>
          </w:tcPr>
          <w:p w14:paraId="316A040A" w14:textId="77777777" w:rsidR="001D493D" w:rsidRDefault="001D493D" w:rsidP="0008556A">
            <w:r>
              <w:t>Outcome</w:t>
            </w:r>
          </w:p>
        </w:tc>
      </w:tr>
      <w:tr w:rsidR="001D493D" w14:paraId="101BF913" w14:textId="77777777" w:rsidTr="0008556A">
        <w:tc>
          <w:tcPr>
            <w:tcW w:w="3005" w:type="dxa"/>
          </w:tcPr>
          <w:p w14:paraId="19D419A3" w14:textId="6B75B179" w:rsidR="001D493D" w:rsidRDefault="00E55125" w:rsidP="0008556A">
            <w:r>
              <w:t>Max-depth: Choose a max-depth value from the slider and observe a change in the resultant decision tree image</w:t>
            </w:r>
          </w:p>
        </w:tc>
        <w:tc>
          <w:tcPr>
            <w:tcW w:w="3005" w:type="dxa"/>
          </w:tcPr>
          <w:p w14:paraId="78E843EC" w14:textId="2D698D12" w:rsidR="001D493D" w:rsidRDefault="00E55125" w:rsidP="0008556A">
            <w:r>
              <w:t xml:space="preserve">Depth of the decision tree </w:t>
            </w:r>
            <w:r w:rsidR="00A31B97">
              <w:t>visualisation dynamically corresponds to the number on the max-depth slider</w:t>
            </w:r>
          </w:p>
        </w:tc>
        <w:tc>
          <w:tcPr>
            <w:tcW w:w="3006" w:type="dxa"/>
          </w:tcPr>
          <w:p w14:paraId="0182C068" w14:textId="768CC6C4" w:rsidR="001D493D" w:rsidRPr="00E64C7B" w:rsidRDefault="00E64C7B" w:rsidP="0008556A">
            <w:pPr>
              <w:rPr>
                <w:color w:val="00B050"/>
              </w:rPr>
            </w:pPr>
            <w:r w:rsidRPr="00E64C7B">
              <w:rPr>
                <w:color w:val="00B050"/>
              </w:rPr>
              <w:t>Decision tree visualisation changes along with new updated values in the max depth slider. No errors occur on the Iris dataset.</w:t>
            </w:r>
          </w:p>
        </w:tc>
      </w:tr>
      <w:tr w:rsidR="00A31B97" w14:paraId="06C13A1E" w14:textId="77777777" w:rsidTr="0008556A">
        <w:tc>
          <w:tcPr>
            <w:tcW w:w="3005" w:type="dxa"/>
          </w:tcPr>
          <w:p w14:paraId="605A9E70" w14:textId="4B2809BF" w:rsidR="00A31B97" w:rsidRDefault="00A31B97" w:rsidP="0008556A">
            <w:r>
              <w:t>Max-depth: max-depth value of 1 on slider</w:t>
            </w:r>
          </w:p>
        </w:tc>
        <w:tc>
          <w:tcPr>
            <w:tcW w:w="3005" w:type="dxa"/>
          </w:tcPr>
          <w:p w14:paraId="0F7D1771" w14:textId="774451B4" w:rsidR="00A31B97" w:rsidRDefault="00A31B97" w:rsidP="0008556A">
            <w:r>
              <w:t xml:space="preserve">Underfitting warning shown, </w:t>
            </w:r>
            <w:r w:rsidR="00643266">
              <w:t>a tree with only 1 max depth is shown.</w:t>
            </w:r>
          </w:p>
        </w:tc>
        <w:tc>
          <w:tcPr>
            <w:tcW w:w="3006" w:type="dxa"/>
          </w:tcPr>
          <w:p w14:paraId="4CF8FAFA" w14:textId="10590B61" w:rsidR="00A31B97" w:rsidRDefault="003667B3" w:rsidP="0008556A">
            <w:r w:rsidRPr="003667B3">
              <w:rPr>
                <w:color w:val="00B050"/>
              </w:rPr>
              <w:t>Warning is displayed underneath the slider indicating that low max depth levels can cause underfitting. The decision tree still updates and works to show the results as expected.</w:t>
            </w:r>
          </w:p>
        </w:tc>
      </w:tr>
      <w:tr w:rsidR="003667B3" w14:paraId="2D277926" w14:textId="77777777" w:rsidTr="0008556A">
        <w:tc>
          <w:tcPr>
            <w:tcW w:w="3005" w:type="dxa"/>
          </w:tcPr>
          <w:p w14:paraId="753AEC2A" w14:textId="052AE934" w:rsidR="003667B3" w:rsidRDefault="003667B3" w:rsidP="003667B3">
            <w:r>
              <w:t>Max-depth: high max-depth value of 10 +</w:t>
            </w:r>
          </w:p>
        </w:tc>
        <w:tc>
          <w:tcPr>
            <w:tcW w:w="3005" w:type="dxa"/>
          </w:tcPr>
          <w:p w14:paraId="7082F52D" w14:textId="7BCD8B47" w:rsidR="003667B3" w:rsidRDefault="003667B3" w:rsidP="003667B3">
            <w:r>
              <w:t>Overfitting warning is shown, full tree is shown with a warning explaining high rendering times</w:t>
            </w:r>
          </w:p>
        </w:tc>
        <w:tc>
          <w:tcPr>
            <w:tcW w:w="3006" w:type="dxa"/>
          </w:tcPr>
          <w:p w14:paraId="6B04AB2B" w14:textId="6BF9B40E" w:rsidR="003667B3" w:rsidRDefault="003667B3" w:rsidP="003667B3">
            <w:r w:rsidRPr="003667B3">
              <w:rPr>
                <w:color w:val="00B050"/>
              </w:rPr>
              <w:t xml:space="preserve">Warning is displayed underneath the slider indicating that </w:t>
            </w:r>
            <w:r>
              <w:rPr>
                <w:color w:val="00B050"/>
              </w:rPr>
              <w:t>high</w:t>
            </w:r>
            <w:r w:rsidRPr="003667B3">
              <w:rPr>
                <w:color w:val="00B050"/>
              </w:rPr>
              <w:t xml:space="preserve"> max depth levels can cause </w:t>
            </w:r>
            <w:r>
              <w:rPr>
                <w:color w:val="00B050"/>
              </w:rPr>
              <w:t>overf</w:t>
            </w:r>
            <w:r w:rsidRPr="003667B3">
              <w:rPr>
                <w:color w:val="00B050"/>
              </w:rPr>
              <w:t>itting. The decision tree still updates and works to show the results as expected.</w:t>
            </w:r>
          </w:p>
        </w:tc>
      </w:tr>
    </w:tbl>
    <w:p w14:paraId="0ACF934E" w14:textId="77777777" w:rsidR="001D493D" w:rsidRDefault="001D493D" w:rsidP="003A293B"/>
    <w:p w14:paraId="1E809C70" w14:textId="2E53B039" w:rsidR="00643266" w:rsidRDefault="00643266" w:rsidP="00643266">
      <w:pPr>
        <w:pStyle w:val="ListParagraph"/>
        <w:numPr>
          <w:ilvl w:val="0"/>
          <w:numId w:val="3"/>
        </w:numPr>
      </w:pPr>
      <w:r>
        <w:t xml:space="preserve">Criterion </w:t>
      </w:r>
      <w:r w:rsidR="00D329BB">
        <w:t>D</w:t>
      </w:r>
      <w:r>
        <w:t>ropdown</w:t>
      </w:r>
    </w:p>
    <w:tbl>
      <w:tblPr>
        <w:tblStyle w:val="TableGrid"/>
        <w:tblW w:w="0" w:type="auto"/>
        <w:tblLook w:val="04A0" w:firstRow="1" w:lastRow="0" w:firstColumn="1" w:lastColumn="0" w:noHBand="0" w:noVBand="1"/>
      </w:tblPr>
      <w:tblGrid>
        <w:gridCol w:w="3005"/>
        <w:gridCol w:w="3005"/>
        <w:gridCol w:w="3006"/>
      </w:tblGrid>
      <w:tr w:rsidR="007B15F6" w14:paraId="2464A8FC" w14:textId="77777777" w:rsidTr="0008556A">
        <w:tc>
          <w:tcPr>
            <w:tcW w:w="3005" w:type="dxa"/>
          </w:tcPr>
          <w:p w14:paraId="323754F0" w14:textId="77777777" w:rsidR="007B15F6" w:rsidRDefault="007B15F6" w:rsidP="0008556A">
            <w:r>
              <w:t>Action</w:t>
            </w:r>
          </w:p>
        </w:tc>
        <w:tc>
          <w:tcPr>
            <w:tcW w:w="3005" w:type="dxa"/>
          </w:tcPr>
          <w:p w14:paraId="0FC2400D" w14:textId="77777777" w:rsidR="007B15F6" w:rsidRDefault="007B15F6" w:rsidP="0008556A">
            <w:r>
              <w:t>Expected Outcome</w:t>
            </w:r>
          </w:p>
        </w:tc>
        <w:tc>
          <w:tcPr>
            <w:tcW w:w="3006" w:type="dxa"/>
          </w:tcPr>
          <w:p w14:paraId="2A1FE36D" w14:textId="77777777" w:rsidR="007B15F6" w:rsidRDefault="007B15F6" w:rsidP="0008556A">
            <w:r>
              <w:t>Outcome</w:t>
            </w:r>
          </w:p>
        </w:tc>
      </w:tr>
      <w:tr w:rsidR="007B15F6" w14:paraId="3CD3DAAF" w14:textId="77777777" w:rsidTr="0008556A">
        <w:tc>
          <w:tcPr>
            <w:tcW w:w="3005" w:type="dxa"/>
          </w:tcPr>
          <w:p w14:paraId="44B3A3F6" w14:textId="5625B39B" w:rsidR="007B15F6" w:rsidRDefault="007B15F6" w:rsidP="0008556A">
            <w:r>
              <w:t>Choose ‘Gini’</w:t>
            </w:r>
          </w:p>
        </w:tc>
        <w:tc>
          <w:tcPr>
            <w:tcW w:w="3005" w:type="dxa"/>
          </w:tcPr>
          <w:p w14:paraId="3AA5FB18" w14:textId="73B9600A" w:rsidR="007B15F6" w:rsidRDefault="007B15F6" w:rsidP="0008556A">
            <w:r>
              <w:t>Tree and score updates using the relevant dropdown choice</w:t>
            </w:r>
          </w:p>
        </w:tc>
        <w:tc>
          <w:tcPr>
            <w:tcW w:w="3006" w:type="dxa"/>
          </w:tcPr>
          <w:p w14:paraId="0C9EA2AF" w14:textId="7F0AC68D" w:rsidR="007B15F6" w:rsidRDefault="0055151D" w:rsidP="0008556A">
            <w:r w:rsidRPr="0055151D">
              <w:rPr>
                <w:color w:val="00B050"/>
              </w:rPr>
              <w:t xml:space="preserve">The decision tree updates and uses the saved </w:t>
            </w:r>
            <w:proofErr w:type="spellStart"/>
            <w:r w:rsidRPr="0055151D">
              <w:rPr>
                <w:color w:val="00B050"/>
              </w:rPr>
              <w:t>gini</w:t>
            </w:r>
            <w:proofErr w:type="spellEnd"/>
            <w:r w:rsidRPr="0055151D">
              <w:rPr>
                <w:color w:val="00B050"/>
              </w:rPr>
              <w:t xml:space="preserve"> value from the dropdown to fit the decision tree model</w:t>
            </w:r>
          </w:p>
        </w:tc>
      </w:tr>
      <w:tr w:rsidR="007B15F6" w14:paraId="4BE7751A" w14:textId="77777777" w:rsidTr="0008556A">
        <w:tc>
          <w:tcPr>
            <w:tcW w:w="3005" w:type="dxa"/>
          </w:tcPr>
          <w:p w14:paraId="02967BF0" w14:textId="441711E6" w:rsidR="007B15F6" w:rsidRDefault="007B15F6" w:rsidP="007B15F6">
            <w:r>
              <w:t>Choose ‘</w:t>
            </w:r>
            <w:r>
              <w:t>Entropy</w:t>
            </w:r>
            <w:r>
              <w:t>’</w:t>
            </w:r>
          </w:p>
        </w:tc>
        <w:tc>
          <w:tcPr>
            <w:tcW w:w="3005" w:type="dxa"/>
          </w:tcPr>
          <w:p w14:paraId="621D53AB" w14:textId="2DCDC7E6" w:rsidR="007B15F6" w:rsidRDefault="007B15F6" w:rsidP="007B15F6">
            <w:r>
              <w:t>Tree and score updates using the relevant dropdown choice</w:t>
            </w:r>
          </w:p>
        </w:tc>
        <w:tc>
          <w:tcPr>
            <w:tcW w:w="3006" w:type="dxa"/>
          </w:tcPr>
          <w:p w14:paraId="1A1FAAC8" w14:textId="6185FE35" w:rsidR="007B15F6" w:rsidRDefault="0055151D" w:rsidP="007B15F6">
            <w:r w:rsidRPr="0055151D">
              <w:rPr>
                <w:color w:val="00B050"/>
              </w:rPr>
              <w:t xml:space="preserve">The decision tree updates and uses the saved </w:t>
            </w:r>
            <w:r>
              <w:rPr>
                <w:color w:val="00B050"/>
              </w:rPr>
              <w:t xml:space="preserve">entropy </w:t>
            </w:r>
            <w:r w:rsidRPr="0055151D">
              <w:rPr>
                <w:color w:val="00B050"/>
              </w:rPr>
              <w:lastRenderedPageBreak/>
              <w:t>value from the dropdown to fit the decision tree model</w:t>
            </w:r>
          </w:p>
        </w:tc>
      </w:tr>
      <w:tr w:rsidR="007B15F6" w14:paraId="3D82766A" w14:textId="77777777" w:rsidTr="0008556A">
        <w:tc>
          <w:tcPr>
            <w:tcW w:w="3005" w:type="dxa"/>
          </w:tcPr>
          <w:p w14:paraId="6863AD76" w14:textId="29436152" w:rsidR="007B15F6" w:rsidRDefault="007B15F6" w:rsidP="007B15F6">
            <w:r>
              <w:lastRenderedPageBreak/>
              <w:t>Choose ‘</w:t>
            </w:r>
            <w:proofErr w:type="spellStart"/>
            <w:r>
              <w:t>Log_loss</w:t>
            </w:r>
            <w:proofErr w:type="spellEnd"/>
            <w:r>
              <w:t>’</w:t>
            </w:r>
          </w:p>
        </w:tc>
        <w:tc>
          <w:tcPr>
            <w:tcW w:w="3005" w:type="dxa"/>
          </w:tcPr>
          <w:p w14:paraId="53026A52" w14:textId="5B858BDD" w:rsidR="007B15F6" w:rsidRDefault="007B15F6" w:rsidP="007B15F6">
            <w:r>
              <w:t>Tree and score updates using the relevant dropdown choice</w:t>
            </w:r>
          </w:p>
        </w:tc>
        <w:tc>
          <w:tcPr>
            <w:tcW w:w="3006" w:type="dxa"/>
          </w:tcPr>
          <w:p w14:paraId="1EB5BF8E" w14:textId="45AE09DE" w:rsidR="007B15F6" w:rsidRDefault="0055151D" w:rsidP="007B15F6">
            <w:r w:rsidRPr="0055151D">
              <w:rPr>
                <w:color w:val="00B050"/>
              </w:rPr>
              <w:t xml:space="preserve">The decision tree updates and uses the saved </w:t>
            </w:r>
            <w:proofErr w:type="spellStart"/>
            <w:r>
              <w:rPr>
                <w:color w:val="00B050"/>
              </w:rPr>
              <w:t>log_loss</w:t>
            </w:r>
            <w:proofErr w:type="spellEnd"/>
            <w:r>
              <w:rPr>
                <w:color w:val="00B050"/>
              </w:rPr>
              <w:t xml:space="preserve"> </w:t>
            </w:r>
            <w:r w:rsidRPr="0055151D">
              <w:rPr>
                <w:color w:val="00B050"/>
              </w:rPr>
              <w:t>value from the dropdown to fit the decision tree model</w:t>
            </w:r>
          </w:p>
        </w:tc>
      </w:tr>
    </w:tbl>
    <w:p w14:paraId="33749002" w14:textId="77777777" w:rsidR="00643266" w:rsidRDefault="00643266" w:rsidP="007B15F6"/>
    <w:p w14:paraId="10A81C23" w14:textId="12DDE4A7" w:rsidR="003D7E97" w:rsidRDefault="003D7E97" w:rsidP="003D7E97">
      <w:pPr>
        <w:pStyle w:val="ListParagraph"/>
        <w:numPr>
          <w:ilvl w:val="0"/>
          <w:numId w:val="3"/>
        </w:numPr>
      </w:pPr>
      <w:r>
        <w:t xml:space="preserve">Split </w:t>
      </w:r>
      <w:r w:rsidR="00D329BB">
        <w:t>D</w:t>
      </w:r>
      <w:r>
        <w:t>ropdown</w:t>
      </w:r>
    </w:p>
    <w:tbl>
      <w:tblPr>
        <w:tblStyle w:val="TableGrid"/>
        <w:tblW w:w="0" w:type="auto"/>
        <w:tblLook w:val="04A0" w:firstRow="1" w:lastRow="0" w:firstColumn="1" w:lastColumn="0" w:noHBand="0" w:noVBand="1"/>
      </w:tblPr>
      <w:tblGrid>
        <w:gridCol w:w="3005"/>
        <w:gridCol w:w="3005"/>
        <w:gridCol w:w="3006"/>
      </w:tblGrid>
      <w:tr w:rsidR="003D7E97" w14:paraId="5B4F4A14" w14:textId="77777777" w:rsidTr="0008556A">
        <w:tc>
          <w:tcPr>
            <w:tcW w:w="3005" w:type="dxa"/>
          </w:tcPr>
          <w:p w14:paraId="433FCAC7" w14:textId="77777777" w:rsidR="003D7E97" w:rsidRDefault="003D7E97" w:rsidP="0008556A">
            <w:r>
              <w:t>Action</w:t>
            </w:r>
          </w:p>
        </w:tc>
        <w:tc>
          <w:tcPr>
            <w:tcW w:w="3005" w:type="dxa"/>
          </w:tcPr>
          <w:p w14:paraId="015302D2" w14:textId="77777777" w:rsidR="003D7E97" w:rsidRDefault="003D7E97" w:rsidP="0008556A">
            <w:r>
              <w:t>Expected Outcome</w:t>
            </w:r>
          </w:p>
        </w:tc>
        <w:tc>
          <w:tcPr>
            <w:tcW w:w="3006" w:type="dxa"/>
          </w:tcPr>
          <w:p w14:paraId="689FF38D" w14:textId="77777777" w:rsidR="003D7E97" w:rsidRDefault="003D7E97" w:rsidP="0008556A">
            <w:r>
              <w:t>Outcome</w:t>
            </w:r>
          </w:p>
        </w:tc>
      </w:tr>
      <w:tr w:rsidR="003D7E97" w14:paraId="1773A145" w14:textId="77777777" w:rsidTr="0008556A">
        <w:tc>
          <w:tcPr>
            <w:tcW w:w="3005" w:type="dxa"/>
          </w:tcPr>
          <w:p w14:paraId="0BD9CF1D" w14:textId="17F3B381" w:rsidR="003D7E97" w:rsidRDefault="003D7E97" w:rsidP="0008556A">
            <w:r>
              <w:t>Choose ‘</w:t>
            </w:r>
            <w:r w:rsidR="00D329BB">
              <w:t>Best</w:t>
            </w:r>
            <w:r>
              <w:t>’</w:t>
            </w:r>
          </w:p>
        </w:tc>
        <w:tc>
          <w:tcPr>
            <w:tcW w:w="3005" w:type="dxa"/>
          </w:tcPr>
          <w:p w14:paraId="3DEB49F3" w14:textId="210ABF66" w:rsidR="003D7E97" w:rsidRDefault="003D7E97" w:rsidP="0008556A">
            <w:r>
              <w:t>Tree and score updates using the relevant dropdown choice</w:t>
            </w:r>
            <w:r w:rsidR="00D329BB">
              <w:t>. ‘Best’ would generally have a higher test/train score.</w:t>
            </w:r>
          </w:p>
        </w:tc>
        <w:tc>
          <w:tcPr>
            <w:tcW w:w="3006" w:type="dxa"/>
          </w:tcPr>
          <w:p w14:paraId="0680D4E2" w14:textId="2EB2E779" w:rsidR="003D7E97" w:rsidRDefault="008B3CC1" w:rsidP="0008556A">
            <w:r w:rsidRPr="0055151D">
              <w:rPr>
                <w:color w:val="00B050"/>
              </w:rPr>
              <w:t xml:space="preserve">The decision tree updates and uses the </w:t>
            </w:r>
            <w:r>
              <w:rPr>
                <w:color w:val="00B050"/>
              </w:rPr>
              <w:t xml:space="preserve">‘best split’ criteria for the split </w:t>
            </w:r>
            <w:r w:rsidRPr="0055151D">
              <w:rPr>
                <w:color w:val="00B050"/>
              </w:rPr>
              <w:t>from the dropdown to fit the decision tree model</w:t>
            </w:r>
          </w:p>
        </w:tc>
      </w:tr>
      <w:tr w:rsidR="003D7E97" w14:paraId="2D633617" w14:textId="77777777" w:rsidTr="0008556A">
        <w:tc>
          <w:tcPr>
            <w:tcW w:w="3005" w:type="dxa"/>
          </w:tcPr>
          <w:p w14:paraId="49FE8C43" w14:textId="7F13DC91" w:rsidR="003D7E97" w:rsidRDefault="003D7E97" w:rsidP="0008556A">
            <w:r>
              <w:t>Choose ‘</w:t>
            </w:r>
            <w:r w:rsidR="00D329BB">
              <w:t>Random</w:t>
            </w:r>
            <w:r>
              <w:t>’</w:t>
            </w:r>
          </w:p>
        </w:tc>
        <w:tc>
          <w:tcPr>
            <w:tcW w:w="3005" w:type="dxa"/>
          </w:tcPr>
          <w:p w14:paraId="4557C905" w14:textId="243F0760" w:rsidR="003D7E97" w:rsidRDefault="003D7E97" w:rsidP="0008556A">
            <w:r>
              <w:t>Tree and score updates using the relevant dropdown choice</w:t>
            </w:r>
            <w:r w:rsidR="00D329BB">
              <w:t>.</w:t>
            </w:r>
          </w:p>
        </w:tc>
        <w:tc>
          <w:tcPr>
            <w:tcW w:w="3006" w:type="dxa"/>
          </w:tcPr>
          <w:p w14:paraId="53C7A71F" w14:textId="2F0ED704" w:rsidR="003D7E97" w:rsidRDefault="008B3CC1" w:rsidP="0008556A">
            <w:r w:rsidRPr="0055151D">
              <w:rPr>
                <w:color w:val="00B050"/>
              </w:rPr>
              <w:t xml:space="preserve">The decision tree updates and uses the </w:t>
            </w:r>
            <w:r>
              <w:rPr>
                <w:color w:val="00B050"/>
              </w:rPr>
              <w:t>‘random</w:t>
            </w:r>
            <w:r>
              <w:rPr>
                <w:color w:val="00B050"/>
              </w:rPr>
              <w:t xml:space="preserve"> split’ criteria for the split </w:t>
            </w:r>
            <w:r w:rsidRPr="0055151D">
              <w:rPr>
                <w:color w:val="00B050"/>
              </w:rPr>
              <w:t>from the dropdown to fit the decision tree model</w:t>
            </w:r>
          </w:p>
        </w:tc>
      </w:tr>
    </w:tbl>
    <w:p w14:paraId="06E7690C" w14:textId="77777777" w:rsidR="003D7E97" w:rsidRDefault="003D7E97" w:rsidP="003D7E97"/>
    <w:p w14:paraId="1FD47AEA" w14:textId="25FD7DEE" w:rsidR="00D329BB" w:rsidRDefault="00D329BB" w:rsidP="00D329BB">
      <w:pPr>
        <w:pStyle w:val="ListParagraph"/>
        <w:numPr>
          <w:ilvl w:val="0"/>
          <w:numId w:val="3"/>
        </w:numPr>
      </w:pPr>
      <w:r>
        <w:t xml:space="preserve">Min Samples Split </w:t>
      </w:r>
    </w:p>
    <w:tbl>
      <w:tblPr>
        <w:tblStyle w:val="TableGrid"/>
        <w:tblW w:w="0" w:type="auto"/>
        <w:tblLook w:val="04A0" w:firstRow="1" w:lastRow="0" w:firstColumn="1" w:lastColumn="0" w:noHBand="0" w:noVBand="1"/>
      </w:tblPr>
      <w:tblGrid>
        <w:gridCol w:w="3006"/>
        <w:gridCol w:w="3005"/>
        <w:gridCol w:w="3005"/>
      </w:tblGrid>
      <w:tr w:rsidR="00D329BB" w14:paraId="0559B753" w14:textId="77777777" w:rsidTr="00AB1AB9">
        <w:tc>
          <w:tcPr>
            <w:tcW w:w="3006" w:type="dxa"/>
          </w:tcPr>
          <w:p w14:paraId="659998DB" w14:textId="77777777" w:rsidR="00D329BB" w:rsidRDefault="00D329BB" w:rsidP="0008556A">
            <w:r>
              <w:t>Action</w:t>
            </w:r>
          </w:p>
        </w:tc>
        <w:tc>
          <w:tcPr>
            <w:tcW w:w="3005" w:type="dxa"/>
          </w:tcPr>
          <w:p w14:paraId="508A009E" w14:textId="77777777" w:rsidR="00D329BB" w:rsidRDefault="00D329BB" w:rsidP="0008556A">
            <w:r>
              <w:t>Expected Outcome</w:t>
            </w:r>
          </w:p>
        </w:tc>
        <w:tc>
          <w:tcPr>
            <w:tcW w:w="3005" w:type="dxa"/>
          </w:tcPr>
          <w:p w14:paraId="59469F4A" w14:textId="77777777" w:rsidR="00D329BB" w:rsidRDefault="00D329BB" w:rsidP="0008556A">
            <w:r>
              <w:t>Outcome</w:t>
            </w:r>
          </w:p>
        </w:tc>
      </w:tr>
      <w:tr w:rsidR="00D329BB" w14:paraId="7FA7D971" w14:textId="77777777" w:rsidTr="00AB1AB9">
        <w:tc>
          <w:tcPr>
            <w:tcW w:w="3006" w:type="dxa"/>
          </w:tcPr>
          <w:p w14:paraId="5DDA8BAB" w14:textId="0E7A2FA4" w:rsidR="00D329BB" w:rsidRDefault="00D329BB" w:rsidP="0008556A">
            <w:r>
              <w:t>Enter a valid ‘</w:t>
            </w:r>
            <w:proofErr w:type="spellStart"/>
            <w:r>
              <w:t>mid range</w:t>
            </w:r>
            <w:proofErr w:type="spellEnd"/>
            <w:r>
              <w:t>’ number on the slider</w:t>
            </w:r>
          </w:p>
        </w:tc>
        <w:tc>
          <w:tcPr>
            <w:tcW w:w="3005" w:type="dxa"/>
          </w:tcPr>
          <w:p w14:paraId="242D18E2" w14:textId="17D41226" w:rsidR="00D329BB" w:rsidRDefault="00D329BB" w:rsidP="0008556A">
            <w:r>
              <w:t>The tree visualisation and scores align with the selected number</w:t>
            </w:r>
          </w:p>
        </w:tc>
        <w:tc>
          <w:tcPr>
            <w:tcW w:w="3005" w:type="dxa"/>
          </w:tcPr>
          <w:p w14:paraId="71204FF2" w14:textId="2302A264" w:rsidR="00D329BB" w:rsidRPr="008B3CC1" w:rsidRDefault="008B3CC1" w:rsidP="0008556A">
            <w:pPr>
              <w:rPr>
                <w:color w:val="00B050"/>
              </w:rPr>
            </w:pPr>
            <w:r w:rsidRPr="008B3CC1">
              <w:rPr>
                <w:color w:val="00B050"/>
              </w:rPr>
              <w:t>When choosing 15 as the minimum split, the tree updates the decision tree with the new min samples per split value. In many cases this number does not make a difference in the scoring, but no error arises.</w:t>
            </w:r>
          </w:p>
        </w:tc>
      </w:tr>
      <w:tr w:rsidR="00D329BB" w14:paraId="6067B44F" w14:textId="77777777" w:rsidTr="00AB1AB9">
        <w:tc>
          <w:tcPr>
            <w:tcW w:w="3006" w:type="dxa"/>
          </w:tcPr>
          <w:p w14:paraId="654DBEDB" w14:textId="7783096C" w:rsidR="00D329BB" w:rsidRDefault="00D329BB" w:rsidP="0008556A">
            <w:r>
              <w:t>Choose</w:t>
            </w:r>
            <w:r w:rsidR="00AB1AB9">
              <w:t xml:space="preserve"> </w:t>
            </w:r>
            <w:r>
              <w:t>1</w:t>
            </w:r>
            <w:r w:rsidR="00AB1AB9">
              <w:t xml:space="preserve"> on the slider</w:t>
            </w:r>
          </w:p>
        </w:tc>
        <w:tc>
          <w:tcPr>
            <w:tcW w:w="3005" w:type="dxa"/>
          </w:tcPr>
          <w:p w14:paraId="729FCCAB" w14:textId="6AF1836D" w:rsidR="00D329BB" w:rsidRDefault="00AB1AB9" w:rsidP="0008556A">
            <w:r>
              <w:t>An overfitting warning is displayed, but the tree visualisation and scores are still updated</w:t>
            </w:r>
          </w:p>
        </w:tc>
        <w:tc>
          <w:tcPr>
            <w:tcW w:w="3005" w:type="dxa"/>
          </w:tcPr>
          <w:p w14:paraId="777BB8A6" w14:textId="51D1C87B" w:rsidR="00D329BB" w:rsidRDefault="008B3CC1" w:rsidP="0008556A">
            <w:r w:rsidRPr="008128D0">
              <w:rPr>
                <w:color w:val="00B050"/>
              </w:rPr>
              <w:t xml:space="preserve">Warning is displayed </w:t>
            </w:r>
            <w:r w:rsidR="008128D0" w:rsidRPr="008128D0">
              <w:rPr>
                <w:color w:val="00B050"/>
              </w:rPr>
              <w:t>indicating to the user that low samples per split can lead to overfitting. Decision tree is still updated to reflect min sample split value.</w:t>
            </w:r>
          </w:p>
        </w:tc>
      </w:tr>
    </w:tbl>
    <w:p w14:paraId="4DFECD6D" w14:textId="77777777" w:rsidR="00D329BB" w:rsidRDefault="00D329BB" w:rsidP="00D329BB"/>
    <w:p w14:paraId="7F73D871" w14:textId="001A28CF" w:rsidR="00D329BB" w:rsidRDefault="00D329BB" w:rsidP="00D329BB">
      <w:pPr>
        <w:pStyle w:val="ListParagraph"/>
        <w:numPr>
          <w:ilvl w:val="0"/>
          <w:numId w:val="3"/>
        </w:numPr>
      </w:pPr>
      <w:r>
        <w:t>Min Samples Leaf</w:t>
      </w:r>
    </w:p>
    <w:tbl>
      <w:tblPr>
        <w:tblStyle w:val="TableGrid"/>
        <w:tblW w:w="0" w:type="auto"/>
        <w:tblLook w:val="04A0" w:firstRow="1" w:lastRow="0" w:firstColumn="1" w:lastColumn="0" w:noHBand="0" w:noVBand="1"/>
      </w:tblPr>
      <w:tblGrid>
        <w:gridCol w:w="3006"/>
        <w:gridCol w:w="3005"/>
        <w:gridCol w:w="3005"/>
      </w:tblGrid>
      <w:tr w:rsidR="00AB1AB9" w14:paraId="6A6B1AD1" w14:textId="77777777" w:rsidTr="0008556A">
        <w:tc>
          <w:tcPr>
            <w:tcW w:w="3006" w:type="dxa"/>
          </w:tcPr>
          <w:p w14:paraId="78C91F50" w14:textId="77777777" w:rsidR="00AB1AB9" w:rsidRDefault="00AB1AB9" w:rsidP="0008556A">
            <w:r>
              <w:t>Action</w:t>
            </w:r>
          </w:p>
        </w:tc>
        <w:tc>
          <w:tcPr>
            <w:tcW w:w="3005" w:type="dxa"/>
          </w:tcPr>
          <w:p w14:paraId="56C33792" w14:textId="77777777" w:rsidR="00AB1AB9" w:rsidRDefault="00AB1AB9" w:rsidP="0008556A">
            <w:r>
              <w:t>Expected Outcome</w:t>
            </w:r>
          </w:p>
        </w:tc>
        <w:tc>
          <w:tcPr>
            <w:tcW w:w="3005" w:type="dxa"/>
          </w:tcPr>
          <w:p w14:paraId="1A37D174" w14:textId="77777777" w:rsidR="00AB1AB9" w:rsidRDefault="00AB1AB9" w:rsidP="0008556A">
            <w:r>
              <w:t>Outcome</w:t>
            </w:r>
          </w:p>
        </w:tc>
      </w:tr>
      <w:tr w:rsidR="00AB1AB9" w14:paraId="5F6EBFE0" w14:textId="77777777" w:rsidTr="0008556A">
        <w:tc>
          <w:tcPr>
            <w:tcW w:w="3006" w:type="dxa"/>
          </w:tcPr>
          <w:p w14:paraId="29F0AF4D" w14:textId="77777777" w:rsidR="00AB1AB9" w:rsidRDefault="00AB1AB9" w:rsidP="0008556A">
            <w:r>
              <w:t>Enter a valid ‘</w:t>
            </w:r>
            <w:proofErr w:type="spellStart"/>
            <w:r>
              <w:t>mid range</w:t>
            </w:r>
            <w:proofErr w:type="spellEnd"/>
            <w:r>
              <w:t>’ number on the slider</w:t>
            </w:r>
          </w:p>
        </w:tc>
        <w:tc>
          <w:tcPr>
            <w:tcW w:w="3005" w:type="dxa"/>
          </w:tcPr>
          <w:p w14:paraId="1181DB9E" w14:textId="77777777" w:rsidR="00AB1AB9" w:rsidRDefault="00AB1AB9" w:rsidP="0008556A">
            <w:r>
              <w:t>The tree visualisation and scores align with the selected number</w:t>
            </w:r>
          </w:p>
        </w:tc>
        <w:tc>
          <w:tcPr>
            <w:tcW w:w="3005" w:type="dxa"/>
          </w:tcPr>
          <w:p w14:paraId="3DD2EA2E" w14:textId="01E49ED5" w:rsidR="00AB1AB9" w:rsidRPr="00DC5B9B" w:rsidRDefault="008128D0" w:rsidP="0008556A">
            <w:pPr>
              <w:rPr>
                <w:color w:val="00B050"/>
              </w:rPr>
            </w:pPr>
            <w:r w:rsidRPr="00DC5B9B">
              <w:rPr>
                <w:color w:val="00B050"/>
              </w:rPr>
              <w:t xml:space="preserve">Choosing 20 as the min samples per split. The decision tree and scores update to reflect new value. </w:t>
            </w:r>
            <w:r w:rsidR="00DC5B9B" w:rsidRPr="00DC5B9B">
              <w:rPr>
                <w:color w:val="00B050"/>
              </w:rPr>
              <w:t>In many cases this number does not make a difference as much as max-depth value updates do.</w:t>
            </w:r>
          </w:p>
        </w:tc>
      </w:tr>
      <w:tr w:rsidR="00AB1AB9" w14:paraId="6DB0AA7D" w14:textId="77777777" w:rsidTr="0008556A">
        <w:tc>
          <w:tcPr>
            <w:tcW w:w="3006" w:type="dxa"/>
          </w:tcPr>
          <w:p w14:paraId="36C3D40F" w14:textId="77777777" w:rsidR="00AB1AB9" w:rsidRDefault="00AB1AB9" w:rsidP="0008556A">
            <w:r>
              <w:t>Choose 1 on the slider</w:t>
            </w:r>
          </w:p>
        </w:tc>
        <w:tc>
          <w:tcPr>
            <w:tcW w:w="3005" w:type="dxa"/>
          </w:tcPr>
          <w:p w14:paraId="11AB1B91" w14:textId="77777777" w:rsidR="00AB1AB9" w:rsidRDefault="00AB1AB9" w:rsidP="0008556A">
            <w:r>
              <w:t xml:space="preserve">An overfitting warning is displayed, but the tree </w:t>
            </w:r>
            <w:r>
              <w:lastRenderedPageBreak/>
              <w:t>visualisation and scores are still updated</w:t>
            </w:r>
          </w:p>
        </w:tc>
        <w:tc>
          <w:tcPr>
            <w:tcW w:w="3005" w:type="dxa"/>
          </w:tcPr>
          <w:p w14:paraId="6C4D5487" w14:textId="6254F029" w:rsidR="00AB1AB9" w:rsidRDefault="00DC5B9B" w:rsidP="0008556A">
            <w:r w:rsidRPr="008128D0">
              <w:rPr>
                <w:color w:val="00B050"/>
              </w:rPr>
              <w:lastRenderedPageBreak/>
              <w:t xml:space="preserve">Warning is displayed indicating to the user that </w:t>
            </w:r>
            <w:r w:rsidRPr="008128D0">
              <w:rPr>
                <w:color w:val="00B050"/>
              </w:rPr>
              <w:lastRenderedPageBreak/>
              <w:t xml:space="preserve">low samples per </w:t>
            </w:r>
            <w:r>
              <w:rPr>
                <w:color w:val="00B050"/>
              </w:rPr>
              <w:t>leaf</w:t>
            </w:r>
            <w:r w:rsidRPr="008128D0">
              <w:rPr>
                <w:color w:val="00B050"/>
              </w:rPr>
              <w:t xml:space="preserve"> can lead to overfitting. Decision tree is still updated to reflect min sample </w:t>
            </w:r>
            <w:r>
              <w:rPr>
                <w:color w:val="00B050"/>
              </w:rPr>
              <w:t xml:space="preserve">leaf </w:t>
            </w:r>
            <w:r w:rsidRPr="008128D0">
              <w:rPr>
                <w:color w:val="00B050"/>
              </w:rPr>
              <w:t>value.</w:t>
            </w:r>
          </w:p>
        </w:tc>
      </w:tr>
    </w:tbl>
    <w:p w14:paraId="6E99A720" w14:textId="77777777" w:rsidR="00AB1AB9" w:rsidRDefault="00AB1AB9" w:rsidP="00AB1AB9">
      <w:pPr>
        <w:ind w:left="360"/>
      </w:pPr>
    </w:p>
    <w:p w14:paraId="531C87B5" w14:textId="77777777" w:rsidR="00D329BB" w:rsidRDefault="00D329BB" w:rsidP="00D329BB">
      <w:pPr>
        <w:pStyle w:val="ListParagraph"/>
      </w:pPr>
    </w:p>
    <w:p w14:paraId="67AF8209" w14:textId="7A8CC535" w:rsidR="00D329BB" w:rsidRDefault="00D329BB" w:rsidP="00D329BB">
      <w:pPr>
        <w:pStyle w:val="ListParagraph"/>
        <w:numPr>
          <w:ilvl w:val="0"/>
          <w:numId w:val="3"/>
        </w:numPr>
      </w:pPr>
      <w:r>
        <w:t>Test Size</w:t>
      </w:r>
    </w:p>
    <w:tbl>
      <w:tblPr>
        <w:tblStyle w:val="TableGrid"/>
        <w:tblW w:w="0" w:type="auto"/>
        <w:tblLook w:val="04A0" w:firstRow="1" w:lastRow="0" w:firstColumn="1" w:lastColumn="0" w:noHBand="0" w:noVBand="1"/>
      </w:tblPr>
      <w:tblGrid>
        <w:gridCol w:w="3006"/>
        <w:gridCol w:w="3005"/>
        <w:gridCol w:w="3005"/>
      </w:tblGrid>
      <w:tr w:rsidR="00AB1AB9" w14:paraId="7924B7F3" w14:textId="77777777" w:rsidTr="0008556A">
        <w:tc>
          <w:tcPr>
            <w:tcW w:w="3006" w:type="dxa"/>
          </w:tcPr>
          <w:p w14:paraId="41A3DE53" w14:textId="77777777" w:rsidR="00AB1AB9" w:rsidRDefault="00AB1AB9" w:rsidP="0008556A">
            <w:r>
              <w:t>Action</w:t>
            </w:r>
          </w:p>
        </w:tc>
        <w:tc>
          <w:tcPr>
            <w:tcW w:w="3005" w:type="dxa"/>
          </w:tcPr>
          <w:p w14:paraId="4694FD41" w14:textId="77777777" w:rsidR="00AB1AB9" w:rsidRDefault="00AB1AB9" w:rsidP="0008556A">
            <w:r>
              <w:t>Expected Outcome</w:t>
            </w:r>
          </w:p>
        </w:tc>
        <w:tc>
          <w:tcPr>
            <w:tcW w:w="3005" w:type="dxa"/>
          </w:tcPr>
          <w:p w14:paraId="5CC47E0E" w14:textId="77777777" w:rsidR="00AB1AB9" w:rsidRDefault="00AB1AB9" w:rsidP="0008556A">
            <w:r>
              <w:t>Outcome</w:t>
            </w:r>
          </w:p>
        </w:tc>
      </w:tr>
      <w:tr w:rsidR="00AB1AB9" w14:paraId="31F21D48" w14:textId="77777777" w:rsidTr="0008556A">
        <w:tc>
          <w:tcPr>
            <w:tcW w:w="3006" w:type="dxa"/>
          </w:tcPr>
          <w:p w14:paraId="10B1CF74" w14:textId="77777777" w:rsidR="00AB1AB9" w:rsidRDefault="00AB1AB9" w:rsidP="0008556A">
            <w:r>
              <w:t>Enter a valid ‘</w:t>
            </w:r>
            <w:proofErr w:type="spellStart"/>
            <w:r>
              <w:t>mid range</w:t>
            </w:r>
            <w:proofErr w:type="spellEnd"/>
            <w:r>
              <w:t>’ number on the slider</w:t>
            </w:r>
          </w:p>
        </w:tc>
        <w:tc>
          <w:tcPr>
            <w:tcW w:w="3005" w:type="dxa"/>
          </w:tcPr>
          <w:p w14:paraId="10705775" w14:textId="77777777" w:rsidR="00AB1AB9" w:rsidRDefault="00AB1AB9" w:rsidP="0008556A">
            <w:r>
              <w:t>The tree visualisation and scores align with the selected number</w:t>
            </w:r>
          </w:p>
        </w:tc>
        <w:tc>
          <w:tcPr>
            <w:tcW w:w="3005" w:type="dxa"/>
          </w:tcPr>
          <w:p w14:paraId="40D7CD77" w14:textId="43A7DC23" w:rsidR="00AB1AB9" w:rsidRDefault="00DC5B9B" w:rsidP="0008556A">
            <w:proofErr w:type="spellStart"/>
            <w:r w:rsidRPr="00DC5B9B">
              <w:rPr>
                <w:color w:val="00B050"/>
              </w:rPr>
              <w:t>Mid range</w:t>
            </w:r>
            <w:proofErr w:type="spellEnd"/>
            <w:r w:rsidRPr="00DC5B9B">
              <w:rPr>
                <w:color w:val="00B050"/>
              </w:rPr>
              <w:t xml:space="preserve"> number is chosen as 0.25. The scores and decision tree visualisation update to reflect the new chosen test split size as expected.</w:t>
            </w:r>
          </w:p>
        </w:tc>
      </w:tr>
      <w:tr w:rsidR="00AB1AB9" w14:paraId="55ED1E42" w14:textId="77777777" w:rsidTr="0008556A">
        <w:tc>
          <w:tcPr>
            <w:tcW w:w="3006" w:type="dxa"/>
          </w:tcPr>
          <w:p w14:paraId="305A1ED6" w14:textId="315C5F14" w:rsidR="00AB1AB9" w:rsidRDefault="00AB1AB9" w:rsidP="0008556A">
            <w:r>
              <w:t xml:space="preserve">Choose </w:t>
            </w:r>
            <w:r>
              <w:t>small test size sample (0.05)</w:t>
            </w:r>
          </w:p>
        </w:tc>
        <w:tc>
          <w:tcPr>
            <w:tcW w:w="3005" w:type="dxa"/>
          </w:tcPr>
          <w:p w14:paraId="0C5DBCC1" w14:textId="7143320F" w:rsidR="00AB1AB9" w:rsidRDefault="00AB1AB9" w:rsidP="0008556A">
            <w:r>
              <w:t>A warning is displayed, explaining why a small test size can lead to bad generalisation. The tree and scores are still updated to reflect these changes.</w:t>
            </w:r>
          </w:p>
        </w:tc>
        <w:tc>
          <w:tcPr>
            <w:tcW w:w="3005" w:type="dxa"/>
          </w:tcPr>
          <w:p w14:paraId="031EF6C2" w14:textId="6A18B9EF" w:rsidR="00AB1AB9" w:rsidRPr="00DC5B9B" w:rsidRDefault="00DC5B9B" w:rsidP="0008556A">
            <w:pPr>
              <w:rPr>
                <w:color w:val="00B050"/>
              </w:rPr>
            </w:pPr>
            <w:r w:rsidRPr="00DC5B9B">
              <w:rPr>
                <w:color w:val="00B050"/>
              </w:rPr>
              <w:t>Small test split sizes display a warning underneath the slider. This message warns users that choosing small sample sizes may lead to weak generalisation of the model.</w:t>
            </w:r>
            <w:r>
              <w:rPr>
                <w:color w:val="00B050"/>
              </w:rPr>
              <w:t xml:space="preserve"> </w:t>
            </w:r>
          </w:p>
        </w:tc>
      </w:tr>
      <w:tr w:rsidR="00AB1AB9" w14:paraId="25DB260C" w14:textId="77777777" w:rsidTr="0008556A">
        <w:tc>
          <w:tcPr>
            <w:tcW w:w="3006" w:type="dxa"/>
          </w:tcPr>
          <w:p w14:paraId="637EFA06" w14:textId="2EA29169" w:rsidR="00AB1AB9" w:rsidRDefault="00AB1AB9" w:rsidP="0008556A">
            <w:r>
              <w:t xml:space="preserve">Choose </w:t>
            </w:r>
            <w:r>
              <w:t>large</w:t>
            </w:r>
            <w:r>
              <w:t xml:space="preserve"> test size sample (0.</w:t>
            </w:r>
            <w:r>
              <w:t>5</w:t>
            </w:r>
            <w:r>
              <w:t>)</w:t>
            </w:r>
          </w:p>
        </w:tc>
        <w:tc>
          <w:tcPr>
            <w:tcW w:w="3005" w:type="dxa"/>
          </w:tcPr>
          <w:p w14:paraId="194AAA86" w14:textId="4EC375E2" w:rsidR="00AB1AB9" w:rsidRDefault="00AB1AB9" w:rsidP="0008556A">
            <w:r>
              <w:t xml:space="preserve">A warning is displayed, explaining why large training sets can lead to a bad model. </w:t>
            </w:r>
            <w:r>
              <w:t>The tree and scores are still updated to reflect these changes.</w:t>
            </w:r>
          </w:p>
        </w:tc>
        <w:tc>
          <w:tcPr>
            <w:tcW w:w="3005" w:type="dxa"/>
          </w:tcPr>
          <w:p w14:paraId="607C9132" w14:textId="0D406B1A" w:rsidR="00AB1AB9" w:rsidRDefault="00DC5B9B" w:rsidP="0008556A">
            <w:r w:rsidRPr="00DC5B9B">
              <w:rPr>
                <w:color w:val="00B050"/>
              </w:rPr>
              <w:t>0.5 test split size. A warning is displayed underneath the slider to indicate to the user that large test sizes will not provide enough training data to make good generalisations on the model. The visualisations and scores still update to reflect these changes.</w:t>
            </w:r>
          </w:p>
        </w:tc>
      </w:tr>
    </w:tbl>
    <w:p w14:paraId="0BA26472" w14:textId="77777777" w:rsidR="00AB1AB9" w:rsidRDefault="00AB1AB9" w:rsidP="00AB1AB9"/>
    <w:p w14:paraId="6F52D9A9" w14:textId="77777777" w:rsidR="003A293B" w:rsidRDefault="003A293B" w:rsidP="003A293B"/>
    <w:p w14:paraId="223020EB" w14:textId="7AF4C149" w:rsidR="003A293B" w:rsidRDefault="003A293B" w:rsidP="003A293B">
      <w:r>
        <w:t>Model Training and Evaluation</w:t>
      </w:r>
    </w:p>
    <w:p w14:paraId="3A79D718" w14:textId="77777777" w:rsidR="003A293B" w:rsidRDefault="003A293B" w:rsidP="003A293B"/>
    <w:p w14:paraId="3162062E" w14:textId="529B8EC5" w:rsidR="00823DAC" w:rsidRDefault="00823DAC" w:rsidP="003A293B">
      <w:pPr>
        <w:rPr>
          <w:color w:val="FF0000"/>
        </w:rPr>
      </w:pPr>
      <w:r>
        <w:tab/>
      </w:r>
      <w:r w:rsidRPr="00823DAC">
        <w:rPr>
          <w:color w:val="FF0000"/>
        </w:rPr>
        <w:t xml:space="preserve">Is the overfitting warning </w:t>
      </w:r>
      <w:proofErr w:type="gramStart"/>
      <w:r w:rsidRPr="00823DAC">
        <w:rPr>
          <w:color w:val="FF0000"/>
        </w:rPr>
        <w:t>actually valid</w:t>
      </w:r>
      <w:proofErr w:type="gramEnd"/>
      <w:r w:rsidRPr="00823DAC">
        <w:rPr>
          <w:color w:val="FF0000"/>
        </w:rPr>
        <w:t>?</w:t>
      </w:r>
    </w:p>
    <w:p w14:paraId="56B99086" w14:textId="4A80F2DF" w:rsidR="008A3277" w:rsidRDefault="008A3277" w:rsidP="008A3277">
      <w:pPr>
        <w:rPr>
          <w:color w:val="FF0000"/>
        </w:rPr>
      </w:pPr>
    </w:p>
    <w:p w14:paraId="779B6F2C" w14:textId="2C37B105" w:rsidR="008A3277" w:rsidRDefault="008A3277" w:rsidP="008A3277">
      <w:pPr>
        <w:pStyle w:val="ListParagraph"/>
        <w:numPr>
          <w:ilvl w:val="0"/>
          <w:numId w:val="6"/>
        </w:numPr>
        <w:rPr>
          <w:color w:val="FF0000"/>
        </w:rPr>
      </w:pPr>
      <w:r>
        <w:rPr>
          <w:color w:val="FF0000"/>
        </w:rPr>
        <w:t>Decision Tree</w:t>
      </w:r>
    </w:p>
    <w:tbl>
      <w:tblPr>
        <w:tblStyle w:val="TableGrid"/>
        <w:tblW w:w="0" w:type="auto"/>
        <w:tblLook w:val="04A0" w:firstRow="1" w:lastRow="0" w:firstColumn="1" w:lastColumn="0" w:noHBand="0" w:noVBand="1"/>
      </w:tblPr>
      <w:tblGrid>
        <w:gridCol w:w="3005"/>
        <w:gridCol w:w="3005"/>
        <w:gridCol w:w="3006"/>
      </w:tblGrid>
      <w:tr w:rsidR="00EE36A8" w14:paraId="15A7D0D2" w14:textId="77777777" w:rsidTr="0008556A">
        <w:tc>
          <w:tcPr>
            <w:tcW w:w="3005" w:type="dxa"/>
          </w:tcPr>
          <w:p w14:paraId="00BCD1C9" w14:textId="77777777" w:rsidR="00EE36A8" w:rsidRDefault="00EE36A8" w:rsidP="0008556A">
            <w:r>
              <w:t>Action</w:t>
            </w:r>
          </w:p>
        </w:tc>
        <w:tc>
          <w:tcPr>
            <w:tcW w:w="3005" w:type="dxa"/>
          </w:tcPr>
          <w:p w14:paraId="66C8BEF8" w14:textId="77777777" w:rsidR="00EE36A8" w:rsidRDefault="00EE36A8" w:rsidP="0008556A">
            <w:r>
              <w:t>Expected Outcome</w:t>
            </w:r>
          </w:p>
        </w:tc>
        <w:tc>
          <w:tcPr>
            <w:tcW w:w="3006" w:type="dxa"/>
          </w:tcPr>
          <w:p w14:paraId="3E531DB7" w14:textId="77777777" w:rsidR="00EE36A8" w:rsidRDefault="00EE36A8" w:rsidP="0008556A">
            <w:r>
              <w:t>Outcome</w:t>
            </w:r>
          </w:p>
        </w:tc>
      </w:tr>
      <w:tr w:rsidR="00EE36A8" w14:paraId="1A8F6207" w14:textId="77777777" w:rsidTr="0008556A">
        <w:tc>
          <w:tcPr>
            <w:tcW w:w="3005" w:type="dxa"/>
          </w:tcPr>
          <w:p w14:paraId="6202CBDF" w14:textId="0F48DBC0" w:rsidR="00EE36A8" w:rsidRDefault="00EE36A8" w:rsidP="0008556A">
            <w:r>
              <w:t>Choose different Max depth levels</w:t>
            </w:r>
          </w:p>
        </w:tc>
        <w:tc>
          <w:tcPr>
            <w:tcW w:w="3005" w:type="dxa"/>
          </w:tcPr>
          <w:p w14:paraId="20542412" w14:textId="189B8EDB" w:rsidR="00EE36A8" w:rsidRDefault="00EE36A8" w:rsidP="0008556A">
            <w:r>
              <w:t>Number of levels in the tree should match the max depth levels in the slider</w:t>
            </w:r>
          </w:p>
        </w:tc>
        <w:tc>
          <w:tcPr>
            <w:tcW w:w="3006" w:type="dxa"/>
          </w:tcPr>
          <w:p w14:paraId="56F89C42" w14:textId="5733C136" w:rsidR="00EE36A8" w:rsidRDefault="00DC5B9B" w:rsidP="0008556A">
            <w:r w:rsidRPr="00F31979">
              <w:rPr>
                <w:color w:val="00B050"/>
              </w:rPr>
              <w:t>Each</w:t>
            </w:r>
            <w:r w:rsidR="00F31979" w:rsidRPr="00F31979">
              <w:rPr>
                <w:color w:val="00B050"/>
              </w:rPr>
              <w:t xml:space="preserve"> change for the</w:t>
            </w:r>
            <w:r w:rsidRPr="00F31979">
              <w:rPr>
                <w:color w:val="00B050"/>
              </w:rPr>
              <w:t xml:space="preserve"> number in the max depth slider</w:t>
            </w:r>
            <w:r w:rsidR="00F31979" w:rsidRPr="00F31979">
              <w:rPr>
                <w:color w:val="00B050"/>
              </w:rPr>
              <w:t xml:space="preserve"> is successfully rendered in the decision tree visualisation.</w:t>
            </w:r>
          </w:p>
        </w:tc>
      </w:tr>
      <w:tr w:rsidR="00EE36A8" w14:paraId="24D92BE7" w14:textId="77777777" w:rsidTr="0008556A">
        <w:tc>
          <w:tcPr>
            <w:tcW w:w="3005" w:type="dxa"/>
          </w:tcPr>
          <w:p w14:paraId="6F4139D5" w14:textId="2FE99F24" w:rsidR="00EE36A8" w:rsidRDefault="00EE36A8" w:rsidP="0008556A">
            <w:r>
              <w:t xml:space="preserve">Choose different </w:t>
            </w:r>
            <w:proofErr w:type="spellStart"/>
            <w:r>
              <w:t>min_samples</w:t>
            </w:r>
            <w:proofErr w:type="spellEnd"/>
            <w:r>
              <w:t xml:space="preserve"> per leaf and split values</w:t>
            </w:r>
          </w:p>
        </w:tc>
        <w:tc>
          <w:tcPr>
            <w:tcW w:w="3005" w:type="dxa"/>
          </w:tcPr>
          <w:p w14:paraId="3454A3CE" w14:textId="11F963F8" w:rsidR="00EE36A8" w:rsidRDefault="00EE36A8" w:rsidP="0008556A">
            <w:r>
              <w:t xml:space="preserve">The decision tree should update and change to reflect any changes </w:t>
            </w:r>
          </w:p>
        </w:tc>
        <w:tc>
          <w:tcPr>
            <w:tcW w:w="3006" w:type="dxa"/>
          </w:tcPr>
          <w:p w14:paraId="2E1CE064" w14:textId="623F2AE7" w:rsidR="00EE36A8" w:rsidRDefault="00F31979" w:rsidP="0008556A">
            <w:r w:rsidRPr="00F31979">
              <w:rPr>
                <w:color w:val="FFC000"/>
              </w:rPr>
              <w:t xml:space="preserve">Each change in both the sliders updates the decision tree visualisations. </w:t>
            </w:r>
            <w:proofErr w:type="gramStart"/>
            <w:r w:rsidRPr="00F31979">
              <w:rPr>
                <w:color w:val="FFC000"/>
              </w:rPr>
              <w:t>However</w:t>
            </w:r>
            <w:proofErr w:type="gramEnd"/>
            <w:r w:rsidRPr="00F31979">
              <w:rPr>
                <w:color w:val="FFC000"/>
              </w:rPr>
              <w:t xml:space="preserve"> the scores or tree do not change – these parameters may not change anything </w:t>
            </w:r>
            <w:r w:rsidRPr="00F31979">
              <w:rPr>
                <w:color w:val="FFC000"/>
              </w:rPr>
              <w:lastRenderedPageBreak/>
              <w:t>due to the size and simplicity of the dataset.</w:t>
            </w:r>
          </w:p>
        </w:tc>
      </w:tr>
    </w:tbl>
    <w:p w14:paraId="40950A7F" w14:textId="77777777" w:rsidR="00EE36A8" w:rsidRPr="00EE36A8" w:rsidRDefault="00EE36A8" w:rsidP="00EE36A8">
      <w:pPr>
        <w:ind w:left="360"/>
        <w:rPr>
          <w:color w:val="FF0000"/>
        </w:rPr>
      </w:pPr>
    </w:p>
    <w:p w14:paraId="192C0675" w14:textId="7C14D8A2" w:rsidR="009E100E" w:rsidRPr="009E100E" w:rsidRDefault="009E100E" w:rsidP="009E100E">
      <w:pPr>
        <w:rPr>
          <w:color w:val="FF0000"/>
        </w:rPr>
      </w:pPr>
    </w:p>
    <w:p w14:paraId="75001254" w14:textId="760A2081" w:rsidR="00823DAC" w:rsidRDefault="009E100E" w:rsidP="009E100E">
      <w:pPr>
        <w:pStyle w:val="ListParagraph"/>
        <w:numPr>
          <w:ilvl w:val="0"/>
          <w:numId w:val="6"/>
        </w:numPr>
      </w:pPr>
      <w:r>
        <w:t>Scores</w:t>
      </w:r>
    </w:p>
    <w:tbl>
      <w:tblPr>
        <w:tblStyle w:val="TableGrid"/>
        <w:tblW w:w="0" w:type="auto"/>
        <w:tblLook w:val="04A0" w:firstRow="1" w:lastRow="0" w:firstColumn="1" w:lastColumn="0" w:noHBand="0" w:noVBand="1"/>
      </w:tblPr>
      <w:tblGrid>
        <w:gridCol w:w="3005"/>
        <w:gridCol w:w="3005"/>
        <w:gridCol w:w="3006"/>
      </w:tblGrid>
      <w:tr w:rsidR="009E100E" w14:paraId="0ABC290C" w14:textId="77777777" w:rsidTr="0008556A">
        <w:tc>
          <w:tcPr>
            <w:tcW w:w="3005" w:type="dxa"/>
          </w:tcPr>
          <w:p w14:paraId="254DDB81" w14:textId="77777777" w:rsidR="009E100E" w:rsidRDefault="009E100E" w:rsidP="0008556A">
            <w:r>
              <w:t>Action</w:t>
            </w:r>
          </w:p>
        </w:tc>
        <w:tc>
          <w:tcPr>
            <w:tcW w:w="3005" w:type="dxa"/>
          </w:tcPr>
          <w:p w14:paraId="36EAB6F6" w14:textId="77777777" w:rsidR="009E100E" w:rsidRDefault="009E100E" w:rsidP="0008556A">
            <w:r>
              <w:t>Expected Outcome</w:t>
            </w:r>
          </w:p>
        </w:tc>
        <w:tc>
          <w:tcPr>
            <w:tcW w:w="3006" w:type="dxa"/>
          </w:tcPr>
          <w:p w14:paraId="6579BFB3" w14:textId="77777777" w:rsidR="009E100E" w:rsidRDefault="009E100E" w:rsidP="0008556A">
            <w:r>
              <w:t>Outcome</w:t>
            </w:r>
          </w:p>
        </w:tc>
      </w:tr>
      <w:tr w:rsidR="009E100E" w14:paraId="7C1D20CA" w14:textId="77777777" w:rsidTr="0008556A">
        <w:tc>
          <w:tcPr>
            <w:tcW w:w="3005" w:type="dxa"/>
          </w:tcPr>
          <w:p w14:paraId="6F7F5DDD" w14:textId="758D7D3E" w:rsidR="009E100E" w:rsidRDefault="009E100E" w:rsidP="0008556A">
            <w:r>
              <w:t>Change configuration criteria</w:t>
            </w:r>
          </w:p>
        </w:tc>
        <w:tc>
          <w:tcPr>
            <w:tcW w:w="3005" w:type="dxa"/>
          </w:tcPr>
          <w:p w14:paraId="0440E372" w14:textId="5EFFBE18" w:rsidR="009E100E" w:rsidRDefault="009E100E" w:rsidP="0008556A">
            <w:r>
              <w:t>Scores for training, test and generalisation should change and update</w:t>
            </w:r>
          </w:p>
        </w:tc>
        <w:tc>
          <w:tcPr>
            <w:tcW w:w="3006" w:type="dxa"/>
          </w:tcPr>
          <w:p w14:paraId="48623F24" w14:textId="7372AAD0" w:rsidR="009E100E" w:rsidRDefault="00F31979" w:rsidP="0008556A">
            <w:r w:rsidRPr="00F31979">
              <w:rPr>
                <w:color w:val="00B050"/>
              </w:rPr>
              <w:t>Each change in the parameter configuration causes an update for the training, test and generalisation scores.</w:t>
            </w:r>
          </w:p>
        </w:tc>
      </w:tr>
      <w:tr w:rsidR="009E100E" w14:paraId="30774BB9" w14:textId="77777777" w:rsidTr="0008556A">
        <w:tc>
          <w:tcPr>
            <w:tcW w:w="3005" w:type="dxa"/>
          </w:tcPr>
          <w:p w14:paraId="2A079009" w14:textId="6722F168" w:rsidR="009E100E" w:rsidRDefault="009E100E" w:rsidP="0008556A">
            <w:r>
              <w:t xml:space="preserve">Configure </w:t>
            </w:r>
            <w:r w:rsidR="00F44A03">
              <w:t>overfitting model (High max depth, low min samples split, low min samples leaf). Check decision tree and visualisation to check this is accurate – is it really overfitting?</w:t>
            </w:r>
          </w:p>
        </w:tc>
        <w:tc>
          <w:tcPr>
            <w:tcW w:w="3005" w:type="dxa"/>
          </w:tcPr>
          <w:p w14:paraId="7F2D758B" w14:textId="5CC956B0" w:rsidR="009E100E" w:rsidRDefault="00F44A03" w:rsidP="0008556A">
            <w:r>
              <w:t>High training score, lower test score. Warning is displayed stating that the scores suggest overfitting</w:t>
            </w:r>
          </w:p>
        </w:tc>
        <w:tc>
          <w:tcPr>
            <w:tcW w:w="3006" w:type="dxa"/>
          </w:tcPr>
          <w:p w14:paraId="0E035241" w14:textId="27E76C13" w:rsidR="009E100E" w:rsidRPr="00D94AC6" w:rsidRDefault="00A328A1" w:rsidP="0008556A">
            <w:pPr>
              <w:rPr>
                <w:color w:val="FFC000"/>
              </w:rPr>
            </w:pPr>
            <w:r w:rsidRPr="00D94AC6">
              <w:rPr>
                <w:color w:val="FFC000"/>
              </w:rPr>
              <w:t xml:space="preserve">Since the dataset is so small, the training score and test scores are very easily very good. Generalisation scores are under &lt;0.05. </w:t>
            </w:r>
            <w:r w:rsidR="00D94AC6" w:rsidRPr="00D94AC6">
              <w:rPr>
                <w:color w:val="FFC000"/>
              </w:rPr>
              <w:t xml:space="preserve">Training and test scores are high, no warning display is shown as it is hard to show overfitting within this model through scoring. </w:t>
            </w:r>
            <w:r w:rsidRPr="00D94AC6">
              <w:rPr>
                <w:color w:val="FFC000"/>
              </w:rPr>
              <w:t xml:space="preserve"> </w:t>
            </w:r>
          </w:p>
        </w:tc>
      </w:tr>
      <w:tr w:rsidR="00A328A1" w14:paraId="35B74B14" w14:textId="77777777" w:rsidTr="0008556A">
        <w:tc>
          <w:tcPr>
            <w:tcW w:w="3005" w:type="dxa"/>
          </w:tcPr>
          <w:p w14:paraId="2A00BCD9" w14:textId="622B1379" w:rsidR="00A328A1" w:rsidRDefault="00A328A1" w:rsidP="00A328A1">
            <w:r>
              <w:t>Configure underfitting model (low max depth, high min samples split, high min samples leaf). Check decision tree and visualisation to check this is accurate – is it really underfitting?</w:t>
            </w:r>
          </w:p>
        </w:tc>
        <w:tc>
          <w:tcPr>
            <w:tcW w:w="3005" w:type="dxa"/>
          </w:tcPr>
          <w:p w14:paraId="7959AC9E" w14:textId="474C2D51" w:rsidR="00A328A1" w:rsidRDefault="00A328A1" w:rsidP="00A328A1">
            <w:r>
              <w:t xml:space="preserve">Low training and </w:t>
            </w:r>
            <w:proofErr w:type="gramStart"/>
            <w:r>
              <w:t>low test</w:t>
            </w:r>
            <w:proofErr w:type="gramEnd"/>
            <w:r>
              <w:t xml:space="preserve"> scores. Warning is displayed stating that the scores suggest underfitting</w:t>
            </w:r>
          </w:p>
        </w:tc>
        <w:tc>
          <w:tcPr>
            <w:tcW w:w="3006" w:type="dxa"/>
          </w:tcPr>
          <w:p w14:paraId="004016CC" w14:textId="57E5D60E" w:rsidR="00A328A1" w:rsidRDefault="00A328A1" w:rsidP="00A328A1">
            <w:r w:rsidRPr="00A328A1">
              <w:rPr>
                <w:color w:val="00B050"/>
              </w:rPr>
              <w:t xml:space="preserve">A warning is displayed under the scores, showing that the scores suggest underfitting. Both training and test scores are </w:t>
            </w:r>
            <w:proofErr w:type="gramStart"/>
            <w:r w:rsidRPr="00A328A1">
              <w:rPr>
                <w:color w:val="00B050"/>
              </w:rPr>
              <w:t>fairly low</w:t>
            </w:r>
            <w:proofErr w:type="gramEnd"/>
            <w:r w:rsidRPr="00A328A1">
              <w:rPr>
                <w:color w:val="00B050"/>
              </w:rPr>
              <w:t xml:space="preserve"> (0.667, 0.571). The generalisation score is over 0.095 suggesting that the scores do show a level of underfitting. The confusion matrix supports this. </w:t>
            </w:r>
          </w:p>
        </w:tc>
      </w:tr>
      <w:tr w:rsidR="00A328A1" w14:paraId="26AADE5A" w14:textId="77777777" w:rsidTr="0008556A">
        <w:tc>
          <w:tcPr>
            <w:tcW w:w="3005" w:type="dxa"/>
          </w:tcPr>
          <w:p w14:paraId="5246F265" w14:textId="00BD06D7" w:rsidR="00A328A1" w:rsidRDefault="00A328A1" w:rsidP="00A328A1">
            <w:r>
              <w:t>Configure good model (check parameters through grid search CV). Check decision tree and visualisations to check this is accurate.</w:t>
            </w:r>
          </w:p>
        </w:tc>
        <w:tc>
          <w:tcPr>
            <w:tcW w:w="3005" w:type="dxa"/>
          </w:tcPr>
          <w:p w14:paraId="06CDF106" w14:textId="26A6E390" w:rsidR="00A328A1" w:rsidRDefault="00A328A1" w:rsidP="00A328A1">
            <w:r>
              <w:t xml:space="preserve">High training and </w:t>
            </w:r>
            <w:proofErr w:type="gramStart"/>
            <w:r>
              <w:t>high test</w:t>
            </w:r>
            <w:proofErr w:type="gramEnd"/>
            <w:r>
              <w:t xml:space="preserve"> score. Displays message suggesting that the scores show the model is a good fit.</w:t>
            </w:r>
          </w:p>
        </w:tc>
        <w:tc>
          <w:tcPr>
            <w:tcW w:w="3006" w:type="dxa"/>
          </w:tcPr>
          <w:p w14:paraId="25A42EF9" w14:textId="1E5C9884" w:rsidR="00A328A1" w:rsidRDefault="00D94AC6" w:rsidP="00A328A1">
            <w:r w:rsidRPr="00D94AC6">
              <w:rPr>
                <w:color w:val="00B050"/>
              </w:rPr>
              <w:t>High training score: 0.972, high test score: 0.978. A message is displayed underneath the scores suggesting this is a good model fit. This is supported by the confusion matrix.</w:t>
            </w:r>
          </w:p>
        </w:tc>
      </w:tr>
    </w:tbl>
    <w:p w14:paraId="070FD839" w14:textId="77777777" w:rsidR="009E100E" w:rsidRDefault="009E100E" w:rsidP="009E100E"/>
    <w:p w14:paraId="4B301137" w14:textId="67C9007E" w:rsidR="009E100E" w:rsidRDefault="009E100E" w:rsidP="009E100E">
      <w:pPr>
        <w:pStyle w:val="ListParagraph"/>
        <w:numPr>
          <w:ilvl w:val="0"/>
          <w:numId w:val="6"/>
        </w:numPr>
      </w:pPr>
      <w:r>
        <w:t>Confusion Matrix</w:t>
      </w:r>
    </w:p>
    <w:tbl>
      <w:tblPr>
        <w:tblStyle w:val="TableGrid"/>
        <w:tblW w:w="0" w:type="auto"/>
        <w:tblLook w:val="04A0" w:firstRow="1" w:lastRow="0" w:firstColumn="1" w:lastColumn="0" w:noHBand="0" w:noVBand="1"/>
      </w:tblPr>
      <w:tblGrid>
        <w:gridCol w:w="3005"/>
        <w:gridCol w:w="3005"/>
        <w:gridCol w:w="3006"/>
      </w:tblGrid>
      <w:tr w:rsidR="00F44A03" w14:paraId="362F4A36" w14:textId="77777777" w:rsidTr="0008556A">
        <w:tc>
          <w:tcPr>
            <w:tcW w:w="3005" w:type="dxa"/>
          </w:tcPr>
          <w:p w14:paraId="6EBC1D8D" w14:textId="77777777" w:rsidR="00F44A03" w:rsidRDefault="00F44A03" w:rsidP="0008556A">
            <w:r>
              <w:t>Action</w:t>
            </w:r>
          </w:p>
        </w:tc>
        <w:tc>
          <w:tcPr>
            <w:tcW w:w="3005" w:type="dxa"/>
          </w:tcPr>
          <w:p w14:paraId="41C693F3" w14:textId="77777777" w:rsidR="00F44A03" w:rsidRDefault="00F44A03" w:rsidP="0008556A">
            <w:r>
              <w:t>Expected Outcome</w:t>
            </w:r>
          </w:p>
        </w:tc>
        <w:tc>
          <w:tcPr>
            <w:tcW w:w="3006" w:type="dxa"/>
          </w:tcPr>
          <w:p w14:paraId="7A269BAE" w14:textId="77777777" w:rsidR="00F44A03" w:rsidRDefault="00F44A03" w:rsidP="0008556A">
            <w:r>
              <w:t>Outcome</w:t>
            </w:r>
          </w:p>
        </w:tc>
      </w:tr>
      <w:tr w:rsidR="00F44A03" w14:paraId="02EC910E" w14:textId="77777777" w:rsidTr="0008556A">
        <w:tc>
          <w:tcPr>
            <w:tcW w:w="3005" w:type="dxa"/>
          </w:tcPr>
          <w:p w14:paraId="4F3ED7F4" w14:textId="1AEF335F" w:rsidR="00F44A03" w:rsidRDefault="00F44A03" w:rsidP="0008556A">
            <w:r>
              <w:t xml:space="preserve">Configure </w:t>
            </w:r>
            <w:r w:rsidR="008B69D6">
              <w:t>underfitting model</w:t>
            </w:r>
            <w:r w:rsidR="00996651">
              <w:t xml:space="preserve"> </w:t>
            </w:r>
            <w:r w:rsidR="00996651">
              <w:t>(low max depth, high min samples split, high min samples leaf).</w:t>
            </w:r>
          </w:p>
        </w:tc>
        <w:tc>
          <w:tcPr>
            <w:tcW w:w="3005" w:type="dxa"/>
          </w:tcPr>
          <w:p w14:paraId="38EF796B" w14:textId="4BB1AF5F" w:rsidR="00F44A03" w:rsidRDefault="00996651" w:rsidP="0008556A">
            <w:r>
              <w:t>Confusion matrix displays correctly and updates dynamically to match the score, most predictions are incorrect.</w:t>
            </w:r>
          </w:p>
        </w:tc>
        <w:tc>
          <w:tcPr>
            <w:tcW w:w="3006" w:type="dxa"/>
          </w:tcPr>
          <w:p w14:paraId="5611C62D" w14:textId="00C16C0C" w:rsidR="00F44A03" w:rsidRDefault="00D94AC6" w:rsidP="0008556A">
            <w:r w:rsidRPr="00D94AC6">
              <w:rPr>
                <w:color w:val="00B050"/>
              </w:rPr>
              <w:t>A conventional overfitting model cannot be achieved with this data (high training, low test). Both high scores – the confusion matrix updates to show accurate predictions for each of the class labels.</w:t>
            </w:r>
          </w:p>
        </w:tc>
      </w:tr>
      <w:tr w:rsidR="008B69D6" w14:paraId="203E6D26" w14:textId="77777777" w:rsidTr="0008556A">
        <w:tc>
          <w:tcPr>
            <w:tcW w:w="3005" w:type="dxa"/>
          </w:tcPr>
          <w:p w14:paraId="60C4A426" w14:textId="60B4E741" w:rsidR="008B69D6" w:rsidRDefault="008B69D6" w:rsidP="0008556A">
            <w:r>
              <w:lastRenderedPageBreak/>
              <w:t>Configure good model (grid search CV)</w:t>
            </w:r>
          </w:p>
        </w:tc>
        <w:tc>
          <w:tcPr>
            <w:tcW w:w="3005" w:type="dxa"/>
          </w:tcPr>
          <w:p w14:paraId="72DA2CE7" w14:textId="79414ACE" w:rsidR="008B69D6" w:rsidRDefault="00996651" w:rsidP="0008556A">
            <w:r>
              <w:t xml:space="preserve">Confusion matrix displays correctly and updates dynamically to match the score, </w:t>
            </w:r>
            <w:r>
              <w:t>some</w:t>
            </w:r>
            <w:r>
              <w:t xml:space="preserve"> predictions are incorrect.</w:t>
            </w:r>
          </w:p>
        </w:tc>
        <w:tc>
          <w:tcPr>
            <w:tcW w:w="3006" w:type="dxa"/>
          </w:tcPr>
          <w:p w14:paraId="36F997B9" w14:textId="655CED53" w:rsidR="008B69D6" w:rsidRDefault="00D94AC6" w:rsidP="0008556A">
            <w:r w:rsidRPr="00D94AC6">
              <w:rPr>
                <w:color w:val="00B050"/>
              </w:rPr>
              <w:t>The confusion matrix reflects the high scores accurately, with only one incorrect prediction.</w:t>
            </w:r>
          </w:p>
        </w:tc>
      </w:tr>
      <w:tr w:rsidR="008B69D6" w14:paraId="17222F88" w14:textId="77777777" w:rsidTr="0008556A">
        <w:tc>
          <w:tcPr>
            <w:tcW w:w="3005" w:type="dxa"/>
          </w:tcPr>
          <w:p w14:paraId="08696CB4" w14:textId="429B7C1A" w:rsidR="008B69D6" w:rsidRDefault="008B69D6" w:rsidP="0008556A">
            <w:r>
              <w:t xml:space="preserve">Configure </w:t>
            </w:r>
            <w:r w:rsidR="00996651">
              <w:t xml:space="preserve">overfitting model </w:t>
            </w:r>
            <w:r w:rsidR="00996651">
              <w:t>(High max depth, low min samples split, low min samples leaf).</w:t>
            </w:r>
          </w:p>
        </w:tc>
        <w:tc>
          <w:tcPr>
            <w:tcW w:w="3005" w:type="dxa"/>
          </w:tcPr>
          <w:p w14:paraId="4F7BF7B4" w14:textId="0B983134" w:rsidR="008B69D6" w:rsidRDefault="00996651" w:rsidP="0008556A">
            <w:r>
              <w:t xml:space="preserve">Confusion matrix displays correctly and updates dynamically to match the score, </w:t>
            </w:r>
            <w:r>
              <w:t xml:space="preserve">little to no </w:t>
            </w:r>
            <w:r>
              <w:t>predictions are incorrect.</w:t>
            </w:r>
          </w:p>
        </w:tc>
        <w:tc>
          <w:tcPr>
            <w:tcW w:w="3006" w:type="dxa"/>
          </w:tcPr>
          <w:p w14:paraId="61DA84B6" w14:textId="15940DCF" w:rsidR="008B69D6" w:rsidRDefault="00D94AC6" w:rsidP="0008556A">
            <w:r w:rsidRPr="00900E32">
              <w:rPr>
                <w:color w:val="00B050"/>
              </w:rPr>
              <w:t xml:space="preserve">Overfitting model cannot be created with this dataset, but both values high (1.0) </w:t>
            </w:r>
            <w:r w:rsidR="00900E32" w:rsidRPr="00900E32">
              <w:rPr>
                <w:color w:val="00B050"/>
              </w:rPr>
              <w:t>show all predictions are correct as expected.</w:t>
            </w:r>
          </w:p>
        </w:tc>
      </w:tr>
    </w:tbl>
    <w:p w14:paraId="2B168249" w14:textId="77777777" w:rsidR="00F44A03" w:rsidRDefault="00F44A03" w:rsidP="00F44A03"/>
    <w:p w14:paraId="0DC84181" w14:textId="352215A5" w:rsidR="009E100E" w:rsidRDefault="009E100E" w:rsidP="009E100E">
      <w:pPr>
        <w:pStyle w:val="ListParagraph"/>
        <w:numPr>
          <w:ilvl w:val="0"/>
          <w:numId w:val="6"/>
        </w:numPr>
      </w:pPr>
      <w:r>
        <w:t>Cross Validation</w:t>
      </w:r>
    </w:p>
    <w:tbl>
      <w:tblPr>
        <w:tblStyle w:val="TableGrid"/>
        <w:tblW w:w="0" w:type="auto"/>
        <w:tblLook w:val="04A0" w:firstRow="1" w:lastRow="0" w:firstColumn="1" w:lastColumn="0" w:noHBand="0" w:noVBand="1"/>
      </w:tblPr>
      <w:tblGrid>
        <w:gridCol w:w="3005"/>
        <w:gridCol w:w="3005"/>
        <w:gridCol w:w="3006"/>
      </w:tblGrid>
      <w:tr w:rsidR="00996651" w14:paraId="5C0FCB69" w14:textId="77777777" w:rsidTr="0008556A">
        <w:tc>
          <w:tcPr>
            <w:tcW w:w="3005" w:type="dxa"/>
          </w:tcPr>
          <w:p w14:paraId="413045D4" w14:textId="77777777" w:rsidR="00996651" w:rsidRDefault="00996651" w:rsidP="0008556A">
            <w:r>
              <w:t>Action</w:t>
            </w:r>
          </w:p>
        </w:tc>
        <w:tc>
          <w:tcPr>
            <w:tcW w:w="3005" w:type="dxa"/>
          </w:tcPr>
          <w:p w14:paraId="73F3AE21" w14:textId="77777777" w:rsidR="00996651" w:rsidRDefault="00996651" w:rsidP="0008556A">
            <w:r>
              <w:t>Expected Outcome</w:t>
            </w:r>
          </w:p>
        </w:tc>
        <w:tc>
          <w:tcPr>
            <w:tcW w:w="3006" w:type="dxa"/>
          </w:tcPr>
          <w:p w14:paraId="666C1934" w14:textId="77777777" w:rsidR="00996651" w:rsidRDefault="00996651" w:rsidP="0008556A">
            <w:r>
              <w:t>Outcome</w:t>
            </w:r>
          </w:p>
        </w:tc>
      </w:tr>
      <w:tr w:rsidR="00996651" w14:paraId="560BB873" w14:textId="77777777" w:rsidTr="0008556A">
        <w:tc>
          <w:tcPr>
            <w:tcW w:w="3005" w:type="dxa"/>
          </w:tcPr>
          <w:p w14:paraId="64FB6E15" w14:textId="229073C8" w:rsidR="00996651" w:rsidRDefault="00996651" w:rsidP="0008556A">
            <w:r>
              <w:t>Choose all K values on the slider and test</w:t>
            </w:r>
            <w:r w:rsidR="0055591B">
              <w:t xml:space="preserve"> with </w:t>
            </w:r>
            <w:proofErr w:type="spellStart"/>
            <w:r w:rsidR="0055591B">
              <w:t>balanced_accuracy</w:t>
            </w:r>
            <w:proofErr w:type="spellEnd"/>
            <w:r w:rsidR="0055591B">
              <w:t xml:space="preserve"> scoring</w:t>
            </w:r>
          </w:p>
        </w:tc>
        <w:tc>
          <w:tcPr>
            <w:tcW w:w="3005" w:type="dxa"/>
          </w:tcPr>
          <w:p w14:paraId="1CBB0DE6" w14:textId="3D896984" w:rsidR="00996651" w:rsidRDefault="00996651" w:rsidP="0008556A">
            <w:r>
              <w:t xml:space="preserve">Mean, standard deviations and lists are dynamically updated to represent the number of K-Folds. </w:t>
            </w:r>
          </w:p>
        </w:tc>
        <w:tc>
          <w:tcPr>
            <w:tcW w:w="3006" w:type="dxa"/>
          </w:tcPr>
          <w:p w14:paraId="4F10E41B" w14:textId="020E005D" w:rsidR="00996651" w:rsidRDefault="00900E32" w:rsidP="0008556A">
            <w:r w:rsidRPr="00900E32">
              <w:rPr>
                <w:color w:val="00B050"/>
              </w:rPr>
              <w:t>Cross validation with all k values on the slider (2-10) work, and update scorings and lists as expected. The mean and standard deviation re</w:t>
            </w:r>
            <w:r>
              <w:rPr>
                <w:color w:val="00B050"/>
              </w:rPr>
              <w:t>-</w:t>
            </w:r>
            <w:r w:rsidRPr="00900E32">
              <w:rPr>
                <w:color w:val="00B050"/>
              </w:rPr>
              <w:t>renders and updates. The list length of cross validation scorings matches the k-fold value.</w:t>
            </w:r>
          </w:p>
        </w:tc>
      </w:tr>
      <w:tr w:rsidR="0055591B" w14:paraId="4EC44520" w14:textId="77777777" w:rsidTr="0008556A">
        <w:tc>
          <w:tcPr>
            <w:tcW w:w="3005" w:type="dxa"/>
          </w:tcPr>
          <w:p w14:paraId="475CE068" w14:textId="0D0943B7" w:rsidR="0055591B" w:rsidRDefault="008A3277" w:rsidP="0008556A">
            <w:r>
              <w:t>Check each scoring type for validity</w:t>
            </w:r>
          </w:p>
        </w:tc>
        <w:tc>
          <w:tcPr>
            <w:tcW w:w="3005" w:type="dxa"/>
          </w:tcPr>
          <w:p w14:paraId="5119DC5B" w14:textId="00146AC0" w:rsidR="0055591B" w:rsidRDefault="008A3277" w:rsidP="0008556A">
            <w:r>
              <w:t xml:space="preserve">Mean, standard deviations and lists are dynamically updated to represent the </w:t>
            </w:r>
            <w:r>
              <w:t>correct scoring type.</w:t>
            </w:r>
          </w:p>
        </w:tc>
        <w:tc>
          <w:tcPr>
            <w:tcW w:w="3006" w:type="dxa"/>
          </w:tcPr>
          <w:p w14:paraId="68278272" w14:textId="69C0C5AA" w:rsidR="0055591B" w:rsidRDefault="00900E32" w:rsidP="0008556A">
            <w:r w:rsidRPr="00900E32">
              <w:rPr>
                <w:color w:val="C00000"/>
              </w:rPr>
              <w:t>‘f1’, ‘precision’, ‘recall’ show nan values in the list. This could be due to class imbalance. The rest of the scorings update appropriately and as expected.</w:t>
            </w:r>
          </w:p>
        </w:tc>
      </w:tr>
    </w:tbl>
    <w:p w14:paraId="047009DB" w14:textId="77777777" w:rsidR="00996651" w:rsidRDefault="00996651" w:rsidP="00996651"/>
    <w:p w14:paraId="700E2A76" w14:textId="77777777" w:rsidR="009E100E" w:rsidRDefault="009E100E" w:rsidP="009E100E">
      <w:pPr>
        <w:pStyle w:val="ListParagraph"/>
        <w:numPr>
          <w:ilvl w:val="0"/>
          <w:numId w:val="6"/>
        </w:numPr>
      </w:pPr>
      <w:r>
        <w:t>Cost Complexity Pruning</w:t>
      </w:r>
    </w:p>
    <w:tbl>
      <w:tblPr>
        <w:tblStyle w:val="TableGrid"/>
        <w:tblW w:w="0" w:type="auto"/>
        <w:tblLook w:val="04A0" w:firstRow="1" w:lastRow="0" w:firstColumn="1" w:lastColumn="0" w:noHBand="0" w:noVBand="1"/>
      </w:tblPr>
      <w:tblGrid>
        <w:gridCol w:w="3005"/>
        <w:gridCol w:w="3005"/>
        <w:gridCol w:w="3006"/>
      </w:tblGrid>
      <w:tr w:rsidR="008A3277" w14:paraId="32D56802" w14:textId="77777777" w:rsidTr="0008556A">
        <w:tc>
          <w:tcPr>
            <w:tcW w:w="3005" w:type="dxa"/>
          </w:tcPr>
          <w:p w14:paraId="7A00FD7E" w14:textId="77777777" w:rsidR="008A3277" w:rsidRDefault="008A3277" w:rsidP="0008556A">
            <w:r>
              <w:t>Action</w:t>
            </w:r>
          </w:p>
        </w:tc>
        <w:tc>
          <w:tcPr>
            <w:tcW w:w="3005" w:type="dxa"/>
          </w:tcPr>
          <w:p w14:paraId="1309BC85" w14:textId="77777777" w:rsidR="008A3277" w:rsidRDefault="008A3277" w:rsidP="0008556A">
            <w:r>
              <w:t>Expected Outcome</w:t>
            </w:r>
          </w:p>
        </w:tc>
        <w:tc>
          <w:tcPr>
            <w:tcW w:w="3006" w:type="dxa"/>
          </w:tcPr>
          <w:p w14:paraId="7791E399" w14:textId="77777777" w:rsidR="008A3277" w:rsidRDefault="008A3277" w:rsidP="0008556A">
            <w:r>
              <w:t>Outcome</w:t>
            </w:r>
          </w:p>
        </w:tc>
      </w:tr>
      <w:tr w:rsidR="008A3277" w14:paraId="75554324" w14:textId="77777777" w:rsidTr="0008556A">
        <w:tc>
          <w:tcPr>
            <w:tcW w:w="3005" w:type="dxa"/>
          </w:tcPr>
          <w:p w14:paraId="4003DF48" w14:textId="7757E2C8" w:rsidR="008A3277" w:rsidRDefault="00220C40" w:rsidP="0008556A">
            <w:r>
              <w:t>Configure good model (grid search CV)</w:t>
            </w:r>
            <w:r w:rsidR="00FF0E43">
              <w:t>. Check CCP Alphas and graphs</w:t>
            </w:r>
          </w:p>
        </w:tc>
        <w:tc>
          <w:tcPr>
            <w:tcW w:w="3005" w:type="dxa"/>
          </w:tcPr>
          <w:p w14:paraId="6F999CBA" w14:textId="53344808" w:rsidR="008A3277" w:rsidRDefault="00FF0E43" w:rsidP="0008556A">
            <w:r>
              <w:t xml:space="preserve">If a better solution is found, the training and test scores will be higher for this decision tree. Decision tree visualisation is different from the configurated one (if improved scores). </w:t>
            </w:r>
          </w:p>
        </w:tc>
        <w:tc>
          <w:tcPr>
            <w:tcW w:w="3006" w:type="dxa"/>
          </w:tcPr>
          <w:p w14:paraId="731E8806" w14:textId="6B99DC72" w:rsidR="008A3277" w:rsidRDefault="00900E32" w:rsidP="0008556A">
            <w:r w:rsidRPr="00900E32">
              <w:rPr>
                <w:color w:val="00B050"/>
              </w:rPr>
              <w:t xml:space="preserve">The </w:t>
            </w:r>
            <w:proofErr w:type="spellStart"/>
            <w:r w:rsidRPr="00900E32">
              <w:rPr>
                <w:color w:val="00B050"/>
              </w:rPr>
              <w:t>cpp</w:t>
            </w:r>
            <w:proofErr w:type="spellEnd"/>
            <w:r w:rsidRPr="00900E32">
              <w:rPr>
                <w:color w:val="00B050"/>
              </w:rPr>
              <w:t xml:space="preserve"> alphas improve, and the training score improves. The test score however stays the same. The model has improved in this case, but generalisability stays the same. </w:t>
            </w:r>
            <w:r w:rsidR="00306C24">
              <w:rPr>
                <w:color w:val="00B050"/>
              </w:rPr>
              <w:t>End decision tree is slightly more complex.</w:t>
            </w:r>
          </w:p>
        </w:tc>
      </w:tr>
    </w:tbl>
    <w:p w14:paraId="312B955F" w14:textId="044EFEC8" w:rsidR="009E100E" w:rsidRDefault="009E100E" w:rsidP="008A3277"/>
    <w:p w14:paraId="312C1CE8" w14:textId="77777777" w:rsidR="009E100E" w:rsidRDefault="009E100E" w:rsidP="003A293B"/>
    <w:p w14:paraId="27D11419" w14:textId="04188584" w:rsidR="003A293B" w:rsidRDefault="003A293B" w:rsidP="003A293B">
      <w:r>
        <w:t>Feature Selection and Importance</w:t>
      </w:r>
    </w:p>
    <w:p w14:paraId="04ABF6F6" w14:textId="77777777" w:rsidR="009E100E" w:rsidRDefault="009E100E" w:rsidP="003A293B"/>
    <w:p w14:paraId="00DA6A06" w14:textId="7E5BE847" w:rsidR="009E100E" w:rsidRDefault="009E100E" w:rsidP="009E100E">
      <w:pPr>
        <w:pStyle w:val="ListParagraph"/>
        <w:numPr>
          <w:ilvl w:val="0"/>
          <w:numId w:val="4"/>
        </w:numPr>
      </w:pPr>
      <w:r>
        <w:t>Feature Importance</w:t>
      </w:r>
    </w:p>
    <w:tbl>
      <w:tblPr>
        <w:tblStyle w:val="TableGrid"/>
        <w:tblW w:w="0" w:type="auto"/>
        <w:tblLook w:val="04A0" w:firstRow="1" w:lastRow="0" w:firstColumn="1" w:lastColumn="0" w:noHBand="0" w:noVBand="1"/>
      </w:tblPr>
      <w:tblGrid>
        <w:gridCol w:w="3005"/>
        <w:gridCol w:w="3005"/>
        <w:gridCol w:w="3006"/>
      </w:tblGrid>
      <w:tr w:rsidR="006E15C7" w14:paraId="172C16EF" w14:textId="77777777" w:rsidTr="0008556A">
        <w:tc>
          <w:tcPr>
            <w:tcW w:w="3005" w:type="dxa"/>
          </w:tcPr>
          <w:p w14:paraId="2E359E8F" w14:textId="77777777" w:rsidR="006E15C7" w:rsidRDefault="006E15C7" w:rsidP="0008556A">
            <w:r>
              <w:t>Action</w:t>
            </w:r>
          </w:p>
        </w:tc>
        <w:tc>
          <w:tcPr>
            <w:tcW w:w="3005" w:type="dxa"/>
          </w:tcPr>
          <w:p w14:paraId="5A109210" w14:textId="77777777" w:rsidR="006E15C7" w:rsidRDefault="006E15C7" w:rsidP="0008556A">
            <w:r>
              <w:t>Expected Outcome</w:t>
            </w:r>
          </w:p>
        </w:tc>
        <w:tc>
          <w:tcPr>
            <w:tcW w:w="3006" w:type="dxa"/>
          </w:tcPr>
          <w:p w14:paraId="48C05FE8" w14:textId="77777777" w:rsidR="006E15C7" w:rsidRDefault="006E15C7" w:rsidP="0008556A">
            <w:r>
              <w:t>Outcome</w:t>
            </w:r>
          </w:p>
        </w:tc>
      </w:tr>
      <w:tr w:rsidR="006E15C7" w14:paraId="629C67D2" w14:textId="77777777" w:rsidTr="0008556A">
        <w:tc>
          <w:tcPr>
            <w:tcW w:w="3005" w:type="dxa"/>
          </w:tcPr>
          <w:p w14:paraId="11788586" w14:textId="5BE73EC2" w:rsidR="006E15C7" w:rsidRDefault="00FF0E43" w:rsidP="0008556A">
            <w:r>
              <w:t>Configure a decision tree model – repeat to see updates</w:t>
            </w:r>
          </w:p>
        </w:tc>
        <w:tc>
          <w:tcPr>
            <w:tcW w:w="3005" w:type="dxa"/>
          </w:tcPr>
          <w:p w14:paraId="57A73015" w14:textId="42015120" w:rsidR="006E15C7" w:rsidRDefault="00FF0E43" w:rsidP="0008556A">
            <w:r>
              <w:t xml:space="preserve">Feature Importance plot should show in ranking value which feature is most </w:t>
            </w:r>
            <w:r>
              <w:lastRenderedPageBreak/>
              <w:t xml:space="preserve">used. Values in the list should correspond with graph. These should update with changes to the decision tree. </w:t>
            </w:r>
          </w:p>
        </w:tc>
        <w:tc>
          <w:tcPr>
            <w:tcW w:w="3006" w:type="dxa"/>
          </w:tcPr>
          <w:p w14:paraId="43EC7DA1" w14:textId="0478A66A" w:rsidR="006E15C7" w:rsidRDefault="00306C24" w:rsidP="0008556A">
            <w:r w:rsidRPr="00306C24">
              <w:rPr>
                <w:color w:val="00B050"/>
              </w:rPr>
              <w:lastRenderedPageBreak/>
              <w:t xml:space="preserve">Change the test split size, and configuration parameters updates the </w:t>
            </w:r>
            <w:r w:rsidRPr="00306C24">
              <w:rPr>
                <w:color w:val="00B050"/>
              </w:rPr>
              <w:lastRenderedPageBreak/>
              <w:t>feature importance list and plot. Both the graph and list and correctly ranked, with the right features displaying in both.</w:t>
            </w:r>
          </w:p>
        </w:tc>
      </w:tr>
    </w:tbl>
    <w:p w14:paraId="39360AEB" w14:textId="77777777" w:rsidR="006E15C7" w:rsidRDefault="006E15C7" w:rsidP="006E15C7">
      <w:pPr>
        <w:pStyle w:val="ListParagraph"/>
      </w:pPr>
    </w:p>
    <w:p w14:paraId="1B9ABC56" w14:textId="48977CDF" w:rsidR="009E100E" w:rsidRDefault="009E100E" w:rsidP="009E100E">
      <w:pPr>
        <w:pStyle w:val="ListParagraph"/>
        <w:numPr>
          <w:ilvl w:val="0"/>
          <w:numId w:val="4"/>
        </w:numPr>
      </w:pPr>
      <w:r>
        <w:t>Feature Selection</w:t>
      </w:r>
    </w:p>
    <w:tbl>
      <w:tblPr>
        <w:tblStyle w:val="TableGrid"/>
        <w:tblW w:w="0" w:type="auto"/>
        <w:tblLook w:val="04A0" w:firstRow="1" w:lastRow="0" w:firstColumn="1" w:lastColumn="0" w:noHBand="0" w:noVBand="1"/>
      </w:tblPr>
      <w:tblGrid>
        <w:gridCol w:w="3005"/>
        <w:gridCol w:w="3005"/>
        <w:gridCol w:w="3006"/>
      </w:tblGrid>
      <w:tr w:rsidR="006E15C7" w14:paraId="34CCCA7C" w14:textId="77777777" w:rsidTr="0008556A">
        <w:tc>
          <w:tcPr>
            <w:tcW w:w="3005" w:type="dxa"/>
          </w:tcPr>
          <w:p w14:paraId="0E94A138" w14:textId="77777777" w:rsidR="006E15C7" w:rsidRDefault="006E15C7" w:rsidP="0008556A">
            <w:r>
              <w:t>Action</w:t>
            </w:r>
          </w:p>
        </w:tc>
        <w:tc>
          <w:tcPr>
            <w:tcW w:w="3005" w:type="dxa"/>
          </w:tcPr>
          <w:p w14:paraId="76F9A0A8" w14:textId="77777777" w:rsidR="006E15C7" w:rsidRDefault="006E15C7" w:rsidP="0008556A">
            <w:r>
              <w:t>Expected Outcome</w:t>
            </w:r>
          </w:p>
        </w:tc>
        <w:tc>
          <w:tcPr>
            <w:tcW w:w="3006" w:type="dxa"/>
          </w:tcPr>
          <w:p w14:paraId="61953987" w14:textId="77777777" w:rsidR="006E15C7" w:rsidRDefault="006E15C7" w:rsidP="0008556A">
            <w:r>
              <w:t>Outcome</w:t>
            </w:r>
          </w:p>
        </w:tc>
      </w:tr>
      <w:tr w:rsidR="006E15C7" w14:paraId="3305C929" w14:textId="77777777" w:rsidTr="0008556A">
        <w:tc>
          <w:tcPr>
            <w:tcW w:w="3005" w:type="dxa"/>
          </w:tcPr>
          <w:p w14:paraId="2F80B3BD" w14:textId="230EFFCE" w:rsidR="006E15C7" w:rsidRDefault="00FF0E43" w:rsidP="0008556A">
            <w:r>
              <w:t>Check each value for slider to pick top</w:t>
            </w:r>
            <w:r w:rsidR="00306C24">
              <w:t>-</w:t>
            </w:r>
            <w:r>
              <w:t>most important</w:t>
            </w:r>
          </w:p>
        </w:tc>
        <w:tc>
          <w:tcPr>
            <w:tcW w:w="3005" w:type="dxa"/>
          </w:tcPr>
          <w:p w14:paraId="777C3871" w14:textId="4FCF9A88" w:rsidR="006E15C7" w:rsidRDefault="00FF0E43" w:rsidP="0008556A">
            <w:r>
              <w:t>The features chosen should match those in order of importance on the feature importance graph. Retrain classifier with all slider values should work</w:t>
            </w:r>
          </w:p>
        </w:tc>
        <w:tc>
          <w:tcPr>
            <w:tcW w:w="3006" w:type="dxa"/>
          </w:tcPr>
          <w:p w14:paraId="738E3EA2" w14:textId="1D407A26" w:rsidR="006E15C7" w:rsidRDefault="00306C24" w:rsidP="0008556A">
            <w:r w:rsidRPr="00306C24">
              <w:rPr>
                <w:color w:val="FFC000"/>
              </w:rPr>
              <w:t xml:space="preserve">The feature selection process does not pick based on the correct ranking order, but the features chosen </w:t>
            </w:r>
            <w:proofErr w:type="gramStart"/>
            <w:r w:rsidRPr="00306C24">
              <w:rPr>
                <w:color w:val="FFC000"/>
              </w:rPr>
              <w:t>have</w:t>
            </w:r>
            <w:proofErr w:type="gramEnd"/>
            <w:r w:rsidRPr="00306C24">
              <w:rPr>
                <w:color w:val="FFC000"/>
              </w:rPr>
              <w:t xml:space="preserve"> been chosen as they have the most impact. </w:t>
            </w:r>
          </w:p>
        </w:tc>
      </w:tr>
      <w:tr w:rsidR="00FF0E43" w14:paraId="61B56F05" w14:textId="77777777" w:rsidTr="0008556A">
        <w:tc>
          <w:tcPr>
            <w:tcW w:w="3005" w:type="dxa"/>
          </w:tcPr>
          <w:p w14:paraId="50DF3349" w14:textId="444650F6" w:rsidR="00FF0E43" w:rsidRDefault="00FF0E43" w:rsidP="0008556A">
            <w:r>
              <w:t>Feature selection plot</w:t>
            </w:r>
          </w:p>
        </w:tc>
        <w:tc>
          <w:tcPr>
            <w:tcW w:w="3005" w:type="dxa"/>
          </w:tcPr>
          <w:p w14:paraId="1DBF5BB3" w14:textId="7E8D9021" w:rsidR="00FF0E43" w:rsidRDefault="00FF0E43" w:rsidP="0008556A">
            <w:r>
              <w:t xml:space="preserve">Should show correct number of numerical features available. </w:t>
            </w:r>
          </w:p>
        </w:tc>
        <w:tc>
          <w:tcPr>
            <w:tcW w:w="3006" w:type="dxa"/>
          </w:tcPr>
          <w:p w14:paraId="512DB63F" w14:textId="724F4844" w:rsidR="00FF0E43" w:rsidRDefault="00306C24" w:rsidP="0008556A">
            <w:r w:rsidRPr="00306C24">
              <w:rPr>
                <w:color w:val="00B050"/>
              </w:rPr>
              <w:t>Shows the correct number and feature labels in the plot</w:t>
            </w:r>
          </w:p>
        </w:tc>
      </w:tr>
    </w:tbl>
    <w:p w14:paraId="50205F44" w14:textId="77777777" w:rsidR="006E15C7" w:rsidRDefault="006E15C7" w:rsidP="006E15C7"/>
    <w:p w14:paraId="3BE87B3D" w14:textId="77777777" w:rsidR="009E100E" w:rsidRDefault="009E100E" w:rsidP="009E100E"/>
    <w:p w14:paraId="26B9AED0" w14:textId="2C4D3E77" w:rsidR="009E100E" w:rsidRDefault="009E100E" w:rsidP="009E100E">
      <w:r>
        <w:t>Analysis</w:t>
      </w:r>
    </w:p>
    <w:p w14:paraId="3EFE27D2" w14:textId="591B887B" w:rsidR="009E100E" w:rsidRDefault="009E100E" w:rsidP="009E100E">
      <w:pPr>
        <w:pStyle w:val="ListParagraph"/>
        <w:numPr>
          <w:ilvl w:val="0"/>
          <w:numId w:val="7"/>
        </w:numPr>
      </w:pPr>
      <w:proofErr w:type="spellStart"/>
      <w:r>
        <w:t>GridSearchCV</w:t>
      </w:r>
      <w:proofErr w:type="spellEnd"/>
    </w:p>
    <w:tbl>
      <w:tblPr>
        <w:tblStyle w:val="TableGrid"/>
        <w:tblW w:w="0" w:type="auto"/>
        <w:tblLook w:val="04A0" w:firstRow="1" w:lastRow="0" w:firstColumn="1" w:lastColumn="0" w:noHBand="0" w:noVBand="1"/>
      </w:tblPr>
      <w:tblGrid>
        <w:gridCol w:w="3005"/>
        <w:gridCol w:w="3005"/>
        <w:gridCol w:w="3006"/>
      </w:tblGrid>
      <w:tr w:rsidR="006E15C7" w14:paraId="5F7C1BBA" w14:textId="77777777" w:rsidTr="0008556A">
        <w:tc>
          <w:tcPr>
            <w:tcW w:w="3005" w:type="dxa"/>
          </w:tcPr>
          <w:p w14:paraId="07710746" w14:textId="77777777" w:rsidR="006E15C7" w:rsidRDefault="006E15C7" w:rsidP="0008556A">
            <w:r>
              <w:t>Action</w:t>
            </w:r>
          </w:p>
        </w:tc>
        <w:tc>
          <w:tcPr>
            <w:tcW w:w="3005" w:type="dxa"/>
          </w:tcPr>
          <w:p w14:paraId="1630B3E4" w14:textId="77777777" w:rsidR="006E15C7" w:rsidRDefault="006E15C7" w:rsidP="0008556A">
            <w:r>
              <w:t>Expected Outcome</w:t>
            </w:r>
          </w:p>
        </w:tc>
        <w:tc>
          <w:tcPr>
            <w:tcW w:w="3006" w:type="dxa"/>
          </w:tcPr>
          <w:p w14:paraId="6571F2CA" w14:textId="77777777" w:rsidR="006E15C7" w:rsidRDefault="006E15C7" w:rsidP="0008556A">
            <w:r>
              <w:t>Outcome</w:t>
            </w:r>
          </w:p>
        </w:tc>
      </w:tr>
      <w:tr w:rsidR="006E15C7" w14:paraId="7D1D915F" w14:textId="77777777" w:rsidTr="0008556A">
        <w:tc>
          <w:tcPr>
            <w:tcW w:w="3005" w:type="dxa"/>
          </w:tcPr>
          <w:p w14:paraId="3740A170" w14:textId="375AF900" w:rsidR="006E15C7" w:rsidRDefault="00A6384E" w:rsidP="0008556A">
            <w:r>
              <w:t>Insert letters, negative numbers, float numbers to the Max depth and Min samples per leaf inputs.</w:t>
            </w:r>
          </w:p>
        </w:tc>
        <w:tc>
          <w:tcPr>
            <w:tcW w:w="3005" w:type="dxa"/>
          </w:tcPr>
          <w:p w14:paraId="457E0A9F" w14:textId="2EBE2823" w:rsidR="006E15C7" w:rsidRDefault="00A6384E" w:rsidP="0008556A">
            <w:r>
              <w:t>This should return an error message to the user indicating only valid natural numbers are allowed.</w:t>
            </w:r>
          </w:p>
        </w:tc>
        <w:tc>
          <w:tcPr>
            <w:tcW w:w="3006" w:type="dxa"/>
          </w:tcPr>
          <w:p w14:paraId="0F6A53CD" w14:textId="397B1510" w:rsidR="006E15C7" w:rsidRPr="004C43F1" w:rsidRDefault="004C43F1" w:rsidP="0008556A">
            <w:pPr>
              <w:rPr>
                <w:color w:val="00B050"/>
              </w:rPr>
            </w:pPr>
            <w:r w:rsidRPr="004C43F1">
              <w:rPr>
                <w:color w:val="00B050"/>
              </w:rPr>
              <w:t>Any invalid datatypes such as strings ‘a’, float values ‘2.64’ and negative numbers ‘-1’ are not added to the list as expected. A message arises stating these aren’t valid and are excluded from the resultant lists.</w:t>
            </w:r>
          </w:p>
        </w:tc>
      </w:tr>
      <w:tr w:rsidR="00A6384E" w14:paraId="5BC4515D" w14:textId="77777777" w:rsidTr="0008556A">
        <w:tc>
          <w:tcPr>
            <w:tcW w:w="3005" w:type="dxa"/>
          </w:tcPr>
          <w:p w14:paraId="63086571" w14:textId="1D8C891D" w:rsidR="00A6384E" w:rsidRDefault="00A6384E" w:rsidP="0008556A">
            <w:r>
              <w:t>Values for the inputs section in the list</w:t>
            </w:r>
          </w:p>
        </w:tc>
        <w:tc>
          <w:tcPr>
            <w:tcW w:w="3005" w:type="dxa"/>
          </w:tcPr>
          <w:p w14:paraId="54288487" w14:textId="15F4654D" w:rsidR="00A6384E" w:rsidRDefault="00A6384E" w:rsidP="0008556A">
            <w:r>
              <w:t>These values should match those added into the inputs by the user. If many are added, the user must be warned about training times.</w:t>
            </w:r>
          </w:p>
        </w:tc>
        <w:tc>
          <w:tcPr>
            <w:tcW w:w="3006" w:type="dxa"/>
          </w:tcPr>
          <w:p w14:paraId="31711F23" w14:textId="6B375373" w:rsidR="00A6384E" w:rsidRDefault="004C43F1" w:rsidP="0008556A">
            <w:r w:rsidRPr="004C43F1">
              <w:rPr>
                <w:color w:val="00B050"/>
              </w:rPr>
              <w:t>If the datatypes are valid natural numbers, the values in the list are shown as expected.</w:t>
            </w:r>
          </w:p>
        </w:tc>
      </w:tr>
      <w:tr w:rsidR="00A6384E" w14:paraId="65DBACE0" w14:textId="77777777" w:rsidTr="0008556A">
        <w:tc>
          <w:tcPr>
            <w:tcW w:w="3005" w:type="dxa"/>
          </w:tcPr>
          <w:p w14:paraId="575EC4D3" w14:textId="391EE91C" w:rsidR="00A6384E" w:rsidRDefault="00A6384E" w:rsidP="0008556A">
            <w:r>
              <w:t>Scores and Visualisations</w:t>
            </w:r>
          </w:p>
        </w:tc>
        <w:tc>
          <w:tcPr>
            <w:tcW w:w="3005" w:type="dxa"/>
          </w:tcPr>
          <w:p w14:paraId="69B1A645" w14:textId="11516159" w:rsidR="00A6384E" w:rsidRDefault="00A6384E" w:rsidP="0008556A">
            <w:r>
              <w:t>After a valid grid search a visualisation of the best model tree, the best model parameters and scores are displayed correctly.</w:t>
            </w:r>
          </w:p>
        </w:tc>
        <w:tc>
          <w:tcPr>
            <w:tcW w:w="3006" w:type="dxa"/>
          </w:tcPr>
          <w:p w14:paraId="5F449A2E" w14:textId="10436E0E" w:rsidR="00A6384E" w:rsidRDefault="004C43F1" w:rsidP="0008556A">
            <w:r w:rsidRPr="004C43F1">
              <w:rPr>
                <w:color w:val="00B050"/>
              </w:rPr>
              <w:t>After clicking the ‘perform grid search’ button, the correct parameters, scores and decision tree visualisation of the best model is shown as expected.</w:t>
            </w:r>
          </w:p>
        </w:tc>
      </w:tr>
    </w:tbl>
    <w:p w14:paraId="0AED406D" w14:textId="77777777" w:rsidR="006E15C7" w:rsidRDefault="006E15C7" w:rsidP="006E15C7"/>
    <w:p w14:paraId="20CB0E1C" w14:textId="77777777" w:rsidR="00874D92" w:rsidRDefault="00874D92" w:rsidP="006E15C7"/>
    <w:p w14:paraId="119FAC37" w14:textId="6494C777" w:rsidR="00874D92" w:rsidRDefault="00874D92" w:rsidP="006E15C7">
      <w:r>
        <w:t xml:space="preserve">Save </w:t>
      </w:r>
    </w:p>
    <w:tbl>
      <w:tblPr>
        <w:tblStyle w:val="TableGrid"/>
        <w:tblW w:w="0" w:type="auto"/>
        <w:tblLook w:val="04A0" w:firstRow="1" w:lastRow="0" w:firstColumn="1" w:lastColumn="0" w:noHBand="0" w:noVBand="1"/>
      </w:tblPr>
      <w:tblGrid>
        <w:gridCol w:w="3005"/>
        <w:gridCol w:w="3005"/>
        <w:gridCol w:w="3006"/>
      </w:tblGrid>
      <w:tr w:rsidR="00874D92" w14:paraId="73D6BA98" w14:textId="77777777" w:rsidTr="0008556A">
        <w:tc>
          <w:tcPr>
            <w:tcW w:w="3005" w:type="dxa"/>
          </w:tcPr>
          <w:p w14:paraId="69B109B4" w14:textId="77777777" w:rsidR="00874D92" w:rsidRDefault="00874D92" w:rsidP="0008556A">
            <w:r>
              <w:t>Action</w:t>
            </w:r>
          </w:p>
        </w:tc>
        <w:tc>
          <w:tcPr>
            <w:tcW w:w="3005" w:type="dxa"/>
          </w:tcPr>
          <w:p w14:paraId="47CE244B" w14:textId="77777777" w:rsidR="00874D92" w:rsidRDefault="00874D92" w:rsidP="0008556A">
            <w:r>
              <w:t>Expected Outcome</w:t>
            </w:r>
          </w:p>
        </w:tc>
        <w:tc>
          <w:tcPr>
            <w:tcW w:w="3006" w:type="dxa"/>
          </w:tcPr>
          <w:p w14:paraId="4A532C49" w14:textId="77777777" w:rsidR="00874D92" w:rsidRDefault="00874D92" w:rsidP="0008556A">
            <w:r>
              <w:t>Outcome</w:t>
            </w:r>
          </w:p>
        </w:tc>
      </w:tr>
      <w:tr w:rsidR="00874D92" w14:paraId="139D98C5" w14:textId="77777777" w:rsidTr="0008556A">
        <w:tc>
          <w:tcPr>
            <w:tcW w:w="3005" w:type="dxa"/>
          </w:tcPr>
          <w:p w14:paraId="0FC13D67" w14:textId="05E1B7B3" w:rsidR="00874D92" w:rsidRDefault="00874D92" w:rsidP="0008556A">
            <w:r>
              <w:t xml:space="preserve">Configure a changed model with complete inputs. </w:t>
            </w:r>
          </w:p>
        </w:tc>
        <w:tc>
          <w:tcPr>
            <w:tcW w:w="3005" w:type="dxa"/>
          </w:tcPr>
          <w:p w14:paraId="035D465A" w14:textId="1BF4E750" w:rsidR="00874D92" w:rsidRDefault="00874D92" w:rsidP="0008556A">
            <w:r>
              <w:t xml:space="preserve">The save successfully adds the correct values to an </w:t>
            </w:r>
            <w:proofErr w:type="spellStart"/>
            <w:r>
              <w:t>ini</w:t>
            </w:r>
            <w:proofErr w:type="spellEnd"/>
            <w:r>
              <w:t xml:space="preserve"> file on the desktop.</w:t>
            </w:r>
          </w:p>
        </w:tc>
        <w:tc>
          <w:tcPr>
            <w:tcW w:w="3006" w:type="dxa"/>
          </w:tcPr>
          <w:p w14:paraId="2C60AB6F" w14:textId="739BAB34" w:rsidR="00874D92" w:rsidRDefault="0002549D" w:rsidP="0008556A">
            <w:r w:rsidRPr="0002549D">
              <w:rPr>
                <w:color w:val="00B050"/>
              </w:rPr>
              <w:t>Correct values are added to the new saved .</w:t>
            </w:r>
            <w:proofErr w:type="spellStart"/>
            <w:r w:rsidRPr="0002549D">
              <w:rPr>
                <w:color w:val="00B050"/>
              </w:rPr>
              <w:t>ini</w:t>
            </w:r>
            <w:proofErr w:type="spellEnd"/>
            <w:r w:rsidRPr="0002549D">
              <w:rPr>
                <w:color w:val="00B050"/>
              </w:rPr>
              <w:t xml:space="preserve"> file in the ‘saves’ directory.</w:t>
            </w:r>
          </w:p>
        </w:tc>
      </w:tr>
      <w:tr w:rsidR="00874D92" w14:paraId="01B0EEAF" w14:textId="77777777" w:rsidTr="0008556A">
        <w:tc>
          <w:tcPr>
            <w:tcW w:w="3005" w:type="dxa"/>
          </w:tcPr>
          <w:p w14:paraId="1F2CFBAC" w14:textId="522D33CB" w:rsidR="00874D92" w:rsidRDefault="00874D92" w:rsidP="0008556A">
            <w:r>
              <w:lastRenderedPageBreak/>
              <w:t>Save a model with no changes (file has been added)</w:t>
            </w:r>
          </w:p>
        </w:tc>
        <w:tc>
          <w:tcPr>
            <w:tcW w:w="3005" w:type="dxa"/>
          </w:tcPr>
          <w:p w14:paraId="1BBFC968" w14:textId="2237EA6D" w:rsidR="00874D92" w:rsidRDefault="00874D92" w:rsidP="0008556A">
            <w:r>
              <w:t xml:space="preserve">The default model is saved successfully to an </w:t>
            </w:r>
            <w:proofErr w:type="spellStart"/>
            <w:r>
              <w:t>ini</w:t>
            </w:r>
            <w:proofErr w:type="spellEnd"/>
            <w:r>
              <w:t xml:space="preserve"> file on the desktop</w:t>
            </w:r>
          </w:p>
        </w:tc>
        <w:tc>
          <w:tcPr>
            <w:tcW w:w="3006" w:type="dxa"/>
          </w:tcPr>
          <w:p w14:paraId="279E5F0B" w14:textId="05A8B544" w:rsidR="00874D92" w:rsidRPr="0002549D" w:rsidRDefault="0002549D" w:rsidP="0008556A">
            <w:pPr>
              <w:rPr>
                <w:color w:val="00B050"/>
              </w:rPr>
            </w:pPr>
            <w:r w:rsidRPr="0002549D">
              <w:rPr>
                <w:color w:val="00B050"/>
              </w:rPr>
              <w:t>Opening the iris dataset, all the default values are created and is saved as a .</w:t>
            </w:r>
            <w:proofErr w:type="spellStart"/>
            <w:r w:rsidRPr="0002549D">
              <w:rPr>
                <w:color w:val="00B050"/>
              </w:rPr>
              <w:t>ini</w:t>
            </w:r>
            <w:proofErr w:type="spellEnd"/>
            <w:r w:rsidRPr="0002549D">
              <w:rPr>
                <w:color w:val="00B050"/>
              </w:rPr>
              <w:t xml:space="preserve"> file with all the correct info.</w:t>
            </w:r>
          </w:p>
        </w:tc>
      </w:tr>
    </w:tbl>
    <w:p w14:paraId="4EECB38D" w14:textId="77777777" w:rsidR="00874D92" w:rsidRDefault="00874D92" w:rsidP="006E15C7"/>
    <w:p w14:paraId="54192F95" w14:textId="51CACCF9" w:rsidR="003A293B" w:rsidRDefault="00C8528A" w:rsidP="003A293B">
      <w:r>
        <w:t xml:space="preserve">Upload </w:t>
      </w:r>
    </w:p>
    <w:tbl>
      <w:tblPr>
        <w:tblStyle w:val="TableGrid"/>
        <w:tblW w:w="0" w:type="auto"/>
        <w:tblLook w:val="04A0" w:firstRow="1" w:lastRow="0" w:firstColumn="1" w:lastColumn="0" w:noHBand="0" w:noVBand="1"/>
      </w:tblPr>
      <w:tblGrid>
        <w:gridCol w:w="3005"/>
        <w:gridCol w:w="3005"/>
        <w:gridCol w:w="3006"/>
      </w:tblGrid>
      <w:tr w:rsidR="00C8528A" w14:paraId="6B58567A" w14:textId="77777777" w:rsidTr="0008556A">
        <w:tc>
          <w:tcPr>
            <w:tcW w:w="3005" w:type="dxa"/>
          </w:tcPr>
          <w:p w14:paraId="1D583600" w14:textId="77777777" w:rsidR="00C8528A" w:rsidRDefault="00C8528A" w:rsidP="0008556A">
            <w:r>
              <w:t>Action</w:t>
            </w:r>
          </w:p>
        </w:tc>
        <w:tc>
          <w:tcPr>
            <w:tcW w:w="3005" w:type="dxa"/>
          </w:tcPr>
          <w:p w14:paraId="5C1C57C5" w14:textId="77777777" w:rsidR="00C8528A" w:rsidRDefault="00C8528A" w:rsidP="0008556A">
            <w:r>
              <w:t>Expected Outcome</w:t>
            </w:r>
          </w:p>
        </w:tc>
        <w:tc>
          <w:tcPr>
            <w:tcW w:w="3006" w:type="dxa"/>
          </w:tcPr>
          <w:p w14:paraId="465FFC21" w14:textId="77777777" w:rsidR="00C8528A" w:rsidRDefault="00C8528A" w:rsidP="0008556A">
            <w:r>
              <w:t>Outcome</w:t>
            </w:r>
          </w:p>
        </w:tc>
      </w:tr>
      <w:tr w:rsidR="00C8528A" w14:paraId="1BFB2A23" w14:textId="77777777" w:rsidTr="0008556A">
        <w:tc>
          <w:tcPr>
            <w:tcW w:w="3005" w:type="dxa"/>
          </w:tcPr>
          <w:p w14:paraId="36FA7404" w14:textId="754228A6" w:rsidR="00C8528A" w:rsidRDefault="00C8528A" w:rsidP="0008556A">
            <w:r>
              <w:t>Click on upload button, directs the user to .</w:t>
            </w:r>
            <w:proofErr w:type="spellStart"/>
            <w:r>
              <w:t>ini</w:t>
            </w:r>
            <w:proofErr w:type="spellEnd"/>
            <w:r>
              <w:t xml:space="preserve"> files. The user can upload a previously saved file.</w:t>
            </w:r>
          </w:p>
        </w:tc>
        <w:tc>
          <w:tcPr>
            <w:tcW w:w="3005" w:type="dxa"/>
          </w:tcPr>
          <w:p w14:paraId="4141944C" w14:textId="7B192990" w:rsidR="00C8528A" w:rsidRDefault="00C8528A" w:rsidP="0008556A">
            <w:r>
              <w:t>If a user has saved a .</w:t>
            </w:r>
            <w:proofErr w:type="spellStart"/>
            <w:r>
              <w:t>ini</w:t>
            </w:r>
            <w:proofErr w:type="spellEnd"/>
            <w:r>
              <w:t xml:space="preserve"> file, once the file has been uploaded all details are the same as when saved as expected. The user can also make any changes and save again to update </w:t>
            </w:r>
            <w:proofErr w:type="gramStart"/>
            <w:r>
              <w:t>an</w:t>
            </w:r>
            <w:proofErr w:type="gramEnd"/>
            <w:r>
              <w:t xml:space="preserve"> changes in the model.</w:t>
            </w:r>
          </w:p>
        </w:tc>
        <w:tc>
          <w:tcPr>
            <w:tcW w:w="3006" w:type="dxa"/>
          </w:tcPr>
          <w:p w14:paraId="0BE2EF18" w14:textId="3EFFAB5B" w:rsidR="00C8528A" w:rsidRDefault="0071794F" w:rsidP="0008556A">
            <w:r w:rsidRPr="0071794F">
              <w:rPr>
                <w:color w:val="00B050"/>
              </w:rPr>
              <w:t>The user can upload and browse previously saved files. All info is shown as correct, ‘perform grid search’ and ‘retrain with selected features’ are not fully shown due to the session states. Information saved prior are retained to create the same results.</w:t>
            </w:r>
          </w:p>
        </w:tc>
      </w:tr>
      <w:tr w:rsidR="0071794F" w14:paraId="4B69C30A" w14:textId="77777777" w:rsidTr="0008556A">
        <w:tc>
          <w:tcPr>
            <w:tcW w:w="3005" w:type="dxa"/>
          </w:tcPr>
          <w:p w14:paraId="63918C79" w14:textId="6DBA53C8" w:rsidR="0071794F" w:rsidRDefault="0071794F" w:rsidP="0071794F">
            <w:r>
              <w:t>Replace dataframe with another .csv file (after a config file has been loaded)</w:t>
            </w:r>
          </w:p>
        </w:tc>
        <w:tc>
          <w:tcPr>
            <w:tcW w:w="3005" w:type="dxa"/>
          </w:tcPr>
          <w:p w14:paraId="61C6EA4D" w14:textId="72ADBA6C" w:rsidR="0071794F" w:rsidRDefault="0071794F" w:rsidP="0071794F">
            <w:r>
              <w:t>Refreshes to display new dataframe, previous dataframe info</w:t>
            </w:r>
            <w:r>
              <w:t xml:space="preserve"> from uploaded config</w:t>
            </w:r>
            <w:r>
              <w:t xml:space="preserve"> is not saved.</w:t>
            </w:r>
          </w:p>
        </w:tc>
        <w:tc>
          <w:tcPr>
            <w:tcW w:w="3006" w:type="dxa"/>
          </w:tcPr>
          <w:p w14:paraId="27177ED7" w14:textId="625061E7" w:rsidR="0071794F" w:rsidRPr="0071794F" w:rsidRDefault="0071794F" w:rsidP="0071794F">
            <w:pPr>
              <w:rPr>
                <w:color w:val="00B050"/>
              </w:rPr>
            </w:pPr>
            <w:r w:rsidRPr="0071794F">
              <w:rPr>
                <w:color w:val="FF0000"/>
              </w:rPr>
              <w:t>Page does not refresh.</w:t>
            </w:r>
            <w:r w:rsidRPr="0071794F">
              <w:rPr>
                <w:color w:val="FF0000"/>
              </w:rPr>
              <w:t xml:space="preserve"> States that a new dataframe has been uploaded, but the uploaded config file data has overridden CSV file upload.</w:t>
            </w:r>
          </w:p>
        </w:tc>
      </w:tr>
    </w:tbl>
    <w:p w14:paraId="3406D9BB" w14:textId="77777777" w:rsidR="00C8528A" w:rsidRDefault="00C8528A" w:rsidP="003A293B"/>
    <w:p w14:paraId="2E30D930" w14:textId="7770F0FD" w:rsidR="00E60F99" w:rsidRPr="0071794F" w:rsidRDefault="00AE2998" w:rsidP="00E60F99">
      <w:pPr>
        <w:rPr>
          <w:b/>
          <w:bCs/>
          <w:color w:val="FF0000"/>
        </w:rPr>
      </w:pPr>
      <w:r>
        <w:rPr>
          <w:b/>
          <w:bCs/>
          <w:color w:val="FF0000"/>
        </w:rPr>
        <w:t>Winequality-red</w:t>
      </w:r>
      <w:r w:rsidR="00E60F99" w:rsidRPr="008128D0">
        <w:rPr>
          <w:b/>
          <w:bCs/>
          <w:color w:val="FF0000"/>
        </w:rPr>
        <w:t>.csv</w:t>
      </w:r>
      <w:r w:rsidR="00B95A52">
        <w:rPr>
          <w:b/>
          <w:bCs/>
          <w:color w:val="FF0000"/>
        </w:rPr>
        <w:t xml:space="preserve"> / wine.csv</w:t>
      </w:r>
    </w:p>
    <w:p w14:paraId="2308C4C8" w14:textId="77777777" w:rsidR="00E60F99" w:rsidRDefault="00E60F99" w:rsidP="00E60F99"/>
    <w:p w14:paraId="2271E4EE" w14:textId="77777777" w:rsidR="00E60F99" w:rsidRDefault="00E60F99" w:rsidP="00E60F99">
      <w:r>
        <w:t xml:space="preserve">Data Exploration </w:t>
      </w:r>
    </w:p>
    <w:p w14:paraId="066841C0" w14:textId="77777777" w:rsidR="00E60F99" w:rsidRDefault="00E60F99" w:rsidP="00E60F99"/>
    <w:p w14:paraId="68AF1A92" w14:textId="354169A3" w:rsidR="00E60F99" w:rsidRDefault="00E60F99" w:rsidP="008128D0">
      <w:pPr>
        <w:pStyle w:val="ListParagraph"/>
        <w:numPr>
          <w:ilvl w:val="0"/>
          <w:numId w:val="8"/>
        </w:numPr>
      </w:pPr>
      <w:r>
        <w:t>Choose target column</w:t>
      </w:r>
    </w:p>
    <w:tbl>
      <w:tblPr>
        <w:tblStyle w:val="TableGrid"/>
        <w:tblW w:w="0" w:type="auto"/>
        <w:tblLook w:val="04A0" w:firstRow="1" w:lastRow="0" w:firstColumn="1" w:lastColumn="0" w:noHBand="0" w:noVBand="1"/>
      </w:tblPr>
      <w:tblGrid>
        <w:gridCol w:w="3005"/>
        <w:gridCol w:w="3005"/>
        <w:gridCol w:w="3006"/>
      </w:tblGrid>
      <w:tr w:rsidR="00E60F99" w14:paraId="5DE79599" w14:textId="77777777" w:rsidTr="0008556A">
        <w:tc>
          <w:tcPr>
            <w:tcW w:w="3005" w:type="dxa"/>
          </w:tcPr>
          <w:p w14:paraId="209B393E" w14:textId="77777777" w:rsidR="00E60F99" w:rsidRDefault="00E60F99" w:rsidP="0008556A">
            <w:r>
              <w:t>Action</w:t>
            </w:r>
          </w:p>
        </w:tc>
        <w:tc>
          <w:tcPr>
            <w:tcW w:w="3005" w:type="dxa"/>
          </w:tcPr>
          <w:p w14:paraId="7DEFD011" w14:textId="77777777" w:rsidR="00E60F99" w:rsidRDefault="00E60F99" w:rsidP="0008556A">
            <w:r>
              <w:t>Expected Outcome</w:t>
            </w:r>
          </w:p>
        </w:tc>
        <w:tc>
          <w:tcPr>
            <w:tcW w:w="3006" w:type="dxa"/>
          </w:tcPr>
          <w:p w14:paraId="740E267E" w14:textId="77777777" w:rsidR="00E60F99" w:rsidRDefault="00E60F99" w:rsidP="0008556A">
            <w:r>
              <w:t>Outcome</w:t>
            </w:r>
          </w:p>
        </w:tc>
      </w:tr>
      <w:tr w:rsidR="00E60F99" w14:paraId="54ACBE1D" w14:textId="77777777" w:rsidTr="0008556A">
        <w:tc>
          <w:tcPr>
            <w:tcW w:w="3005" w:type="dxa"/>
          </w:tcPr>
          <w:p w14:paraId="18630918" w14:textId="77777777" w:rsidR="00E60F99" w:rsidRDefault="00E60F99" w:rsidP="0008556A">
            <w:r>
              <w:t>Pick a target column that is categorical</w:t>
            </w:r>
          </w:p>
        </w:tc>
        <w:tc>
          <w:tcPr>
            <w:tcW w:w="3005" w:type="dxa"/>
          </w:tcPr>
          <w:p w14:paraId="2A609086" w14:textId="128DD69E" w:rsidR="00E60F99" w:rsidRDefault="00E60F99" w:rsidP="0008556A">
            <w:r>
              <w:t>User only has the option to pick from categorical columns, this includes ‘bool’ columns that can be used for classification</w:t>
            </w:r>
            <w:r w:rsidR="00AE2998">
              <w:t>. If there are no categorical, allow choice of ‘numerical’ features.</w:t>
            </w:r>
          </w:p>
        </w:tc>
        <w:tc>
          <w:tcPr>
            <w:tcW w:w="3006" w:type="dxa"/>
          </w:tcPr>
          <w:p w14:paraId="55951E00" w14:textId="1EA9C4F5" w:rsidR="00E60F99" w:rsidRDefault="0071794F" w:rsidP="0008556A">
            <w:r w:rsidRPr="00AE2998">
              <w:rPr>
                <w:color w:val="FFC000"/>
              </w:rPr>
              <w:t xml:space="preserve">There are no </w:t>
            </w:r>
            <w:r w:rsidR="00AE2998" w:rsidRPr="00AE2998">
              <w:rPr>
                <w:color w:val="FFC000"/>
              </w:rPr>
              <w:t>defined categorical features for the dataset. Because of this the chosen features default to the last feature – quality, and all numerical features are shown. At this point It is up to the user to define the correct target.</w:t>
            </w:r>
          </w:p>
        </w:tc>
      </w:tr>
    </w:tbl>
    <w:p w14:paraId="02064FC2" w14:textId="77777777" w:rsidR="00E60F99" w:rsidRDefault="00E60F99" w:rsidP="00E60F99"/>
    <w:p w14:paraId="472E6432" w14:textId="77777777" w:rsidR="00E60F99" w:rsidRDefault="00E60F99" w:rsidP="008128D0">
      <w:pPr>
        <w:pStyle w:val="ListParagraph"/>
        <w:numPr>
          <w:ilvl w:val="0"/>
          <w:numId w:val="8"/>
        </w:numPr>
      </w:pPr>
      <w:r>
        <w:t>Feature Scatterplot Analysis</w:t>
      </w:r>
    </w:p>
    <w:tbl>
      <w:tblPr>
        <w:tblStyle w:val="TableGrid"/>
        <w:tblW w:w="0" w:type="auto"/>
        <w:tblLook w:val="04A0" w:firstRow="1" w:lastRow="0" w:firstColumn="1" w:lastColumn="0" w:noHBand="0" w:noVBand="1"/>
      </w:tblPr>
      <w:tblGrid>
        <w:gridCol w:w="3005"/>
        <w:gridCol w:w="3005"/>
        <w:gridCol w:w="3006"/>
      </w:tblGrid>
      <w:tr w:rsidR="00E60F99" w14:paraId="7AD72D1F" w14:textId="77777777" w:rsidTr="0008556A">
        <w:tc>
          <w:tcPr>
            <w:tcW w:w="3005" w:type="dxa"/>
          </w:tcPr>
          <w:p w14:paraId="59C6BE23" w14:textId="77777777" w:rsidR="00E60F99" w:rsidRDefault="00E60F99" w:rsidP="0008556A">
            <w:r>
              <w:t>Action</w:t>
            </w:r>
          </w:p>
        </w:tc>
        <w:tc>
          <w:tcPr>
            <w:tcW w:w="3005" w:type="dxa"/>
          </w:tcPr>
          <w:p w14:paraId="38792BBE" w14:textId="77777777" w:rsidR="00E60F99" w:rsidRDefault="00E60F99" w:rsidP="0008556A">
            <w:r>
              <w:t>Expected Outcome</w:t>
            </w:r>
          </w:p>
        </w:tc>
        <w:tc>
          <w:tcPr>
            <w:tcW w:w="3006" w:type="dxa"/>
          </w:tcPr>
          <w:p w14:paraId="1B8FE880" w14:textId="77777777" w:rsidR="00E60F99" w:rsidRDefault="00E60F99" w:rsidP="0008556A">
            <w:r>
              <w:t>Outcome</w:t>
            </w:r>
          </w:p>
        </w:tc>
      </w:tr>
      <w:tr w:rsidR="00E60F99" w14:paraId="3E847F73" w14:textId="77777777" w:rsidTr="0008556A">
        <w:tc>
          <w:tcPr>
            <w:tcW w:w="3005" w:type="dxa"/>
          </w:tcPr>
          <w:p w14:paraId="2BEAE810" w14:textId="77777777" w:rsidR="00E60F99" w:rsidRDefault="00E60F99" w:rsidP="0008556A">
            <w:r>
              <w:t>X-axis: dropdown shows all numerical columns</w:t>
            </w:r>
          </w:p>
        </w:tc>
        <w:tc>
          <w:tcPr>
            <w:tcW w:w="3005" w:type="dxa"/>
          </w:tcPr>
          <w:p w14:paraId="6DD57391" w14:textId="77777777" w:rsidR="00E60F99" w:rsidRDefault="00E60F99" w:rsidP="0008556A">
            <w:r>
              <w:t>Only numerical features are shown, this displays properly as the x-axis on the graph</w:t>
            </w:r>
          </w:p>
        </w:tc>
        <w:tc>
          <w:tcPr>
            <w:tcW w:w="3006" w:type="dxa"/>
          </w:tcPr>
          <w:p w14:paraId="30BF8600" w14:textId="297C4F61" w:rsidR="00E60F99" w:rsidRPr="002B0C49" w:rsidRDefault="002B0C49" w:rsidP="0008556A">
            <w:pPr>
              <w:rPr>
                <w:color w:val="00B050"/>
              </w:rPr>
            </w:pPr>
            <w:r w:rsidRPr="002B0C49">
              <w:rPr>
                <w:color w:val="00B050"/>
              </w:rPr>
              <w:t>All numerical features for the dataset are shown, they are displayed correctly on the scatterplot graph</w:t>
            </w:r>
          </w:p>
        </w:tc>
      </w:tr>
      <w:tr w:rsidR="00E60F99" w14:paraId="25335CC5" w14:textId="77777777" w:rsidTr="0008556A">
        <w:tc>
          <w:tcPr>
            <w:tcW w:w="3005" w:type="dxa"/>
          </w:tcPr>
          <w:p w14:paraId="7C1A2342" w14:textId="77777777" w:rsidR="00E60F99" w:rsidRDefault="00E60F99" w:rsidP="0008556A">
            <w:r>
              <w:t>Y-axis: dropdown shows all numerical columns</w:t>
            </w:r>
          </w:p>
        </w:tc>
        <w:tc>
          <w:tcPr>
            <w:tcW w:w="3005" w:type="dxa"/>
          </w:tcPr>
          <w:p w14:paraId="11C79BEE" w14:textId="77777777" w:rsidR="00E60F99" w:rsidRDefault="00E60F99" w:rsidP="0008556A">
            <w:r>
              <w:t>Only numerical features are shown, this displays properly as the y-axis on the graph</w:t>
            </w:r>
          </w:p>
        </w:tc>
        <w:tc>
          <w:tcPr>
            <w:tcW w:w="3006" w:type="dxa"/>
          </w:tcPr>
          <w:p w14:paraId="31B5C42A" w14:textId="12B90BB1" w:rsidR="00E60F99" w:rsidRDefault="002B0C49" w:rsidP="0008556A">
            <w:r w:rsidRPr="002B0C49">
              <w:rPr>
                <w:color w:val="00B050"/>
              </w:rPr>
              <w:t>All numerical features for the dataset are shown, they are displayed correctly on the scatterplot graph</w:t>
            </w:r>
          </w:p>
        </w:tc>
      </w:tr>
      <w:tr w:rsidR="00E60F99" w14:paraId="74825430" w14:textId="77777777" w:rsidTr="0008556A">
        <w:tc>
          <w:tcPr>
            <w:tcW w:w="3005" w:type="dxa"/>
          </w:tcPr>
          <w:p w14:paraId="3E7ABF6B" w14:textId="77777777" w:rsidR="00E60F99" w:rsidRDefault="00E60F99" w:rsidP="0008556A">
            <w:r>
              <w:lastRenderedPageBreak/>
              <w:t>Plot analysis</w:t>
            </w:r>
          </w:p>
        </w:tc>
        <w:tc>
          <w:tcPr>
            <w:tcW w:w="3005" w:type="dxa"/>
          </w:tcPr>
          <w:p w14:paraId="060E3B26" w14:textId="77777777" w:rsidR="00E60F99" w:rsidRDefault="00E60F99" w:rsidP="0008556A">
            <w:r>
              <w:t>Plot points are coloured based on the number of classes in the target column, and appropriately labelled</w:t>
            </w:r>
          </w:p>
        </w:tc>
        <w:tc>
          <w:tcPr>
            <w:tcW w:w="3006" w:type="dxa"/>
          </w:tcPr>
          <w:p w14:paraId="6AFFDB06" w14:textId="677A16E8" w:rsidR="00E60F99" w:rsidRDefault="002B0C49" w:rsidP="0008556A">
            <w:r w:rsidRPr="002B0C49">
              <w:rPr>
                <w:color w:val="00B050"/>
              </w:rPr>
              <w:t>Plots are coloured based on the different classes in the ‘quality’ feature. These are appropriately labelled.</w:t>
            </w:r>
          </w:p>
        </w:tc>
      </w:tr>
      <w:tr w:rsidR="00E60F99" w14:paraId="3F424B22" w14:textId="77777777" w:rsidTr="0008556A">
        <w:tc>
          <w:tcPr>
            <w:tcW w:w="3005" w:type="dxa"/>
          </w:tcPr>
          <w:p w14:paraId="46E49B91" w14:textId="77777777" w:rsidR="00E60F99" w:rsidRDefault="00E60F99" w:rsidP="0008556A">
            <w:r>
              <w:t>Plot analysis – same X and Y axis</w:t>
            </w:r>
          </w:p>
        </w:tc>
        <w:tc>
          <w:tcPr>
            <w:tcW w:w="3005" w:type="dxa"/>
          </w:tcPr>
          <w:p w14:paraId="4B30D354" w14:textId="77777777" w:rsidR="00E60F99" w:rsidRDefault="00E60F99" w:rsidP="0008556A">
            <w:r>
              <w:t>Shows a linear line</w:t>
            </w:r>
          </w:p>
        </w:tc>
        <w:tc>
          <w:tcPr>
            <w:tcW w:w="3006" w:type="dxa"/>
          </w:tcPr>
          <w:p w14:paraId="2B282C90" w14:textId="0481917D" w:rsidR="00E60F99" w:rsidRDefault="002B0C49" w:rsidP="0008556A">
            <w:r w:rsidRPr="002B0C49">
              <w:rPr>
                <w:color w:val="00B050"/>
              </w:rPr>
              <w:t>Correctly show a linear plot</w:t>
            </w:r>
          </w:p>
        </w:tc>
      </w:tr>
    </w:tbl>
    <w:p w14:paraId="67621F41" w14:textId="77777777" w:rsidR="00E60F99" w:rsidRDefault="00E60F99" w:rsidP="00E60F99"/>
    <w:p w14:paraId="3A55E83D" w14:textId="77777777" w:rsidR="00E60F99" w:rsidRDefault="00E60F99" w:rsidP="00E60F99"/>
    <w:p w14:paraId="0CBB4E05" w14:textId="77777777" w:rsidR="00E60F99" w:rsidRDefault="00E60F99" w:rsidP="00E60F99">
      <w:r>
        <w:t>Model Configuration and Hyper-parameter Tuning</w:t>
      </w:r>
    </w:p>
    <w:p w14:paraId="08ACD1D6" w14:textId="77777777" w:rsidR="00E60F99" w:rsidRDefault="00E60F99" w:rsidP="00E60F99"/>
    <w:p w14:paraId="68FAC52C" w14:textId="77777777" w:rsidR="00E60F99" w:rsidRDefault="00E60F99" w:rsidP="00E60F99">
      <w:pPr>
        <w:pStyle w:val="ListParagraph"/>
        <w:numPr>
          <w:ilvl w:val="0"/>
          <w:numId w:val="3"/>
        </w:numPr>
      </w:pPr>
      <w:r>
        <w:t>Max Depth</w:t>
      </w:r>
    </w:p>
    <w:tbl>
      <w:tblPr>
        <w:tblStyle w:val="TableGrid"/>
        <w:tblW w:w="0" w:type="auto"/>
        <w:tblLook w:val="04A0" w:firstRow="1" w:lastRow="0" w:firstColumn="1" w:lastColumn="0" w:noHBand="0" w:noVBand="1"/>
      </w:tblPr>
      <w:tblGrid>
        <w:gridCol w:w="3005"/>
        <w:gridCol w:w="3005"/>
        <w:gridCol w:w="3006"/>
      </w:tblGrid>
      <w:tr w:rsidR="00E60F99" w14:paraId="62AEEE83" w14:textId="77777777" w:rsidTr="0008556A">
        <w:tc>
          <w:tcPr>
            <w:tcW w:w="3005" w:type="dxa"/>
          </w:tcPr>
          <w:p w14:paraId="776B1F4B" w14:textId="77777777" w:rsidR="00E60F99" w:rsidRDefault="00E60F99" w:rsidP="0008556A">
            <w:r>
              <w:t>Action</w:t>
            </w:r>
          </w:p>
        </w:tc>
        <w:tc>
          <w:tcPr>
            <w:tcW w:w="3005" w:type="dxa"/>
          </w:tcPr>
          <w:p w14:paraId="639C792E" w14:textId="77777777" w:rsidR="00E60F99" w:rsidRDefault="00E60F99" w:rsidP="0008556A">
            <w:r>
              <w:t>Expected Outcome</w:t>
            </w:r>
          </w:p>
        </w:tc>
        <w:tc>
          <w:tcPr>
            <w:tcW w:w="3006" w:type="dxa"/>
          </w:tcPr>
          <w:p w14:paraId="04E1BA26" w14:textId="77777777" w:rsidR="00E60F99" w:rsidRDefault="00E60F99" w:rsidP="0008556A">
            <w:r>
              <w:t>Outcome</w:t>
            </w:r>
          </w:p>
        </w:tc>
      </w:tr>
      <w:tr w:rsidR="00E60F99" w14:paraId="5C27BA61" w14:textId="77777777" w:rsidTr="0008556A">
        <w:tc>
          <w:tcPr>
            <w:tcW w:w="3005" w:type="dxa"/>
          </w:tcPr>
          <w:p w14:paraId="6C0105F5" w14:textId="77777777" w:rsidR="00E60F99" w:rsidRDefault="00E60F99" w:rsidP="0008556A">
            <w:r>
              <w:t>Max-depth: Choose a max-depth value from the slider and observe a change in the resultant decision tree image</w:t>
            </w:r>
          </w:p>
        </w:tc>
        <w:tc>
          <w:tcPr>
            <w:tcW w:w="3005" w:type="dxa"/>
          </w:tcPr>
          <w:p w14:paraId="7E4E7732" w14:textId="77777777" w:rsidR="00E60F99" w:rsidRDefault="00E60F99" w:rsidP="0008556A">
            <w:r>
              <w:t>Depth of the decision tree visualisation dynamically corresponds to the number on the max-depth slider</w:t>
            </w:r>
          </w:p>
        </w:tc>
        <w:tc>
          <w:tcPr>
            <w:tcW w:w="3006" w:type="dxa"/>
          </w:tcPr>
          <w:p w14:paraId="233FA849" w14:textId="29D0F0F0" w:rsidR="00E60F99" w:rsidRDefault="009D784F" w:rsidP="0008556A">
            <w:r w:rsidRPr="00B408E2">
              <w:rPr>
                <w:color w:val="00B050"/>
              </w:rPr>
              <w:t xml:space="preserve">Each </w:t>
            </w:r>
            <w:r w:rsidR="0029321E" w:rsidRPr="00B408E2">
              <w:rPr>
                <w:color w:val="00B050"/>
              </w:rPr>
              <w:t xml:space="preserve">max depth value change dynamically changes the decision tree visualisations. </w:t>
            </w:r>
            <w:r w:rsidR="0029321E" w:rsidRPr="0029321E">
              <w:rPr>
                <w:color w:val="C00000"/>
              </w:rPr>
              <w:t xml:space="preserve">Max depth values of 6 + break the code – this seems to be a </w:t>
            </w:r>
            <w:proofErr w:type="spellStart"/>
            <w:r w:rsidR="0029321E" w:rsidRPr="0029321E">
              <w:rPr>
                <w:color w:val="C00000"/>
              </w:rPr>
              <w:t>Dtreeviz</w:t>
            </w:r>
            <w:proofErr w:type="spellEnd"/>
            <w:r w:rsidR="0029321E" w:rsidRPr="0029321E">
              <w:rPr>
                <w:color w:val="C00000"/>
              </w:rPr>
              <w:t xml:space="preserve"> library problem.</w:t>
            </w:r>
          </w:p>
        </w:tc>
      </w:tr>
      <w:tr w:rsidR="00E60F99" w14:paraId="32EFB9AD" w14:textId="77777777" w:rsidTr="0008556A">
        <w:tc>
          <w:tcPr>
            <w:tcW w:w="3005" w:type="dxa"/>
          </w:tcPr>
          <w:p w14:paraId="7B260E7A" w14:textId="77777777" w:rsidR="00E60F99" w:rsidRDefault="00E60F99" w:rsidP="0008556A">
            <w:r>
              <w:t>Max-depth: max-depth value of 1 on slider</w:t>
            </w:r>
          </w:p>
        </w:tc>
        <w:tc>
          <w:tcPr>
            <w:tcW w:w="3005" w:type="dxa"/>
          </w:tcPr>
          <w:p w14:paraId="7E064618" w14:textId="77777777" w:rsidR="00E60F99" w:rsidRDefault="00E60F99" w:rsidP="0008556A">
            <w:r>
              <w:t>Underfitting warning shown, a tree with only 1 max depth is shown.</w:t>
            </w:r>
          </w:p>
        </w:tc>
        <w:tc>
          <w:tcPr>
            <w:tcW w:w="3006" w:type="dxa"/>
          </w:tcPr>
          <w:p w14:paraId="51BBF696" w14:textId="607A8694" w:rsidR="00E60F99" w:rsidRPr="0029321E" w:rsidRDefault="0029321E" w:rsidP="0008556A">
            <w:pPr>
              <w:rPr>
                <w:color w:val="00B050"/>
              </w:rPr>
            </w:pPr>
            <w:r w:rsidRPr="0029321E">
              <w:rPr>
                <w:color w:val="00B050"/>
              </w:rPr>
              <w:t>An overfitting warning is shown, and the decision tree visualisation updates to match the max-depth number.</w:t>
            </w:r>
          </w:p>
        </w:tc>
      </w:tr>
      <w:tr w:rsidR="00E60F99" w14:paraId="1D778B42" w14:textId="77777777" w:rsidTr="0008556A">
        <w:tc>
          <w:tcPr>
            <w:tcW w:w="3005" w:type="dxa"/>
          </w:tcPr>
          <w:p w14:paraId="31B2EBE1" w14:textId="77777777" w:rsidR="00E60F99" w:rsidRDefault="00E60F99" w:rsidP="0008556A">
            <w:r>
              <w:t>Max-depth: high max-depth value of 10 +</w:t>
            </w:r>
          </w:p>
        </w:tc>
        <w:tc>
          <w:tcPr>
            <w:tcW w:w="3005" w:type="dxa"/>
          </w:tcPr>
          <w:p w14:paraId="380FDBE6" w14:textId="77777777" w:rsidR="00E60F99" w:rsidRDefault="00E60F99" w:rsidP="0008556A">
            <w:r>
              <w:t>Overfitting warning is shown, full tree is shown with a warning explaining high rendering times</w:t>
            </w:r>
          </w:p>
        </w:tc>
        <w:tc>
          <w:tcPr>
            <w:tcW w:w="3006" w:type="dxa"/>
          </w:tcPr>
          <w:p w14:paraId="5373D321" w14:textId="0B289237" w:rsidR="00E60F99" w:rsidRPr="0029321E" w:rsidRDefault="0029321E" w:rsidP="0008556A">
            <w:pPr>
              <w:rPr>
                <w:color w:val="C00000"/>
              </w:rPr>
            </w:pPr>
            <w:r w:rsidRPr="0029321E">
              <w:rPr>
                <w:color w:val="C00000"/>
              </w:rPr>
              <w:t>Max-depth values of 6+ break the decision tree visualisation</w:t>
            </w:r>
          </w:p>
        </w:tc>
      </w:tr>
    </w:tbl>
    <w:p w14:paraId="0E261688" w14:textId="77777777" w:rsidR="00E60F99" w:rsidRDefault="00E60F99" w:rsidP="00E60F99"/>
    <w:p w14:paraId="663B11AE" w14:textId="77777777" w:rsidR="00E60F99" w:rsidRDefault="00E60F99" w:rsidP="00E60F99">
      <w:pPr>
        <w:pStyle w:val="ListParagraph"/>
        <w:numPr>
          <w:ilvl w:val="0"/>
          <w:numId w:val="3"/>
        </w:numPr>
      </w:pPr>
      <w:r>
        <w:t>Criterion Dropdown</w:t>
      </w:r>
    </w:p>
    <w:tbl>
      <w:tblPr>
        <w:tblStyle w:val="TableGrid"/>
        <w:tblW w:w="0" w:type="auto"/>
        <w:tblLook w:val="04A0" w:firstRow="1" w:lastRow="0" w:firstColumn="1" w:lastColumn="0" w:noHBand="0" w:noVBand="1"/>
      </w:tblPr>
      <w:tblGrid>
        <w:gridCol w:w="3005"/>
        <w:gridCol w:w="3005"/>
        <w:gridCol w:w="3006"/>
      </w:tblGrid>
      <w:tr w:rsidR="00E60F99" w14:paraId="6E5A484D" w14:textId="77777777" w:rsidTr="0008556A">
        <w:tc>
          <w:tcPr>
            <w:tcW w:w="3005" w:type="dxa"/>
          </w:tcPr>
          <w:p w14:paraId="03223BD9" w14:textId="77777777" w:rsidR="00E60F99" w:rsidRDefault="00E60F99" w:rsidP="0008556A">
            <w:r>
              <w:t>Action</w:t>
            </w:r>
          </w:p>
        </w:tc>
        <w:tc>
          <w:tcPr>
            <w:tcW w:w="3005" w:type="dxa"/>
          </w:tcPr>
          <w:p w14:paraId="535E9C11" w14:textId="77777777" w:rsidR="00E60F99" w:rsidRDefault="00E60F99" w:rsidP="0008556A">
            <w:r>
              <w:t>Expected Outcome</w:t>
            </w:r>
          </w:p>
        </w:tc>
        <w:tc>
          <w:tcPr>
            <w:tcW w:w="3006" w:type="dxa"/>
          </w:tcPr>
          <w:p w14:paraId="6F9626C5" w14:textId="77777777" w:rsidR="00E60F99" w:rsidRDefault="00E60F99" w:rsidP="0008556A">
            <w:r>
              <w:t>Outcome</w:t>
            </w:r>
          </w:p>
        </w:tc>
      </w:tr>
      <w:tr w:rsidR="00E60F99" w14:paraId="61A5485E" w14:textId="77777777" w:rsidTr="0008556A">
        <w:tc>
          <w:tcPr>
            <w:tcW w:w="3005" w:type="dxa"/>
          </w:tcPr>
          <w:p w14:paraId="1894B22D" w14:textId="77777777" w:rsidR="00E60F99" w:rsidRDefault="00E60F99" w:rsidP="0008556A">
            <w:r>
              <w:t>Choose ‘Gini’</w:t>
            </w:r>
          </w:p>
        </w:tc>
        <w:tc>
          <w:tcPr>
            <w:tcW w:w="3005" w:type="dxa"/>
          </w:tcPr>
          <w:p w14:paraId="1B843A19" w14:textId="77777777" w:rsidR="00E60F99" w:rsidRDefault="00E60F99" w:rsidP="0008556A">
            <w:r>
              <w:t>Tree and score updates using the relevant dropdown choice</w:t>
            </w:r>
          </w:p>
        </w:tc>
        <w:tc>
          <w:tcPr>
            <w:tcW w:w="3006" w:type="dxa"/>
          </w:tcPr>
          <w:p w14:paraId="3AB58B14" w14:textId="60F06500" w:rsidR="00E60F99" w:rsidRDefault="0029321E" w:rsidP="0008556A">
            <w:r w:rsidRPr="0029321E">
              <w:rPr>
                <w:color w:val="00B050"/>
              </w:rPr>
              <w:t>Tree and score updates to the ‘</w:t>
            </w:r>
            <w:proofErr w:type="spellStart"/>
            <w:r w:rsidRPr="0029321E">
              <w:rPr>
                <w:color w:val="00B050"/>
              </w:rPr>
              <w:t>gini</w:t>
            </w:r>
            <w:proofErr w:type="spellEnd"/>
            <w:r w:rsidRPr="0029321E">
              <w:rPr>
                <w:color w:val="00B050"/>
              </w:rPr>
              <w:t>’ criteria successfully.</w:t>
            </w:r>
          </w:p>
        </w:tc>
      </w:tr>
      <w:tr w:rsidR="00E60F99" w14:paraId="07B36E41" w14:textId="77777777" w:rsidTr="0008556A">
        <w:tc>
          <w:tcPr>
            <w:tcW w:w="3005" w:type="dxa"/>
          </w:tcPr>
          <w:p w14:paraId="1CD630A4" w14:textId="77777777" w:rsidR="00E60F99" w:rsidRDefault="00E60F99" w:rsidP="0008556A">
            <w:r>
              <w:t>Choose ‘Entropy’</w:t>
            </w:r>
          </w:p>
        </w:tc>
        <w:tc>
          <w:tcPr>
            <w:tcW w:w="3005" w:type="dxa"/>
          </w:tcPr>
          <w:p w14:paraId="6014CC08" w14:textId="77777777" w:rsidR="00E60F99" w:rsidRDefault="00E60F99" w:rsidP="0008556A">
            <w:r>
              <w:t>Tree and score updates using the relevant dropdown choice</w:t>
            </w:r>
          </w:p>
        </w:tc>
        <w:tc>
          <w:tcPr>
            <w:tcW w:w="3006" w:type="dxa"/>
          </w:tcPr>
          <w:p w14:paraId="18E4418D" w14:textId="6A4E9D84" w:rsidR="00E60F99" w:rsidRDefault="0029321E" w:rsidP="0008556A">
            <w:r w:rsidRPr="0029321E">
              <w:rPr>
                <w:color w:val="00B050"/>
              </w:rPr>
              <w:t>The tree and score visualisations refresh to match the ‘entropy’ criteria</w:t>
            </w:r>
          </w:p>
        </w:tc>
      </w:tr>
      <w:tr w:rsidR="00E60F99" w14:paraId="438C73DC" w14:textId="77777777" w:rsidTr="0008556A">
        <w:tc>
          <w:tcPr>
            <w:tcW w:w="3005" w:type="dxa"/>
          </w:tcPr>
          <w:p w14:paraId="099977A7" w14:textId="77777777" w:rsidR="00E60F99" w:rsidRDefault="00E60F99" w:rsidP="0008556A">
            <w:r>
              <w:t>Choose ‘</w:t>
            </w:r>
            <w:proofErr w:type="spellStart"/>
            <w:r>
              <w:t>Log_loss</w:t>
            </w:r>
            <w:proofErr w:type="spellEnd"/>
            <w:r>
              <w:t>’</w:t>
            </w:r>
          </w:p>
        </w:tc>
        <w:tc>
          <w:tcPr>
            <w:tcW w:w="3005" w:type="dxa"/>
          </w:tcPr>
          <w:p w14:paraId="5F8FF272" w14:textId="77777777" w:rsidR="00E60F99" w:rsidRDefault="00E60F99" w:rsidP="0008556A">
            <w:r>
              <w:t>Tree and score updates using the relevant dropdown choice</w:t>
            </w:r>
          </w:p>
        </w:tc>
        <w:tc>
          <w:tcPr>
            <w:tcW w:w="3006" w:type="dxa"/>
          </w:tcPr>
          <w:p w14:paraId="3054E2C5" w14:textId="1E1A6F03" w:rsidR="00E60F99" w:rsidRDefault="0029321E" w:rsidP="0008556A">
            <w:r w:rsidRPr="0029321E">
              <w:rPr>
                <w:color w:val="00B050"/>
              </w:rPr>
              <w:t>Tree and scores successfully update to match the ‘</w:t>
            </w:r>
            <w:proofErr w:type="spellStart"/>
            <w:r w:rsidRPr="0029321E">
              <w:rPr>
                <w:color w:val="00B050"/>
              </w:rPr>
              <w:t>log_loss</w:t>
            </w:r>
            <w:proofErr w:type="spellEnd"/>
            <w:r w:rsidRPr="0029321E">
              <w:rPr>
                <w:color w:val="00B050"/>
              </w:rPr>
              <w:t>’ criteria</w:t>
            </w:r>
          </w:p>
        </w:tc>
      </w:tr>
    </w:tbl>
    <w:p w14:paraId="7E45A605" w14:textId="77777777" w:rsidR="00E60F99" w:rsidRDefault="00E60F99" w:rsidP="00E60F99"/>
    <w:p w14:paraId="50FF0B9F" w14:textId="77777777" w:rsidR="00E60F99" w:rsidRDefault="00E60F99" w:rsidP="00E60F99">
      <w:pPr>
        <w:pStyle w:val="ListParagraph"/>
        <w:numPr>
          <w:ilvl w:val="0"/>
          <w:numId w:val="3"/>
        </w:numPr>
      </w:pPr>
      <w:r>
        <w:t>Split Dropdown</w:t>
      </w:r>
    </w:p>
    <w:tbl>
      <w:tblPr>
        <w:tblStyle w:val="TableGrid"/>
        <w:tblW w:w="0" w:type="auto"/>
        <w:tblLook w:val="04A0" w:firstRow="1" w:lastRow="0" w:firstColumn="1" w:lastColumn="0" w:noHBand="0" w:noVBand="1"/>
      </w:tblPr>
      <w:tblGrid>
        <w:gridCol w:w="3005"/>
        <w:gridCol w:w="3005"/>
        <w:gridCol w:w="3006"/>
      </w:tblGrid>
      <w:tr w:rsidR="00E60F99" w14:paraId="4984282D" w14:textId="77777777" w:rsidTr="0008556A">
        <w:tc>
          <w:tcPr>
            <w:tcW w:w="3005" w:type="dxa"/>
          </w:tcPr>
          <w:p w14:paraId="636DABB3" w14:textId="77777777" w:rsidR="00E60F99" w:rsidRDefault="00E60F99" w:rsidP="0008556A">
            <w:r>
              <w:t>Action</w:t>
            </w:r>
          </w:p>
        </w:tc>
        <w:tc>
          <w:tcPr>
            <w:tcW w:w="3005" w:type="dxa"/>
          </w:tcPr>
          <w:p w14:paraId="0160E32C" w14:textId="77777777" w:rsidR="00E60F99" w:rsidRDefault="00E60F99" w:rsidP="0008556A">
            <w:r>
              <w:t>Expected Outcome</w:t>
            </w:r>
          </w:p>
        </w:tc>
        <w:tc>
          <w:tcPr>
            <w:tcW w:w="3006" w:type="dxa"/>
          </w:tcPr>
          <w:p w14:paraId="7CF7CD19" w14:textId="77777777" w:rsidR="00E60F99" w:rsidRDefault="00E60F99" w:rsidP="0008556A">
            <w:r>
              <w:t>Outcome</w:t>
            </w:r>
          </w:p>
        </w:tc>
      </w:tr>
      <w:tr w:rsidR="0029321E" w14:paraId="485F0043" w14:textId="77777777" w:rsidTr="0008556A">
        <w:tc>
          <w:tcPr>
            <w:tcW w:w="3005" w:type="dxa"/>
          </w:tcPr>
          <w:p w14:paraId="6E062188" w14:textId="77777777" w:rsidR="0029321E" w:rsidRDefault="0029321E" w:rsidP="0029321E">
            <w:r>
              <w:t>Choose ‘Best’</w:t>
            </w:r>
          </w:p>
        </w:tc>
        <w:tc>
          <w:tcPr>
            <w:tcW w:w="3005" w:type="dxa"/>
          </w:tcPr>
          <w:p w14:paraId="7C4160C7" w14:textId="77777777" w:rsidR="0029321E" w:rsidRDefault="0029321E" w:rsidP="0029321E">
            <w:r>
              <w:t>Tree and score updates using the relevant dropdown choice. ‘Best’ would generally have a higher test/train score.</w:t>
            </w:r>
          </w:p>
        </w:tc>
        <w:tc>
          <w:tcPr>
            <w:tcW w:w="3006" w:type="dxa"/>
          </w:tcPr>
          <w:p w14:paraId="732AB497" w14:textId="1F6CB928" w:rsidR="0029321E" w:rsidRDefault="0029321E" w:rsidP="0029321E">
            <w:r w:rsidRPr="0055151D">
              <w:rPr>
                <w:color w:val="00B050"/>
              </w:rPr>
              <w:t xml:space="preserve">The decision tree updates and uses the </w:t>
            </w:r>
            <w:r>
              <w:rPr>
                <w:color w:val="00B050"/>
              </w:rPr>
              <w:t xml:space="preserve">‘best split’ criteria for the split </w:t>
            </w:r>
            <w:r w:rsidRPr="0055151D">
              <w:rPr>
                <w:color w:val="00B050"/>
              </w:rPr>
              <w:t>from the dropdown to fit the decision tree model</w:t>
            </w:r>
          </w:p>
        </w:tc>
      </w:tr>
      <w:tr w:rsidR="0029321E" w14:paraId="5D6CB145" w14:textId="77777777" w:rsidTr="0008556A">
        <w:tc>
          <w:tcPr>
            <w:tcW w:w="3005" w:type="dxa"/>
          </w:tcPr>
          <w:p w14:paraId="7F99EA78" w14:textId="77777777" w:rsidR="0029321E" w:rsidRDefault="0029321E" w:rsidP="0029321E">
            <w:r>
              <w:lastRenderedPageBreak/>
              <w:t>Choose ‘Random’</w:t>
            </w:r>
          </w:p>
        </w:tc>
        <w:tc>
          <w:tcPr>
            <w:tcW w:w="3005" w:type="dxa"/>
          </w:tcPr>
          <w:p w14:paraId="4EC4FF85" w14:textId="77777777" w:rsidR="0029321E" w:rsidRDefault="0029321E" w:rsidP="0029321E">
            <w:r>
              <w:t>Tree and score updates using the relevant dropdown choice.</w:t>
            </w:r>
          </w:p>
        </w:tc>
        <w:tc>
          <w:tcPr>
            <w:tcW w:w="3006" w:type="dxa"/>
          </w:tcPr>
          <w:p w14:paraId="768B69F4" w14:textId="2907FA0A" w:rsidR="0029321E" w:rsidRDefault="0029321E" w:rsidP="0029321E">
            <w:r w:rsidRPr="0055151D">
              <w:rPr>
                <w:color w:val="00B050"/>
              </w:rPr>
              <w:t xml:space="preserve">The decision tree updates and uses the </w:t>
            </w:r>
            <w:r>
              <w:rPr>
                <w:color w:val="00B050"/>
              </w:rPr>
              <w:t xml:space="preserve">‘random split’ criteria for the split </w:t>
            </w:r>
            <w:r w:rsidRPr="0055151D">
              <w:rPr>
                <w:color w:val="00B050"/>
              </w:rPr>
              <w:t>from the dropdown to fit the decision tree model</w:t>
            </w:r>
          </w:p>
        </w:tc>
      </w:tr>
    </w:tbl>
    <w:p w14:paraId="2DD9992E" w14:textId="77777777" w:rsidR="00E60F99" w:rsidRDefault="00E60F99" w:rsidP="00E60F99"/>
    <w:p w14:paraId="0FD64FE2" w14:textId="77777777" w:rsidR="00E60F99" w:rsidRDefault="00E60F99" w:rsidP="00E60F99">
      <w:pPr>
        <w:pStyle w:val="ListParagraph"/>
        <w:numPr>
          <w:ilvl w:val="0"/>
          <w:numId w:val="3"/>
        </w:numPr>
      </w:pPr>
      <w:r>
        <w:t xml:space="preserve">Min Samples Split </w:t>
      </w:r>
    </w:p>
    <w:tbl>
      <w:tblPr>
        <w:tblStyle w:val="TableGrid"/>
        <w:tblW w:w="0" w:type="auto"/>
        <w:tblLook w:val="04A0" w:firstRow="1" w:lastRow="0" w:firstColumn="1" w:lastColumn="0" w:noHBand="0" w:noVBand="1"/>
      </w:tblPr>
      <w:tblGrid>
        <w:gridCol w:w="3006"/>
        <w:gridCol w:w="3005"/>
        <w:gridCol w:w="3005"/>
      </w:tblGrid>
      <w:tr w:rsidR="00E60F99" w14:paraId="754306CD" w14:textId="77777777" w:rsidTr="0008556A">
        <w:tc>
          <w:tcPr>
            <w:tcW w:w="3006" w:type="dxa"/>
          </w:tcPr>
          <w:p w14:paraId="2BC3403C" w14:textId="77777777" w:rsidR="00E60F99" w:rsidRDefault="00E60F99" w:rsidP="0008556A">
            <w:r>
              <w:t>Action</w:t>
            </w:r>
          </w:p>
        </w:tc>
        <w:tc>
          <w:tcPr>
            <w:tcW w:w="3005" w:type="dxa"/>
          </w:tcPr>
          <w:p w14:paraId="7C83FAEF" w14:textId="77777777" w:rsidR="00E60F99" w:rsidRDefault="00E60F99" w:rsidP="0008556A">
            <w:r>
              <w:t>Expected Outcome</w:t>
            </w:r>
          </w:p>
        </w:tc>
        <w:tc>
          <w:tcPr>
            <w:tcW w:w="3005" w:type="dxa"/>
          </w:tcPr>
          <w:p w14:paraId="6E3EAB6A" w14:textId="77777777" w:rsidR="00E60F99" w:rsidRDefault="00E60F99" w:rsidP="0008556A">
            <w:r>
              <w:t>Outcome</w:t>
            </w:r>
          </w:p>
        </w:tc>
      </w:tr>
      <w:tr w:rsidR="00E60F99" w14:paraId="27C4DD9F" w14:textId="77777777" w:rsidTr="0008556A">
        <w:tc>
          <w:tcPr>
            <w:tcW w:w="3006" w:type="dxa"/>
          </w:tcPr>
          <w:p w14:paraId="2768EC12" w14:textId="77777777" w:rsidR="00E60F99" w:rsidRDefault="00E60F99" w:rsidP="0008556A">
            <w:r>
              <w:t>Enter a valid ‘</w:t>
            </w:r>
            <w:proofErr w:type="spellStart"/>
            <w:r>
              <w:t>mid range</w:t>
            </w:r>
            <w:proofErr w:type="spellEnd"/>
            <w:r>
              <w:t>’ number on the slider</w:t>
            </w:r>
          </w:p>
        </w:tc>
        <w:tc>
          <w:tcPr>
            <w:tcW w:w="3005" w:type="dxa"/>
          </w:tcPr>
          <w:p w14:paraId="7F354348" w14:textId="77777777" w:rsidR="00E60F99" w:rsidRDefault="00E60F99" w:rsidP="0008556A">
            <w:r>
              <w:t>The tree visualisation and scores align with the selected number</w:t>
            </w:r>
          </w:p>
        </w:tc>
        <w:tc>
          <w:tcPr>
            <w:tcW w:w="3005" w:type="dxa"/>
          </w:tcPr>
          <w:p w14:paraId="39630BB4" w14:textId="72863C24" w:rsidR="00E60F99" w:rsidRPr="0029321E" w:rsidRDefault="0029321E" w:rsidP="0008556A">
            <w:pPr>
              <w:rPr>
                <w:color w:val="00B050"/>
              </w:rPr>
            </w:pPr>
            <w:r w:rsidRPr="0029321E">
              <w:rPr>
                <w:color w:val="00B050"/>
              </w:rPr>
              <w:t xml:space="preserve">The mid-range value (20 and 50) for minimum samples </w:t>
            </w:r>
            <w:proofErr w:type="gramStart"/>
            <w:r w:rsidRPr="0029321E">
              <w:rPr>
                <w:color w:val="00B050"/>
              </w:rPr>
              <w:t>align</w:t>
            </w:r>
            <w:proofErr w:type="gramEnd"/>
            <w:r w:rsidRPr="0029321E">
              <w:rPr>
                <w:color w:val="00B050"/>
              </w:rPr>
              <w:t xml:space="preserve"> with the decision tree and scores. No change is seen at node or score level.</w:t>
            </w:r>
          </w:p>
        </w:tc>
      </w:tr>
      <w:tr w:rsidR="00E60F99" w14:paraId="24F98DF5" w14:textId="77777777" w:rsidTr="0008556A">
        <w:tc>
          <w:tcPr>
            <w:tcW w:w="3006" w:type="dxa"/>
          </w:tcPr>
          <w:p w14:paraId="4676DF73" w14:textId="77777777" w:rsidR="00E60F99" w:rsidRDefault="00E60F99" w:rsidP="0008556A">
            <w:r>
              <w:t>Choose 1 on the slider</w:t>
            </w:r>
          </w:p>
        </w:tc>
        <w:tc>
          <w:tcPr>
            <w:tcW w:w="3005" w:type="dxa"/>
          </w:tcPr>
          <w:p w14:paraId="59670B94" w14:textId="77777777" w:rsidR="00E60F99" w:rsidRDefault="00E60F99" w:rsidP="0008556A">
            <w:r>
              <w:t>An overfitting warning is displayed, but the tree visualisation and scores are still updated</w:t>
            </w:r>
          </w:p>
        </w:tc>
        <w:tc>
          <w:tcPr>
            <w:tcW w:w="3005" w:type="dxa"/>
          </w:tcPr>
          <w:p w14:paraId="61340D92" w14:textId="1A24955B" w:rsidR="00E60F99" w:rsidRPr="0029321E" w:rsidRDefault="0029321E" w:rsidP="0008556A">
            <w:pPr>
              <w:rPr>
                <w:color w:val="00B050"/>
              </w:rPr>
            </w:pPr>
            <w:r w:rsidRPr="0029321E">
              <w:rPr>
                <w:color w:val="00B050"/>
              </w:rPr>
              <w:t xml:space="preserve">Overfitting warning is shown for low </w:t>
            </w:r>
            <w:proofErr w:type="spellStart"/>
            <w:r w:rsidRPr="0029321E">
              <w:rPr>
                <w:color w:val="00B050"/>
              </w:rPr>
              <w:t>min_samples_split</w:t>
            </w:r>
            <w:proofErr w:type="spellEnd"/>
            <w:r w:rsidRPr="0029321E">
              <w:rPr>
                <w:color w:val="00B050"/>
              </w:rPr>
              <w:t xml:space="preserve"> values under the slider. No change for </w:t>
            </w:r>
            <w:proofErr w:type="spellStart"/>
            <w:r w:rsidRPr="0029321E">
              <w:rPr>
                <w:color w:val="00B050"/>
              </w:rPr>
              <w:t>min_samples_split</w:t>
            </w:r>
            <w:proofErr w:type="spellEnd"/>
            <w:r w:rsidRPr="0029321E">
              <w:rPr>
                <w:color w:val="00B050"/>
              </w:rPr>
              <w:t xml:space="preserve"> is seen at score or node level.</w:t>
            </w:r>
          </w:p>
        </w:tc>
      </w:tr>
    </w:tbl>
    <w:p w14:paraId="14C7A368" w14:textId="77777777" w:rsidR="00E60F99" w:rsidRDefault="00E60F99" w:rsidP="00E60F99"/>
    <w:p w14:paraId="49D4977C" w14:textId="77777777" w:rsidR="00E60F99" w:rsidRDefault="00E60F99" w:rsidP="00E60F99">
      <w:pPr>
        <w:pStyle w:val="ListParagraph"/>
        <w:numPr>
          <w:ilvl w:val="0"/>
          <w:numId w:val="3"/>
        </w:numPr>
      </w:pPr>
      <w:r>
        <w:t>Min Samples Leaf</w:t>
      </w:r>
    </w:p>
    <w:tbl>
      <w:tblPr>
        <w:tblStyle w:val="TableGrid"/>
        <w:tblW w:w="0" w:type="auto"/>
        <w:tblLook w:val="04A0" w:firstRow="1" w:lastRow="0" w:firstColumn="1" w:lastColumn="0" w:noHBand="0" w:noVBand="1"/>
      </w:tblPr>
      <w:tblGrid>
        <w:gridCol w:w="3006"/>
        <w:gridCol w:w="3005"/>
        <w:gridCol w:w="3005"/>
      </w:tblGrid>
      <w:tr w:rsidR="00E60F99" w14:paraId="46733ED7" w14:textId="77777777" w:rsidTr="0008556A">
        <w:tc>
          <w:tcPr>
            <w:tcW w:w="3006" w:type="dxa"/>
          </w:tcPr>
          <w:p w14:paraId="7BC44D8E" w14:textId="77777777" w:rsidR="00E60F99" w:rsidRDefault="00E60F99" w:rsidP="0008556A">
            <w:r>
              <w:t>Action</w:t>
            </w:r>
          </w:p>
        </w:tc>
        <w:tc>
          <w:tcPr>
            <w:tcW w:w="3005" w:type="dxa"/>
          </w:tcPr>
          <w:p w14:paraId="34E034CD" w14:textId="77777777" w:rsidR="00E60F99" w:rsidRDefault="00E60F99" w:rsidP="0008556A">
            <w:r>
              <w:t>Expected Outcome</w:t>
            </w:r>
          </w:p>
        </w:tc>
        <w:tc>
          <w:tcPr>
            <w:tcW w:w="3005" w:type="dxa"/>
          </w:tcPr>
          <w:p w14:paraId="18566BD3" w14:textId="77777777" w:rsidR="00E60F99" w:rsidRDefault="00E60F99" w:rsidP="0008556A">
            <w:r>
              <w:t>Outcome</w:t>
            </w:r>
          </w:p>
        </w:tc>
      </w:tr>
      <w:tr w:rsidR="00B408E2" w14:paraId="06BDA62B" w14:textId="77777777" w:rsidTr="0008556A">
        <w:tc>
          <w:tcPr>
            <w:tcW w:w="3006" w:type="dxa"/>
          </w:tcPr>
          <w:p w14:paraId="4E3E98FE" w14:textId="77777777" w:rsidR="00B408E2" w:rsidRDefault="00B408E2" w:rsidP="00B408E2">
            <w:r>
              <w:t>Enter a valid ‘</w:t>
            </w:r>
            <w:proofErr w:type="spellStart"/>
            <w:r>
              <w:t>mid range</w:t>
            </w:r>
            <w:proofErr w:type="spellEnd"/>
            <w:r>
              <w:t>’ number on the slider</w:t>
            </w:r>
          </w:p>
        </w:tc>
        <w:tc>
          <w:tcPr>
            <w:tcW w:w="3005" w:type="dxa"/>
          </w:tcPr>
          <w:p w14:paraId="52802EC6" w14:textId="77777777" w:rsidR="00B408E2" w:rsidRDefault="00B408E2" w:rsidP="00B408E2">
            <w:r>
              <w:t>The tree visualisation and scores align with the selected number</w:t>
            </w:r>
          </w:p>
        </w:tc>
        <w:tc>
          <w:tcPr>
            <w:tcW w:w="3005" w:type="dxa"/>
          </w:tcPr>
          <w:p w14:paraId="1A8F4E5B" w14:textId="04CEF3C8" w:rsidR="00B408E2" w:rsidRDefault="00B408E2" w:rsidP="00B408E2">
            <w:r w:rsidRPr="00DC5B9B">
              <w:rPr>
                <w:color w:val="00B050"/>
              </w:rPr>
              <w:t xml:space="preserve">Choosing 20 as the min samples per split. The decision tree and scores update to reflect new value. In many cases this number does not make a difference as much as max-depth </w:t>
            </w:r>
            <w:r>
              <w:rPr>
                <w:color w:val="00B050"/>
              </w:rPr>
              <w:t>changes do.</w:t>
            </w:r>
          </w:p>
        </w:tc>
      </w:tr>
      <w:tr w:rsidR="00B408E2" w14:paraId="6BD1C741" w14:textId="77777777" w:rsidTr="0008556A">
        <w:tc>
          <w:tcPr>
            <w:tcW w:w="3006" w:type="dxa"/>
          </w:tcPr>
          <w:p w14:paraId="349C806F" w14:textId="77777777" w:rsidR="00B408E2" w:rsidRDefault="00B408E2" w:rsidP="00B408E2">
            <w:r>
              <w:t>Choose 1 on the slider</w:t>
            </w:r>
          </w:p>
        </w:tc>
        <w:tc>
          <w:tcPr>
            <w:tcW w:w="3005" w:type="dxa"/>
          </w:tcPr>
          <w:p w14:paraId="72F800BB" w14:textId="77777777" w:rsidR="00B408E2" w:rsidRDefault="00B408E2" w:rsidP="00B408E2">
            <w:r>
              <w:t>An overfitting warning is displayed, but the tree visualisation and scores are still updated</w:t>
            </w:r>
          </w:p>
        </w:tc>
        <w:tc>
          <w:tcPr>
            <w:tcW w:w="3005" w:type="dxa"/>
          </w:tcPr>
          <w:p w14:paraId="2F41010B" w14:textId="26550E3B" w:rsidR="00B408E2" w:rsidRDefault="00B408E2" w:rsidP="00B408E2">
            <w:r w:rsidRPr="008128D0">
              <w:rPr>
                <w:color w:val="00B050"/>
              </w:rPr>
              <w:t xml:space="preserve">Warning is displayed indicating to the user that low samples per </w:t>
            </w:r>
            <w:r>
              <w:rPr>
                <w:color w:val="00B050"/>
              </w:rPr>
              <w:t>leaf</w:t>
            </w:r>
            <w:r w:rsidRPr="008128D0">
              <w:rPr>
                <w:color w:val="00B050"/>
              </w:rPr>
              <w:t xml:space="preserve"> can lead to overfitting. Decision tree is still updated to reflect min sample </w:t>
            </w:r>
            <w:r>
              <w:rPr>
                <w:color w:val="00B050"/>
              </w:rPr>
              <w:t xml:space="preserve">leaf </w:t>
            </w:r>
            <w:r w:rsidRPr="008128D0">
              <w:rPr>
                <w:color w:val="00B050"/>
              </w:rPr>
              <w:t>value.</w:t>
            </w:r>
          </w:p>
        </w:tc>
      </w:tr>
    </w:tbl>
    <w:p w14:paraId="69D5F4A8" w14:textId="77777777" w:rsidR="00E60F99" w:rsidRDefault="00E60F99" w:rsidP="00E60F99">
      <w:pPr>
        <w:ind w:left="360"/>
      </w:pPr>
    </w:p>
    <w:p w14:paraId="5017CE89" w14:textId="77777777" w:rsidR="00E60F99" w:rsidRDefault="00E60F99" w:rsidP="00E60F99">
      <w:pPr>
        <w:pStyle w:val="ListParagraph"/>
      </w:pPr>
    </w:p>
    <w:p w14:paraId="3C5B4120" w14:textId="77777777" w:rsidR="00E60F99" w:rsidRDefault="00E60F99" w:rsidP="00E60F99">
      <w:pPr>
        <w:pStyle w:val="ListParagraph"/>
        <w:numPr>
          <w:ilvl w:val="0"/>
          <w:numId w:val="3"/>
        </w:numPr>
      </w:pPr>
      <w:r>
        <w:t>Test Size</w:t>
      </w:r>
    </w:p>
    <w:tbl>
      <w:tblPr>
        <w:tblStyle w:val="TableGrid"/>
        <w:tblW w:w="0" w:type="auto"/>
        <w:tblLook w:val="04A0" w:firstRow="1" w:lastRow="0" w:firstColumn="1" w:lastColumn="0" w:noHBand="0" w:noVBand="1"/>
      </w:tblPr>
      <w:tblGrid>
        <w:gridCol w:w="3006"/>
        <w:gridCol w:w="3005"/>
        <w:gridCol w:w="3005"/>
      </w:tblGrid>
      <w:tr w:rsidR="00E60F99" w14:paraId="457750EB" w14:textId="77777777" w:rsidTr="0008556A">
        <w:tc>
          <w:tcPr>
            <w:tcW w:w="3006" w:type="dxa"/>
          </w:tcPr>
          <w:p w14:paraId="13DE3CEC" w14:textId="77777777" w:rsidR="00E60F99" w:rsidRDefault="00E60F99" w:rsidP="0008556A">
            <w:r>
              <w:t>Action</w:t>
            </w:r>
          </w:p>
        </w:tc>
        <w:tc>
          <w:tcPr>
            <w:tcW w:w="3005" w:type="dxa"/>
          </w:tcPr>
          <w:p w14:paraId="4FD3EA79" w14:textId="77777777" w:rsidR="00E60F99" w:rsidRDefault="00E60F99" w:rsidP="0008556A">
            <w:r>
              <w:t>Expected Outcome</w:t>
            </w:r>
          </w:p>
        </w:tc>
        <w:tc>
          <w:tcPr>
            <w:tcW w:w="3005" w:type="dxa"/>
          </w:tcPr>
          <w:p w14:paraId="0FD6FB67" w14:textId="77777777" w:rsidR="00E60F99" w:rsidRDefault="00E60F99" w:rsidP="0008556A">
            <w:r>
              <w:t>Outcome</w:t>
            </w:r>
          </w:p>
        </w:tc>
      </w:tr>
      <w:tr w:rsidR="00E60F99" w14:paraId="29A65DEF" w14:textId="77777777" w:rsidTr="0008556A">
        <w:tc>
          <w:tcPr>
            <w:tcW w:w="3006" w:type="dxa"/>
          </w:tcPr>
          <w:p w14:paraId="0D68318C" w14:textId="77777777" w:rsidR="00E60F99" w:rsidRDefault="00E60F99" w:rsidP="0008556A">
            <w:r>
              <w:t>Enter a valid ‘</w:t>
            </w:r>
            <w:proofErr w:type="spellStart"/>
            <w:r>
              <w:t>mid range</w:t>
            </w:r>
            <w:proofErr w:type="spellEnd"/>
            <w:r>
              <w:t>’ number on the slider</w:t>
            </w:r>
          </w:p>
        </w:tc>
        <w:tc>
          <w:tcPr>
            <w:tcW w:w="3005" w:type="dxa"/>
          </w:tcPr>
          <w:p w14:paraId="71418A18" w14:textId="77777777" w:rsidR="00E60F99" w:rsidRDefault="00E60F99" w:rsidP="0008556A">
            <w:r>
              <w:t>The tree visualisation and scores align with the selected number</w:t>
            </w:r>
          </w:p>
        </w:tc>
        <w:tc>
          <w:tcPr>
            <w:tcW w:w="3005" w:type="dxa"/>
          </w:tcPr>
          <w:p w14:paraId="7A5BAA6F" w14:textId="72C777A8" w:rsidR="00E60F99" w:rsidRDefault="00B408E2" w:rsidP="0008556A">
            <w:r w:rsidRPr="00B408E2">
              <w:rPr>
                <w:color w:val="00B050"/>
              </w:rPr>
              <w:t>Tree visualisations and scores align with the new test size given and are updated dynamically as expected.</w:t>
            </w:r>
          </w:p>
        </w:tc>
      </w:tr>
      <w:tr w:rsidR="00E60F99" w14:paraId="4C06B962" w14:textId="77777777" w:rsidTr="0008556A">
        <w:tc>
          <w:tcPr>
            <w:tcW w:w="3006" w:type="dxa"/>
          </w:tcPr>
          <w:p w14:paraId="6E6E6C2B" w14:textId="77777777" w:rsidR="00E60F99" w:rsidRDefault="00E60F99" w:rsidP="0008556A">
            <w:r>
              <w:t>Choose small test size sample (0.05)</w:t>
            </w:r>
          </w:p>
        </w:tc>
        <w:tc>
          <w:tcPr>
            <w:tcW w:w="3005" w:type="dxa"/>
          </w:tcPr>
          <w:p w14:paraId="1D389F5D" w14:textId="77777777" w:rsidR="00E60F99" w:rsidRDefault="00E60F99" w:rsidP="0008556A">
            <w:r>
              <w:t xml:space="preserve">A warning is displayed, explaining why a small test size can lead to bad generalisation. The tree and </w:t>
            </w:r>
            <w:r>
              <w:lastRenderedPageBreak/>
              <w:t>scores are still updated to reflect these changes.</w:t>
            </w:r>
          </w:p>
        </w:tc>
        <w:tc>
          <w:tcPr>
            <w:tcW w:w="3005" w:type="dxa"/>
          </w:tcPr>
          <w:p w14:paraId="20468270" w14:textId="4C4AA0DB" w:rsidR="00E60F99" w:rsidRDefault="00B408E2" w:rsidP="0008556A">
            <w:r w:rsidRPr="00DC5B9B">
              <w:rPr>
                <w:color w:val="00B050"/>
              </w:rPr>
              <w:lastRenderedPageBreak/>
              <w:t xml:space="preserve">Small test split sizes display a warning underneath the slider. This message warns users that choosing small </w:t>
            </w:r>
            <w:r w:rsidRPr="00DC5B9B">
              <w:rPr>
                <w:color w:val="00B050"/>
              </w:rPr>
              <w:lastRenderedPageBreak/>
              <w:t>sample sizes may lead to weak generalisation of the model.</w:t>
            </w:r>
          </w:p>
        </w:tc>
      </w:tr>
      <w:tr w:rsidR="00E60F99" w14:paraId="4C5E19DA" w14:textId="77777777" w:rsidTr="0008556A">
        <w:tc>
          <w:tcPr>
            <w:tcW w:w="3006" w:type="dxa"/>
          </w:tcPr>
          <w:p w14:paraId="3902D55F" w14:textId="77777777" w:rsidR="00E60F99" w:rsidRDefault="00E60F99" w:rsidP="0008556A">
            <w:r>
              <w:lastRenderedPageBreak/>
              <w:t>Choose large test size sample (0.5)</w:t>
            </w:r>
          </w:p>
        </w:tc>
        <w:tc>
          <w:tcPr>
            <w:tcW w:w="3005" w:type="dxa"/>
          </w:tcPr>
          <w:p w14:paraId="3CC05F26" w14:textId="77777777" w:rsidR="00E60F99" w:rsidRDefault="00E60F99" w:rsidP="0008556A">
            <w:r>
              <w:t>A warning is displayed, explaining why large training sets can lead to a bad model. The tree and scores are still updated to reflect these changes.</w:t>
            </w:r>
          </w:p>
        </w:tc>
        <w:tc>
          <w:tcPr>
            <w:tcW w:w="3005" w:type="dxa"/>
          </w:tcPr>
          <w:p w14:paraId="3B0F1324" w14:textId="37DADF77" w:rsidR="00E60F99" w:rsidRDefault="00B408E2" w:rsidP="0008556A">
            <w:r>
              <w:rPr>
                <w:color w:val="00B050"/>
              </w:rPr>
              <w:t>Large</w:t>
            </w:r>
            <w:r w:rsidRPr="00DC5B9B">
              <w:rPr>
                <w:color w:val="00B050"/>
              </w:rPr>
              <w:t xml:space="preserve"> test split sizes display a warning underneath the slider. This message warns users that choosing </w:t>
            </w:r>
            <w:r>
              <w:rPr>
                <w:color w:val="00B050"/>
              </w:rPr>
              <w:t>large</w:t>
            </w:r>
            <w:r w:rsidRPr="00DC5B9B">
              <w:rPr>
                <w:color w:val="00B050"/>
              </w:rPr>
              <w:t xml:space="preserve"> </w:t>
            </w:r>
            <w:r>
              <w:rPr>
                <w:color w:val="00B050"/>
              </w:rPr>
              <w:t xml:space="preserve">test split </w:t>
            </w:r>
            <w:r w:rsidRPr="00DC5B9B">
              <w:rPr>
                <w:color w:val="00B050"/>
              </w:rPr>
              <w:t xml:space="preserve">sizes may lead to </w:t>
            </w:r>
            <w:r>
              <w:rPr>
                <w:color w:val="00B050"/>
              </w:rPr>
              <w:t xml:space="preserve">lack of training for generalisability. </w:t>
            </w:r>
          </w:p>
        </w:tc>
      </w:tr>
    </w:tbl>
    <w:p w14:paraId="5112AEDD" w14:textId="77777777" w:rsidR="00E60F99" w:rsidRDefault="00E60F99" w:rsidP="00E60F99"/>
    <w:p w14:paraId="54CB38FD" w14:textId="77777777" w:rsidR="00E60F99" w:rsidRDefault="00E60F99" w:rsidP="00E60F99"/>
    <w:p w14:paraId="1356208C" w14:textId="77777777" w:rsidR="00E60F99" w:rsidRDefault="00E60F99" w:rsidP="00E60F99">
      <w:r>
        <w:t>Model Training and Evaluation</w:t>
      </w:r>
    </w:p>
    <w:p w14:paraId="6A2B5E25" w14:textId="77777777" w:rsidR="00E60F99" w:rsidRDefault="00E60F99" w:rsidP="00E60F99"/>
    <w:p w14:paraId="1CC78FA1" w14:textId="77777777" w:rsidR="00E60F99" w:rsidRDefault="00E60F99" w:rsidP="00E60F99">
      <w:pPr>
        <w:rPr>
          <w:color w:val="FF0000"/>
        </w:rPr>
      </w:pPr>
      <w:r>
        <w:tab/>
      </w:r>
      <w:r w:rsidRPr="00823DAC">
        <w:rPr>
          <w:color w:val="FF0000"/>
        </w:rPr>
        <w:t xml:space="preserve">Is the overfitting warning </w:t>
      </w:r>
      <w:proofErr w:type="gramStart"/>
      <w:r w:rsidRPr="00823DAC">
        <w:rPr>
          <w:color w:val="FF0000"/>
        </w:rPr>
        <w:t>actually valid</w:t>
      </w:r>
      <w:proofErr w:type="gramEnd"/>
      <w:r w:rsidRPr="00823DAC">
        <w:rPr>
          <w:color w:val="FF0000"/>
        </w:rPr>
        <w:t>?</w:t>
      </w:r>
    </w:p>
    <w:p w14:paraId="2EDDD354" w14:textId="77777777" w:rsidR="00E60F99" w:rsidRDefault="00E60F99" w:rsidP="00E60F99">
      <w:pPr>
        <w:rPr>
          <w:color w:val="FF0000"/>
        </w:rPr>
      </w:pPr>
    </w:p>
    <w:p w14:paraId="0F010E11" w14:textId="77777777" w:rsidR="00E60F99" w:rsidRDefault="00E60F99" w:rsidP="00E60F99">
      <w:pPr>
        <w:pStyle w:val="ListParagraph"/>
        <w:numPr>
          <w:ilvl w:val="0"/>
          <w:numId w:val="6"/>
        </w:numPr>
        <w:rPr>
          <w:color w:val="FF0000"/>
        </w:rPr>
      </w:pPr>
      <w:r>
        <w:rPr>
          <w:color w:val="FF0000"/>
        </w:rPr>
        <w:t>Decision Tree</w:t>
      </w:r>
    </w:p>
    <w:tbl>
      <w:tblPr>
        <w:tblStyle w:val="TableGrid"/>
        <w:tblW w:w="0" w:type="auto"/>
        <w:tblLook w:val="04A0" w:firstRow="1" w:lastRow="0" w:firstColumn="1" w:lastColumn="0" w:noHBand="0" w:noVBand="1"/>
      </w:tblPr>
      <w:tblGrid>
        <w:gridCol w:w="3005"/>
        <w:gridCol w:w="3005"/>
        <w:gridCol w:w="3006"/>
      </w:tblGrid>
      <w:tr w:rsidR="00E60F99" w14:paraId="3B95AB3C" w14:textId="77777777" w:rsidTr="0008556A">
        <w:tc>
          <w:tcPr>
            <w:tcW w:w="3005" w:type="dxa"/>
          </w:tcPr>
          <w:p w14:paraId="36855FC5" w14:textId="77777777" w:rsidR="00E60F99" w:rsidRDefault="00E60F99" w:rsidP="0008556A">
            <w:r>
              <w:t>Action</w:t>
            </w:r>
          </w:p>
        </w:tc>
        <w:tc>
          <w:tcPr>
            <w:tcW w:w="3005" w:type="dxa"/>
          </w:tcPr>
          <w:p w14:paraId="35B7C7E2" w14:textId="77777777" w:rsidR="00E60F99" w:rsidRDefault="00E60F99" w:rsidP="0008556A">
            <w:r>
              <w:t>Expected Outcome</w:t>
            </w:r>
          </w:p>
        </w:tc>
        <w:tc>
          <w:tcPr>
            <w:tcW w:w="3006" w:type="dxa"/>
          </w:tcPr>
          <w:p w14:paraId="667BEF3C" w14:textId="77777777" w:rsidR="00E60F99" w:rsidRDefault="00E60F99" w:rsidP="0008556A">
            <w:r>
              <w:t>Outcome</w:t>
            </w:r>
          </w:p>
        </w:tc>
      </w:tr>
      <w:tr w:rsidR="00B408E2" w14:paraId="2015CD99" w14:textId="77777777" w:rsidTr="0008556A">
        <w:tc>
          <w:tcPr>
            <w:tcW w:w="3005" w:type="dxa"/>
          </w:tcPr>
          <w:p w14:paraId="77D6FFD9" w14:textId="77777777" w:rsidR="00B408E2" w:rsidRDefault="00B408E2" w:rsidP="00B408E2">
            <w:r>
              <w:t>Choose different Max depth levels</w:t>
            </w:r>
          </w:p>
        </w:tc>
        <w:tc>
          <w:tcPr>
            <w:tcW w:w="3005" w:type="dxa"/>
          </w:tcPr>
          <w:p w14:paraId="0E222CFC" w14:textId="77777777" w:rsidR="00B408E2" w:rsidRDefault="00B408E2" w:rsidP="00B408E2">
            <w:r>
              <w:t>Number of levels in the tree should match the max depth levels in the slider</w:t>
            </w:r>
          </w:p>
        </w:tc>
        <w:tc>
          <w:tcPr>
            <w:tcW w:w="3006" w:type="dxa"/>
          </w:tcPr>
          <w:p w14:paraId="50246A7B" w14:textId="276C1E92" w:rsidR="00B408E2" w:rsidRDefault="00B408E2" w:rsidP="00B408E2">
            <w:r w:rsidRPr="00B408E2">
              <w:rPr>
                <w:color w:val="00B050"/>
              </w:rPr>
              <w:t xml:space="preserve">Each max depth value change dynamically changes the decision tree visualisations. </w:t>
            </w:r>
            <w:r w:rsidRPr="0029321E">
              <w:rPr>
                <w:color w:val="C00000"/>
              </w:rPr>
              <w:t xml:space="preserve">Max depth values of 6 + break the code – this seems to be a </w:t>
            </w:r>
            <w:proofErr w:type="spellStart"/>
            <w:r w:rsidRPr="0029321E">
              <w:rPr>
                <w:color w:val="C00000"/>
              </w:rPr>
              <w:t>Dtreeviz</w:t>
            </w:r>
            <w:proofErr w:type="spellEnd"/>
            <w:r w:rsidRPr="0029321E">
              <w:rPr>
                <w:color w:val="C00000"/>
              </w:rPr>
              <w:t xml:space="preserve"> library problem.</w:t>
            </w:r>
          </w:p>
        </w:tc>
      </w:tr>
      <w:tr w:rsidR="00B408E2" w14:paraId="4A22CE0B" w14:textId="77777777" w:rsidTr="0008556A">
        <w:tc>
          <w:tcPr>
            <w:tcW w:w="3005" w:type="dxa"/>
          </w:tcPr>
          <w:p w14:paraId="7F7D230C" w14:textId="77777777" w:rsidR="00B408E2" w:rsidRDefault="00B408E2" w:rsidP="00B408E2">
            <w:r>
              <w:t xml:space="preserve">Choose different </w:t>
            </w:r>
            <w:proofErr w:type="spellStart"/>
            <w:r>
              <w:t>min_samples</w:t>
            </w:r>
            <w:proofErr w:type="spellEnd"/>
            <w:r>
              <w:t xml:space="preserve"> per leaf and split values</w:t>
            </w:r>
          </w:p>
        </w:tc>
        <w:tc>
          <w:tcPr>
            <w:tcW w:w="3005" w:type="dxa"/>
          </w:tcPr>
          <w:p w14:paraId="7EB67399" w14:textId="77777777" w:rsidR="00B408E2" w:rsidRDefault="00B408E2" w:rsidP="00B408E2">
            <w:r>
              <w:t xml:space="preserve">The decision tree should update and change to reflect any changes </w:t>
            </w:r>
          </w:p>
        </w:tc>
        <w:tc>
          <w:tcPr>
            <w:tcW w:w="3006" w:type="dxa"/>
          </w:tcPr>
          <w:p w14:paraId="387DB8AE" w14:textId="44CDFC4B" w:rsidR="00B408E2" w:rsidRDefault="00B408E2" w:rsidP="00B408E2">
            <w:r w:rsidRPr="00F31979">
              <w:rPr>
                <w:color w:val="FFC000"/>
              </w:rPr>
              <w:t xml:space="preserve">Each change in both the sliders updates the decision tree visualisations. </w:t>
            </w:r>
            <w:proofErr w:type="gramStart"/>
            <w:r w:rsidRPr="00F31979">
              <w:rPr>
                <w:color w:val="FFC000"/>
              </w:rPr>
              <w:t>However</w:t>
            </w:r>
            <w:proofErr w:type="gramEnd"/>
            <w:r w:rsidRPr="00F31979">
              <w:rPr>
                <w:color w:val="FFC000"/>
              </w:rPr>
              <w:t xml:space="preserve"> the scores or tree do not change – these parameters may not change anything due to the size and simplicity of the dataset.</w:t>
            </w:r>
          </w:p>
        </w:tc>
      </w:tr>
    </w:tbl>
    <w:p w14:paraId="344745E0" w14:textId="77777777" w:rsidR="00E60F99" w:rsidRPr="00EE36A8" w:rsidRDefault="00E60F99" w:rsidP="00E60F99">
      <w:pPr>
        <w:ind w:left="360"/>
        <w:rPr>
          <w:color w:val="FF0000"/>
        </w:rPr>
      </w:pPr>
    </w:p>
    <w:p w14:paraId="2D507FF6" w14:textId="77777777" w:rsidR="00E60F99" w:rsidRPr="009E100E" w:rsidRDefault="00E60F99" w:rsidP="00E60F99">
      <w:pPr>
        <w:rPr>
          <w:color w:val="FF0000"/>
        </w:rPr>
      </w:pPr>
    </w:p>
    <w:p w14:paraId="0449D531" w14:textId="77777777" w:rsidR="00E60F99" w:rsidRDefault="00E60F99" w:rsidP="00E60F99">
      <w:pPr>
        <w:pStyle w:val="ListParagraph"/>
        <w:numPr>
          <w:ilvl w:val="0"/>
          <w:numId w:val="6"/>
        </w:numPr>
      </w:pPr>
      <w:r>
        <w:t>Scores</w:t>
      </w:r>
    </w:p>
    <w:tbl>
      <w:tblPr>
        <w:tblStyle w:val="TableGrid"/>
        <w:tblW w:w="0" w:type="auto"/>
        <w:tblLook w:val="04A0" w:firstRow="1" w:lastRow="0" w:firstColumn="1" w:lastColumn="0" w:noHBand="0" w:noVBand="1"/>
      </w:tblPr>
      <w:tblGrid>
        <w:gridCol w:w="3005"/>
        <w:gridCol w:w="3005"/>
        <w:gridCol w:w="3006"/>
      </w:tblGrid>
      <w:tr w:rsidR="00E60F99" w14:paraId="7472693E" w14:textId="77777777" w:rsidTr="0008556A">
        <w:tc>
          <w:tcPr>
            <w:tcW w:w="3005" w:type="dxa"/>
          </w:tcPr>
          <w:p w14:paraId="1F845D98" w14:textId="77777777" w:rsidR="00E60F99" w:rsidRDefault="00E60F99" w:rsidP="0008556A">
            <w:r>
              <w:t>Action</w:t>
            </w:r>
          </w:p>
        </w:tc>
        <w:tc>
          <w:tcPr>
            <w:tcW w:w="3005" w:type="dxa"/>
          </w:tcPr>
          <w:p w14:paraId="34074AD0" w14:textId="77777777" w:rsidR="00E60F99" w:rsidRDefault="00E60F99" w:rsidP="0008556A">
            <w:r>
              <w:t>Expected Outcome</w:t>
            </w:r>
          </w:p>
        </w:tc>
        <w:tc>
          <w:tcPr>
            <w:tcW w:w="3006" w:type="dxa"/>
          </w:tcPr>
          <w:p w14:paraId="16CDE90E" w14:textId="77777777" w:rsidR="00E60F99" w:rsidRDefault="00E60F99" w:rsidP="0008556A">
            <w:r>
              <w:t>Outcome</w:t>
            </w:r>
          </w:p>
        </w:tc>
      </w:tr>
      <w:tr w:rsidR="00E60F99" w14:paraId="45FCFD58" w14:textId="77777777" w:rsidTr="0008556A">
        <w:tc>
          <w:tcPr>
            <w:tcW w:w="3005" w:type="dxa"/>
          </w:tcPr>
          <w:p w14:paraId="643C6156" w14:textId="77777777" w:rsidR="00E60F99" w:rsidRDefault="00E60F99" w:rsidP="0008556A">
            <w:r>
              <w:t>Change configuration criteria</w:t>
            </w:r>
          </w:p>
        </w:tc>
        <w:tc>
          <w:tcPr>
            <w:tcW w:w="3005" w:type="dxa"/>
          </w:tcPr>
          <w:p w14:paraId="7B6F1D25" w14:textId="77777777" w:rsidR="00E60F99" w:rsidRDefault="00E60F99" w:rsidP="0008556A">
            <w:r>
              <w:t>Scores for training, test and generalisation should change and update</w:t>
            </w:r>
          </w:p>
        </w:tc>
        <w:tc>
          <w:tcPr>
            <w:tcW w:w="3006" w:type="dxa"/>
          </w:tcPr>
          <w:p w14:paraId="70BE0CC6" w14:textId="5BEE1531" w:rsidR="00E60F99" w:rsidRDefault="00525A68" w:rsidP="0008556A">
            <w:r>
              <w:rPr>
                <w:color w:val="00B050"/>
              </w:rPr>
              <w:t>C</w:t>
            </w:r>
            <w:r w:rsidRPr="00F31979">
              <w:rPr>
                <w:color w:val="00B050"/>
              </w:rPr>
              <w:t>hange</w:t>
            </w:r>
            <w:r>
              <w:rPr>
                <w:color w:val="00B050"/>
              </w:rPr>
              <w:t>s</w:t>
            </w:r>
            <w:r w:rsidRPr="00F31979">
              <w:rPr>
                <w:color w:val="00B050"/>
              </w:rPr>
              <w:t xml:space="preserve"> in the parameter configuration causes an update for the training, test and generalisation scores.</w:t>
            </w:r>
          </w:p>
        </w:tc>
      </w:tr>
      <w:tr w:rsidR="00E60F99" w14:paraId="2040CB86" w14:textId="77777777" w:rsidTr="0008556A">
        <w:tc>
          <w:tcPr>
            <w:tcW w:w="3005" w:type="dxa"/>
          </w:tcPr>
          <w:p w14:paraId="158FE4B9" w14:textId="77777777" w:rsidR="00E60F99" w:rsidRDefault="00E60F99" w:rsidP="0008556A">
            <w:r>
              <w:t>Configure overfitting model (High max depth, low min samples split, low min samples leaf). Check decision tree and visualisation to check this is accurate – is it really overfitting?</w:t>
            </w:r>
          </w:p>
        </w:tc>
        <w:tc>
          <w:tcPr>
            <w:tcW w:w="3005" w:type="dxa"/>
          </w:tcPr>
          <w:p w14:paraId="4C46592F" w14:textId="77777777" w:rsidR="00E60F99" w:rsidRDefault="00E60F99" w:rsidP="0008556A">
            <w:r>
              <w:t>High training score, lower test score. Warning is displayed stating that the scores suggest overfitting</w:t>
            </w:r>
          </w:p>
        </w:tc>
        <w:tc>
          <w:tcPr>
            <w:tcW w:w="3006" w:type="dxa"/>
          </w:tcPr>
          <w:p w14:paraId="41D840F5" w14:textId="275C6860" w:rsidR="00E60F99" w:rsidRDefault="00525A68" w:rsidP="0008556A">
            <w:r w:rsidRPr="00525A68">
              <w:rPr>
                <w:color w:val="00B050"/>
              </w:rPr>
              <w:t xml:space="preserve">Overfitting model (training score: 1.0, testing score: 0.327). From looking at the decision tree visualisation it is clear the tree if overfitting as the tree is large and over 10 max depths. The warning is displayed beneath the </w:t>
            </w:r>
            <w:r w:rsidRPr="00525A68">
              <w:rPr>
                <w:color w:val="00B050"/>
              </w:rPr>
              <w:lastRenderedPageBreak/>
              <w:t>scores stating that the scores suggest overfitting.</w:t>
            </w:r>
          </w:p>
        </w:tc>
      </w:tr>
      <w:tr w:rsidR="00E60F99" w14:paraId="79AFBBA8" w14:textId="77777777" w:rsidTr="0008556A">
        <w:tc>
          <w:tcPr>
            <w:tcW w:w="3005" w:type="dxa"/>
          </w:tcPr>
          <w:p w14:paraId="70CCA952" w14:textId="77777777" w:rsidR="00E60F99" w:rsidRDefault="00E60F99" w:rsidP="0008556A">
            <w:r>
              <w:lastRenderedPageBreak/>
              <w:t>Configure underfitting model (low max depth, high min samples split, high min samples leaf). Check decision tree and visualisation to check this is accurate – is it really underfitting?</w:t>
            </w:r>
          </w:p>
        </w:tc>
        <w:tc>
          <w:tcPr>
            <w:tcW w:w="3005" w:type="dxa"/>
          </w:tcPr>
          <w:p w14:paraId="7688A03A" w14:textId="77777777" w:rsidR="00E60F99" w:rsidRDefault="00E60F99" w:rsidP="0008556A">
            <w:r>
              <w:t xml:space="preserve">Low training and </w:t>
            </w:r>
            <w:proofErr w:type="gramStart"/>
            <w:r>
              <w:t>low test</w:t>
            </w:r>
            <w:proofErr w:type="gramEnd"/>
            <w:r>
              <w:t xml:space="preserve"> scores. Warning is displayed stating that the scores suggest underfitting</w:t>
            </w:r>
          </w:p>
        </w:tc>
        <w:tc>
          <w:tcPr>
            <w:tcW w:w="3006" w:type="dxa"/>
          </w:tcPr>
          <w:p w14:paraId="7277D192" w14:textId="4CC81BD0" w:rsidR="00E60F99" w:rsidRDefault="00525A68" w:rsidP="0008556A">
            <w:r w:rsidRPr="00525A68">
              <w:rPr>
                <w:color w:val="00B050"/>
              </w:rPr>
              <w:t>Underfitting mode</w:t>
            </w:r>
            <w:r w:rsidR="00B57C0F">
              <w:rPr>
                <w:color w:val="00B050"/>
              </w:rPr>
              <w:t>l</w:t>
            </w:r>
            <w:r w:rsidRPr="00525A68">
              <w:rPr>
                <w:color w:val="00B050"/>
              </w:rPr>
              <w:t>, both scores are low. Training: 0.26, test: 0.209. From looking at the confusion matrix the model is underfitting. A warning is displayed under the scores stating the scores suggest underfitting.</w:t>
            </w:r>
          </w:p>
        </w:tc>
      </w:tr>
      <w:tr w:rsidR="00E60F99" w14:paraId="7158B80B" w14:textId="77777777" w:rsidTr="0008556A">
        <w:tc>
          <w:tcPr>
            <w:tcW w:w="3005" w:type="dxa"/>
          </w:tcPr>
          <w:p w14:paraId="65BF1257" w14:textId="77777777" w:rsidR="00E60F99" w:rsidRDefault="00E60F99" w:rsidP="0008556A">
            <w:r>
              <w:t>Configure good model (check parameters through grid search CV). Check decision tree and visualisations to check this is accurate.</w:t>
            </w:r>
          </w:p>
        </w:tc>
        <w:tc>
          <w:tcPr>
            <w:tcW w:w="3005" w:type="dxa"/>
          </w:tcPr>
          <w:p w14:paraId="6E2F8C9D" w14:textId="77777777" w:rsidR="00E60F99" w:rsidRDefault="00E60F99" w:rsidP="0008556A">
            <w:r>
              <w:t xml:space="preserve">High training and </w:t>
            </w:r>
            <w:proofErr w:type="gramStart"/>
            <w:r>
              <w:t>high test</w:t>
            </w:r>
            <w:proofErr w:type="gramEnd"/>
            <w:r>
              <w:t xml:space="preserve"> score. Displays message suggesting that the scores show the model is a good fit.</w:t>
            </w:r>
          </w:p>
        </w:tc>
        <w:tc>
          <w:tcPr>
            <w:tcW w:w="3006" w:type="dxa"/>
          </w:tcPr>
          <w:p w14:paraId="31324A4A" w14:textId="3D3C4F8B" w:rsidR="00E60F99" w:rsidRPr="00B57C0F" w:rsidRDefault="00525A68" w:rsidP="0008556A">
            <w:pPr>
              <w:rPr>
                <w:color w:val="FFC000"/>
              </w:rPr>
            </w:pPr>
            <w:r w:rsidRPr="00B57C0F">
              <w:rPr>
                <w:color w:val="FFC000"/>
              </w:rPr>
              <w:t xml:space="preserve">A different </w:t>
            </w:r>
            <w:proofErr w:type="spellStart"/>
            <w:r w:rsidRPr="00B57C0F">
              <w:rPr>
                <w:color w:val="FFC000"/>
              </w:rPr>
              <w:t>preprocessed</w:t>
            </w:r>
            <w:proofErr w:type="spellEnd"/>
            <w:r w:rsidRPr="00B57C0F">
              <w:rPr>
                <w:color w:val="FFC000"/>
              </w:rPr>
              <w:t xml:space="preserve"> wine dataset was used for the good model. Subset the ‘quality’ feature into classes for good and bad. </w:t>
            </w:r>
            <w:r w:rsidR="00B57C0F" w:rsidRPr="00B57C0F">
              <w:rPr>
                <w:color w:val="FFC000"/>
              </w:rPr>
              <w:t>No scores for both training and test were over 0.8, ones with 0.7 displayed a message stating that the model may need some improving.</w:t>
            </w:r>
          </w:p>
        </w:tc>
      </w:tr>
    </w:tbl>
    <w:p w14:paraId="739982EB" w14:textId="77777777" w:rsidR="00E60F99" w:rsidRDefault="00E60F99" w:rsidP="00E60F99"/>
    <w:p w14:paraId="63405433" w14:textId="77777777" w:rsidR="00E60F99" w:rsidRDefault="00E60F99" w:rsidP="00E60F99">
      <w:pPr>
        <w:pStyle w:val="ListParagraph"/>
        <w:numPr>
          <w:ilvl w:val="0"/>
          <w:numId w:val="6"/>
        </w:numPr>
      </w:pPr>
      <w:r>
        <w:t>Confusion Matrix</w:t>
      </w:r>
    </w:p>
    <w:tbl>
      <w:tblPr>
        <w:tblStyle w:val="TableGrid"/>
        <w:tblW w:w="0" w:type="auto"/>
        <w:tblLook w:val="04A0" w:firstRow="1" w:lastRow="0" w:firstColumn="1" w:lastColumn="0" w:noHBand="0" w:noVBand="1"/>
      </w:tblPr>
      <w:tblGrid>
        <w:gridCol w:w="3005"/>
        <w:gridCol w:w="3005"/>
        <w:gridCol w:w="3006"/>
      </w:tblGrid>
      <w:tr w:rsidR="00E60F99" w14:paraId="3685B444" w14:textId="77777777" w:rsidTr="0008556A">
        <w:tc>
          <w:tcPr>
            <w:tcW w:w="3005" w:type="dxa"/>
          </w:tcPr>
          <w:p w14:paraId="35EB18D9" w14:textId="77777777" w:rsidR="00E60F99" w:rsidRDefault="00E60F99" w:rsidP="0008556A">
            <w:r>
              <w:t>Action</w:t>
            </w:r>
          </w:p>
        </w:tc>
        <w:tc>
          <w:tcPr>
            <w:tcW w:w="3005" w:type="dxa"/>
          </w:tcPr>
          <w:p w14:paraId="1724FB06" w14:textId="77777777" w:rsidR="00E60F99" w:rsidRDefault="00E60F99" w:rsidP="0008556A">
            <w:r>
              <w:t>Expected Outcome</w:t>
            </w:r>
          </w:p>
        </w:tc>
        <w:tc>
          <w:tcPr>
            <w:tcW w:w="3006" w:type="dxa"/>
          </w:tcPr>
          <w:p w14:paraId="00BEE5E2" w14:textId="77777777" w:rsidR="00E60F99" w:rsidRDefault="00E60F99" w:rsidP="0008556A">
            <w:r>
              <w:t>Outcome</w:t>
            </w:r>
          </w:p>
        </w:tc>
      </w:tr>
      <w:tr w:rsidR="00E60F99" w14:paraId="67664F51" w14:textId="77777777" w:rsidTr="0008556A">
        <w:tc>
          <w:tcPr>
            <w:tcW w:w="3005" w:type="dxa"/>
          </w:tcPr>
          <w:p w14:paraId="42617224" w14:textId="77777777" w:rsidR="00E60F99" w:rsidRDefault="00E60F99" w:rsidP="0008556A">
            <w:r>
              <w:t>Configure underfitting model (low max depth, high min samples split, high min samples leaf).</w:t>
            </w:r>
          </w:p>
        </w:tc>
        <w:tc>
          <w:tcPr>
            <w:tcW w:w="3005" w:type="dxa"/>
          </w:tcPr>
          <w:p w14:paraId="2F64A16D" w14:textId="77777777" w:rsidR="00E60F99" w:rsidRDefault="00E60F99" w:rsidP="0008556A">
            <w:r>
              <w:t>Confusion matrix displays correctly and updates dynamically to match the score, most predictions are incorrect.</w:t>
            </w:r>
          </w:p>
        </w:tc>
        <w:tc>
          <w:tcPr>
            <w:tcW w:w="3006" w:type="dxa"/>
          </w:tcPr>
          <w:p w14:paraId="42919DFA" w14:textId="63083437" w:rsidR="00E60F99" w:rsidRDefault="00B57C0F" w:rsidP="0008556A">
            <w:r w:rsidRPr="00B57C0F">
              <w:rPr>
                <w:color w:val="00B050"/>
              </w:rPr>
              <w:t>Confusion matrix updates, and low scores align with the visualisation, where many predictions are mislabelled.</w:t>
            </w:r>
          </w:p>
        </w:tc>
      </w:tr>
      <w:tr w:rsidR="00E60F99" w14:paraId="07E267C1" w14:textId="77777777" w:rsidTr="0008556A">
        <w:tc>
          <w:tcPr>
            <w:tcW w:w="3005" w:type="dxa"/>
          </w:tcPr>
          <w:p w14:paraId="5AFDCBE9" w14:textId="77777777" w:rsidR="00E60F99" w:rsidRDefault="00E60F99" w:rsidP="0008556A">
            <w:r>
              <w:t>Configure good model (grid search CV)</w:t>
            </w:r>
          </w:p>
        </w:tc>
        <w:tc>
          <w:tcPr>
            <w:tcW w:w="3005" w:type="dxa"/>
          </w:tcPr>
          <w:p w14:paraId="5584A2A7" w14:textId="77777777" w:rsidR="00E60F99" w:rsidRDefault="00E60F99" w:rsidP="0008556A">
            <w:r>
              <w:t>Confusion matrix displays correctly and updates dynamically to match the score, some predictions are incorrect.</w:t>
            </w:r>
          </w:p>
        </w:tc>
        <w:tc>
          <w:tcPr>
            <w:tcW w:w="3006" w:type="dxa"/>
          </w:tcPr>
          <w:p w14:paraId="5C60C7EB" w14:textId="43B29443" w:rsidR="00E60F99" w:rsidRDefault="00B57C0F" w:rsidP="0008556A">
            <w:r w:rsidRPr="009F4364">
              <w:rPr>
                <w:color w:val="00B050"/>
              </w:rPr>
              <w:t xml:space="preserve">A decent model, with scores of 0.7 for both training and test aligns with the confusion matrix. </w:t>
            </w:r>
            <w:r w:rsidR="009F4364" w:rsidRPr="009F4364">
              <w:rPr>
                <w:color w:val="00B050"/>
              </w:rPr>
              <w:t>Some predictions are wrong, more are correct.</w:t>
            </w:r>
          </w:p>
        </w:tc>
      </w:tr>
      <w:tr w:rsidR="00E60F99" w14:paraId="51BCDF9C" w14:textId="77777777" w:rsidTr="0008556A">
        <w:tc>
          <w:tcPr>
            <w:tcW w:w="3005" w:type="dxa"/>
          </w:tcPr>
          <w:p w14:paraId="13B30160" w14:textId="77777777" w:rsidR="00E60F99" w:rsidRDefault="00E60F99" w:rsidP="0008556A">
            <w:r>
              <w:t>Configure overfitting model (High max depth, low min samples split, low min samples leaf).</w:t>
            </w:r>
          </w:p>
        </w:tc>
        <w:tc>
          <w:tcPr>
            <w:tcW w:w="3005" w:type="dxa"/>
          </w:tcPr>
          <w:p w14:paraId="5548846F" w14:textId="77777777" w:rsidR="00E60F99" w:rsidRDefault="00E60F99" w:rsidP="0008556A">
            <w:r>
              <w:t>Confusion matrix displays correctly and updates dynamically to match the score, little to no predictions are incorrect.</w:t>
            </w:r>
          </w:p>
        </w:tc>
        <w:tc>
          <w:tcPr>
            <w:tcW w:w="3006" w:type="dxa"/>
          </w:tcPr>
          <w:p w14:paraId="5A0D77E1" w14:textId="492A3D0C" w:rsidR="00E60F99" w:rsidRPr="009F4364" w:rsidRDefault="009F4364" w:rsidP="0008556A">
            <w:pPr>
              <w:rPr>
                <w:color w:val="00B050"/>
              </w:rPr>
            </w:pPr>
            <w:r w:rsidRPr="009F4364">
              <w:rPr>
                <w:color w:val="00B050"/>
              </w:rPr>
              <w:t>An overfitting model, some predictions in the confusion matrix are still wrong as expected. The percentage correct matches that of the test score.</w:t>
            </w:r>
          </w:p>
        </w:tc>
      </w:tr>
    </w:tbl>
    <w:p w14:paraId="55DB3A96" w14:textId="77777777" w:rsidR="00E60F99" w:rsidRDefault="00E60F99" w:rsidP="00E60F99"/>
    <w:p w14:paraId="5663814E" w14:textId="77777777" w:rsidR="00E60F99" w:rsidRDefault="00E60F99" w:rsidP="00E60F99">
      <w:pPr>
        <w:pStyle w:val="ListParagraph"/>
        <w:numPr>
          <w:ilvl w:val="0"/>
          <w:numId w:val="6"/>
        </w:numPr>
      </w:pPr>
      <w:r>
        <w:t>Cross Validation</w:t>
      </w:r>
    </w:p>
    <w:tbl>
      <w:tblPr>
        <w:tblStyle w:val="TableGrid"/>
        <w:tblW w:w="0" w:type="auto"/>
        <w:tblLook w:val="04A0" w:firstRow="1" w:lastRow="0" w:firstColumn="1" w:lastColumn="0" w:noHBand="0" w:noVBand="1"/>
      </w:tblPr>
      <w:tblGrid>
        <w:gridCol w:w="3005"/>
        <w:gridCol w:w="3005"/>
        <w:gridCol w:w="3006"/>
      </w:tblGrid>
      <w:tr w:rsidR="00E60F99" w14:paraId="64F5E9EE" w14:textId="77777777" w:rsidTr="0008556A">
        <w:tc>
          <w:tcPr>
            <w:tcW w:w="3005" w:type="dxa"/>
          </w:tcPr>
          <w:p w14:paraId="42646DFE" w14:textId="77777777" w:rsidR="00E60F99" w:rsidRDefault="00E60F99" w:rsidP="0008556A">
            <w:r>
              <w:t>Action</w:t>
            </w:r>
          </w:p>
        </w:tc>
        <w:tc>
          <w:tcPr>
            <w:tcW w:w="3005" w:type="dxa"/>
          </w:tcPr>
          <w:p w14:paraId="21DC8F41" w14:textId="77777777" w:rsidR="00E60F99" w:rsidRDefault="00E60F99" w:rsidP="0008556A">
            <w:r>
              <w:t>Expected Outcome</w:t>
            </w:r>
          </w:p>
        </w:tc>
        <w:tc>
          <w:tcPr>
            <w:tcW w:w="3006" w:type="dxa"/>
          </w:tcPr>
          <w:p w14:paraId="25706C42" w14:textId="77777777" w:rsidR="00E60F99" w:rsidRDefault="00E60F99" w:rsidP="0008556A">
            <w:r>
              <w:t>Outcome</w:t>
            </w:r>
          </w:p>
        </w:tc>
      </w:tr>
      <w:tr w:rsidR="00EB27DE" w14:paraId="4215FF1A" w14:textId="77777777" w:rsidTr="0008556A">
        <w:tc>
          <w:tcPr>
            <w:tcW w:w="3005" w:type="dxa"/>
          </w:tcPr>
          <w:p w14:paraId="491C3404" w14:textId="77777777" w:rsidR="00EB27DE" w:rsidRDefault="00EB27DE" w:rsidP="00EB27DE">
            <w:r>
              <w:t xml:space="preserve">Choose all K values on the slider and test with </w:t>
            </w:r>
            <w:proofErr w:type="spellStart"/>
            <w:r>
              <w:t>balanced_accuracy</w:t>
            </w:r>
            <w:proofErr w:type="spellEnd"/>
            <w:r>
              <w:t xml:space="preserve"> scoring</w:t>
            </w:r>
          </w:p>
        </w:tc>
        <w:tc>
          <w:tcPr>
            <w:tcW w:w="3005" w:type="dxa"/>
          </w:tcPr>
          <w:p w14:paraId="5A044E26" w14:textId="77777777" w:rsidR="00EB27DE" w:rsidRDefault="00EB27DE" w:rsidP="00EB27DE">
            <w:r>
              <w:t xml:space="preserve">Mean, standard deviations and lists are dynamically updated to represent the number of K-Folds. </w:t>
            </w:r>
          </w:p>
        </w:tc>
        <w:tc>
          <w:tcPr>
            <w:tcW w:w="3006" w:type="dxa"/>
          </w:tcPr>
          <w:p w14:paraId="7236F9B1" w14:textId="31BB413E" w:rsidR="00EB27DE" w:rsidRDefault="00EB27DE" w:rsidP="00EB27DE">
            <w:r w:rsidRPr="00900E32">
              <w:rPr>
                <w:color w:val="00B050"/>
              </w:rPr>
              <w:t>Cross validation with all k values on the slider (2-10) work, and update scorings and lists as expected. The mean and standard deviation re</w:t>
            </w:r>
            <w:r>
              <w:rPr>
                <w:color w:val="00B050"/>
              </w:rPr>
              <w:t>-</w:t>
            </w:r>
            <w:r w:rsidRPr="00900E32">
              <w:rPr>
                <w:color w:val="00B050"/>
              </w:rPr>
              <w:t xml:space="preserve">renders and updates. The </w:t>
            </w:r>
            <w:r w:rsidRPr="00900E32">
              <w:rPr>
                <w:color w:val="00B050"/>
              </w:rPr>
              <w:lastRenderedPageBreak/>
              <w:t>list length of cross validation scorings matches the k-fold value.</w:t>
            </w:r>
          </w:p>
        </w:tc>
      </w:tr>
      <w:tr w:rsidR="00EB27DE" w14:paraId="768C3BED" w14:textId="77777777" w:rsidTr="0008556A">
        <w:tc>
          <w:tcPr>
            <w:tcW w:w="3005" w:type="dxa"/>
          </w:tcPr>
          <w:p w14:paraId="60E84F67" w14:textId="77777777" w:rsidR="00EB27DE" w:rsidRDefault="00EB27DE" w:rsidP="00EB27DE">
            <w:r>
              <w:lastRenderedPageBreak/>
              <w:t>Check each scoring type for validity</w:t>
            </w:r>
          </w:p>
        </w:tc>
        <w:tc>
          <w:tcPr>
            <w:tcW w:w="3005" w:type="dxa"/>
          </w:tcPr>
          <w:p w14:paraId="4B3AFCC8" w14:textId="77777777" w:rsidR="00EB27DE" w:rsidRDefault="00EB27DE" w:rsidP="00EB27DE">
            <w:r>
              <w:t>Mean, standard deviations and lists are dynamically updated to represent the correct scoring type.</w:t>
            </w:r>
          </w:p>
        </w:tc>
        <w:tc>
          <w:tcPr>
            <w:tcW w:w="3006" w:type="dxa"/>
          </w:tcPr>
          <w:p w14:paraId="310060BF" w14:textId="6852B4BF" w:rsidR="00EB27DE" w:rsidRDefault="00EB27DE" w:rsidP="00EB27DE">
            <w:r w:rsidRPr="00B95A52">
              <w:rPr>
                <w:color w:val="00B050"/>
              </w:rPr>
              <w:t xml:space="preserve">All scoring types work </w:t>
            </w:r>
            <w:r w:rsidR="00B95A52" w:rsidRPr="00B95A52">
              <w:rPr>
                <w:color w:val="00B050"/>
              </w:rPr>
              <w:t>for the cross validation. The mean, cross validation scores and standard deviations update dynamically.</w:t>
            </w:r>
          </w:p>
        </w:tc>
      </w:tr>
    </w:tbl>
    <w:p w14:paraId="7CE3EA4E" w14:textId="77777777" w:rsidR="00E60F99" w:rsidRDefault="00E60F99" w:rsidP="00E60F99"/>
    <w:p w14:paraId="4EA0B23D" w14:textId="77777777" w:rsidR="00E60F99" w:rsidRDefault="00E60F99" w:rsidP="00E60F99">
      <w:pPr>
        <w:pStyle w:val="ListParagraph"/>
        <w:numPr>
          <w:ilvl w:val="0"/>
          <w:numId w:val="6"/>
        </w:numPr>
      </w:pPr>
      <w:r>
        <w:t>Cost Complexity Pruning</w:t>
      </w:r>
    </w:p>
    <w:tbl>
      <w:tblPr>
        <w:tblStyle w:val="TableGrid"/>
        <w:tblW w:w="0" w:type="auto"/>
        <w:tblLook w:val="04A0" w:firstRow="1" w:lastRow="0" w:firstColumn="1" w:lastColumn="0" w:noHBand="0" w:noVBand="1"/>
      </w:tblPr>
      <w:tblGrid>
        <w:gridCol w:w="3005"/>
        <w:gridCol w:w="3005"/>
        <w:gridCol w:w="3006"/>
      </w:tblGrid>
      <w:tr w:rsidR="00E60F99" w14:paraId="68648A16" w14:textId="77777777" w:rsidTr="0008556A">
        <w:tc>
          <w:tcPr>
            <w:tcW w:w="3005" w:type="dxa"/>
          </w:tcPr>
          <w:p w14:paraId="05E2AA67" w14:textId="77777777" w:rsidR="00E60F99" w:rsidRDefault="00E60F99" w:rsidP="0008556A">
            <w:r>
              <w:t>Action</w:t>
            </w:r>
          </w:p>
        </w:tc>
        <w:tc>
          <w:tcPr>
            <w:tcW w:w="3005" w:type="dxa"/>
          </w:tcPr>
          <w:p w14:paraId="63AFD588" w14:textId="77777777" w:rsidR="00E60F99" w:rsidRDefault="00E60F99" w:rsidP="0008556A">
            <w:r>
              <w:t>Expected Outcome</w:t>
            </w:r>
          </w:p>
        </w:tc>
        <w:tc>
          <w:tcPr>
            <w:tcW w:w="3006" w:type="dxa"/>
          </w:tcPr>
          <w:p w14:paraId="6B9FB15F" w14:textId="77777777" w:rsidR="00E60F99" w:rsidRDefault="00E60F99" w:rsidP="0008556A">
            <w:r>
              <w:t>Outcome</w:t>
            </w:r>
          </w:p>
        </w:tc>
      </w:tr>
      <w:tr w:rsidR="00E60F99" w14:paraId="295B52B1" w14:textId="77777777" w:rsidTr="0008556A">
        <w:tc>
          <w:tcPr>
            <w:tcW w:w="3005" w:type="dxa"/>
          </w:tcPr>
          <w:p w14:paraId="74126281" w14:textId="77777777" w:rsidR="00E60F99" w:rsidRDefault="00E60F99" w:rsidP="0008556A">
            <w:r>
              <w:t>Configure good model (grid search CV). Check CCP Alphas and graphs</w:t>
            </w:r>
          </w:p>
        </w:tc>
        <w:tc>
          <w:tcPr>
            <w:tcW w:w="3005" w:type="dxa"/>
          </w:tcPr>
          <w:p w14:paraId="0059DA04" w14:textId="77777777" w:rsidR="00E60F99" w:rsidRDefault="00E60F99" w:rsidP="0008556A">
            <w:r>
              <w:t xml:space="preserve">If a better solution is found, the training and test scores will be higher for this decision tree. Decision tree visualisation is different from the configurated one (if improved scores). </w:t>
            </w:r>
          </w:p>
        </w:tc>
        <w:tc>
          <w:tcPr>
            <w:tcW w:w="3006" w:type="dxa"/>
          </w:tcPr>
          <w:p w14:paraId="120D7557" w14:textId="3339765E" w:rsidR="00E60F99" w:rsidRDefault="00122F5B" w:rsidP="0008556A">
            <w:r w:rsidRPr="00122F5B">
              <w:rPr>
                <w:color w:val="00B050"/>
              </w:rPr>
              <w:t>A decent model is configured (0.7 scores for both). The CCP model and decision tree improves the score for the training at 1.0 with test as 0.76. This suggests the CCP model has found a better solution but is prone to overfitting.</w:t>
            </w:r>
            <w:r>
              <w:rPr>
                <w:color w:val="00B050"/>
              </w:rPr>
              <w:t xml:space="preserve"> The decision tree visualisation is large and complex, supporting this.</w:t>
            </w:r>
          </w:p>
        </w:tc>
      </w:tr>
    </w:tbl>
    <w:p w14:paraId="2F80081B" w14:textId="77777777" w:rsidR="00E60F99" w:rsidRDefault="00E60F99" w:rsidP="00E60F99"/>
    <w:p w14:paraId="5DC3BB83" w14:textId="77777777" w:rsidR="00E60F99" w:rsidRDefault="00E60F99" w:rsidP="00E60F99"/>
    <w:p w14:paraId="38FD8A46" w14:textId="77777777" w:rsidR="00E60F99" w:rsidRDefault="00E60F99" w:rsidP="00E60F99">
      <w:r>
        <w:t>Feature Selection and Importance</w:t>
      </w:r>
    </w:p>
    <w:p w14:paraId="71AE78AB" w14:textId="77777777" w:rsidR="00E60F99" w:rsidRDefault="00E60F99" w:rsidP="00E60F99"/>
    <w:p w14:paraId="4D581EC6" w14:textId="77777777" w:rsidR="00E60F99" w:rsidRDefault="00E60F99" w:rsidP="00E60F99">
      <w:pPr>
        <w:pStyle w:val="ListParagraph"/>
        <w:numPr>
          <w:ilvl w:val="0"/>
          <w:numId w:val="4"/>
        </w:numPr>
      </w:pPr>
      <w:r>
        <w:t>Feature Importance</w:t>
      </w:r>
    </w:p>
    <w:tbl>
      <w:tblPr>
        <w:tblStyle w:val="TableGrid"/>
        <w:tblW w:w="0" w:type="auto"/>
        <w:tblLook w:val="04A0" w:firstRow="1" w:lastRow="0" w:firstColumn="1" w:lastColumn="0" w:noHBand="0" w:noVBand="1"/>
      </w:tblPr>
      <w:tblGrid>
        <w:gridCol w:w="3005"/>
        <w:gridCol w:w="3005"/>
        <w:gridCol w:w="3006"/>
      </w:tblGrid>
      <w:tr w:rsidR="00E60F99" w14:paraId="723D6F1C" w14:textId="77777777" w:rsidTr="0008556A">
        <w:tc>
          <w:tcPr>
            <w:tcW w:w="3005" w:type="dxa"/>
          </w:tcPr>
          <w:p w14:paraId="48A16613" w14:textId="77777777" w:rsidR="00E60F99" w:rsidRDefault="00E60F99" w:rsidP="0008556A">
            <w:r>
              <w:t>Action</w:t>
            </w:r>
          </w:p>
        </w:tc>
        <w:tc>
          <w:tcPr>
            <w:tcW w:w="3005" w:type="dxa"/>
          </w:tcPr>
          <w:p w14:paraId="72D5C010" w14:textId="77777777" w:rsidR="00E60F99" w:rsidRDefault="00E60F99" w:rsidP="0008556A">
            <w:r>
              <w:t>Expected Outcome</w:t>
            </w:r>
          </w:p>
        </w:tc>
        <w:tc>
          <w:tcPr>
            <w:tcW w:w="3006" w:type="dxa"/>
          </w:tcPr>
          <w:p w14:paraId="0D362BDD" w14:textId="77777777" w:rsidR="00E60F99" w:rsidRDefault="00E60F99" w:rsidP="0008556A">
            <w:r>
              <w:t>Outcome</w:t>
            </w:r>
          </w:p>
        </w:tc>
      </w:tr>
      <w:tr w:rsidR="00E60F99" w14:paraId="4CE950C7" w14:textId="77777777" w:rsidTr="0008556A">
        <w:tc>
          <w:tcPr>
            <w:tcW w:w="3005" w:type="dxa"/>
          </w:tcPr>
          <w:p w14:paraId="39DC7D5C" w14:textId="77777777" w:rsidR="00E60F99" w:rsidRDefault="00E60F99" w:rsidP="0008556A">
            <w:r>
              <w:t>Configure a decision tree model – repeat to see updates</w:t>
            </w:r>
          </w:p>
        </w:tc>
        <w:tc>
          <w:tcPr>
            <w:tcW w:w="3005" w:type="dxa"/>
          </w:tcPr>
          <w:p w14:paraId="5AC1F362" w14:textId="77777777" w:rsidR="00E60F99" w:rsidRDefault="00E60F99" w:rsidP="0008556A">
            <w:r>
              <w:t xml:space="preserve">Feature Importance plot should show in ranking value which feature is most used. Values in the list should correspond with graph. These should update with changes to the decision tree. </w:t>
            </w:r>
          </w:p>
        </w:tc>
        <w:tc>
          <w:tcPr>
            <w:tcW w:w="3006" w:type="dxa"/>
          </w:tcPr>
          <w:p w14:paraId="5DA2E2F2" w14:textId="290B0BB6" w:rsidR="00E60F99" w:rsidRDefault="00DD10FF" w:rsidP="0008556A">
            <w:r w:rsidRPr="00306C24">
              <w:rPr>
                <w:color w:val="00B050"/>
              </w:rPr>
              <w:t>Change the test split size, and configuration parameters updates the feature importance list and plot. Both the graph and list and correctly ranked, with the right features displaying in both.</w:t>
            </w:r>
          </w:p>
        </w:tc>
      </w:tr>
    </w:tbl>
    <w:p w14:paraId="2DCCCD97" w14:textId="77777777" w:rsidR="00E60F99" w:rsidRDefault="00E60F99" w:rsidP="00E60F99">
      <w:pPr>
        <w:pStyle w:val="ListParagraph"/>
      </w:pPr>
    </w:p>
    <w:p w14:paraId="24F7F7E4" w14:textId="77777777" w:rsidR="00E60F99" w:rsidRDefault="00E60F99" w:rsidP="00E60F99">
      <w:pPr>
        <w:pStyle w:val="ListParagraph"/>
        <w:numPr>
          <w:ilvl w:val="0"/>
          <w:numId w:val="4"/>
        </w:numPr>
      </w:pPr>
      <w:r>
        <w:t>Feature Selection</w:t>
      </w:r>
    </w:p>
    <w:tbl>
      <w:tblPr>
        <w:tblStyle w:val="TableGrid"/>
        <w:tblW w:w="0" w:type="auto"/>
        <w:tblLook w:val="04A0" w:firstRow="1" w:lastRow="0" w:firstColumn="1" w:lastColumn="0" w:noHBand="0" w:noVBand="1"/>
      </w:tblPr>
      <w:tblGrid>
        <w:gridCol w:w="3005"/>
        <w:gridCol w:w="3005"/>
        <w:gridCol w:w="3006"/>
      </w:tblGrid>
      <w:tr w:rsidR="00E60F99" w14:paraId="043DFDB0" w14:textId="77777777" w:rsidTr="0008556A">
        <w:tc>
          <w:tcPr>
            <w:tcW w:w="3005" w:type="dxa"/>
          </w:tcPr>
          <w:p w14:paraId="57EDBE18" w14:textId="77777777" w:rsidR="00E60F99" w:rsidRDefault="00E60F99" w:rsidP="0008556A">
            <w:r>
              <w:t>Action</w:t>
            </w:r>
          </w:p>
        </w:tc>
        <w:tc>
          <w:tcPr>
            <w:tcW w:w="3005" w:type="dxa"/>
          </w:tcPr>
          <w:p w14:paraId="56A27782" w14:textId="77777777" w:rsidR="00E60F99" w:rsidRDefault="00E60F99" w:rsidP="0008556A">
            <w:r>
              <w:t>Expected Outcome</w:t>
            </w:r>
          </w:p>
        </w:tc>
        <w:tc>
          <w:tcPr>
            <w:tcW w:w="3006" w:type="dxa"/>
          </w:tcPr>
          <w:p w14:paraId="31CF996F" w14:textId="77777777" w:rsidR="00E60F99" w:rsidRDefault="00E60F99" w:rsidP="0008556A">
            <w:r>
              <w:t>Outcome</w:t>
            </w:r>
          </w:p>
        </w:tc>
      </w:tr>
      <w:tr w:rsidR="00E60F99" w14:paraId="7ECD7C0B" w14:textId="77777777" w:rsidTr="0008556A">
        <w:tc>
          <w:tcPr>
            <w:tcW w:w="3005" w:type="dxa"/>
          </w:tcPr>
          <w:p w14:paraId="5939EB8E" w14:textId="77777777" w:rsidR="00E60F99" w:rsidRDefault="00E60F99" w:rsidP="0008556A">
            <w:r>
              <w:t xml:space="preserve">Check each value for slider to pick </w:t>
            </w:r>
            <w:proofErr w:type="gramStart"/>
            <w:r>
              <w:t>top most</w:t>
            </w:r>
            <w:proofErr w:type="gramEnd"/>
            <w:r>
              <w:t xml:space="preserve"> important</w:t>
            </w:r>
          </w:p>
        </w:tc>
        <w:tc>
          <w:tcPr>
            <w:tcW w:w="3005" w:type="dxa"/>
          </w:tcPr>
          <w:p w14:paraId="1E0E7D48" w14:textId="77777777" w:rsidR="00E60F99" w:rsidRDefault="00E60F99" w:rsidP="0008556A">
            <w:r>
              <w:t>The features chosen should match those in order of importance on the feature importance graph. Retrain classifier with all slider values should work</w:t>
            </w:r>
          </w:p>
        </w:tc>
        <w:tc>
          <w:tcPr>
            <w:tcW w:w="3006" w:type="dxa"/>
          </w:tcPr>
          <w:p w14:paraId="2CE8ECB4" w14:textId="19DDD651" w:rsidR="00E60F99" w:rsidRDefault="00247221" w:rsidP="0008556A">
            <w:r w:rsidRPr="00247221">
              <w:rPr>
                <w:color w:val="00B050"/>
              </w:rPr>
              <w:t>After changing the slider values for features to select, they match the feature importance plots in order of ranking as expected.</w:t>
            </w:r>
          </w:p>
        </w:tc>
      </w:tr>
      <w:tr w:rsidR="00E60F99" w14:paraId="235C7030" w14:textId="77777777" w:rsidTr="0008556A">
        <w:tc>
          <w:tcPr>
            <w:tcW w:w="3005" w:type="dxa"/>
          </w:tcPr>
          <w:p w14:paraId="2C1CBD37" w14:textId="77777777" w:rsidR="00E60F99" w:rsidRDefault="00E60F99" w:rsidP="0008556A">
            <w:r>
              <w:lastRenderedPageBreak/>
              <w:t>Feature selection plot</w:t>
            </w:r>
          </w:p>
        </w:tc>
        <w:tc>
          <w:tcPr>
            <w:tcW w:w="3005" w:type="dxa"/>
          </w:tcPr>
          <w:p w14:paraId="6593AD56" w14:textId="77777777" w:rsidR="00E60F99" w:rsidRDefault="00E60F99" w:rsidP="0008556A">
            <w:r>
              <w:t xml:space="preserve">Should show correct number of numerical features available. </w:t>
            </w:r>
          </w:p>
        </w:tc>
        <w:tc>
          <w:tcPr>
            <w:tcW w:w="3006" w:type="dxa"/>
          </w:tcPr>
          <w:p w14:paraId="6D6DAB95" w14:textId="2F734FFF" w:rsidR="00E60F99" w:rsidRDefault="00247221" w:rsidP="0008556A">
            <w:r w:rsidRPr="00247221">
              <w:rPr>
                <w:color w:val="00B050"/>
              </w:rPr>
              <w:t xml:space="preserve">The feature selection plot shows the correct number of </w:t>
            </w:r>
            <w:r>
              <w:rPr>
                <w:color w:val="00B050"/>
              </w:rPr>
              <w:t xml:space="preserve">numerical </w:t>
            </w:r>
            <w:r w:rsidRPr="00247221">
              <w:rPr>
                <w:color w:val="00B050"/>
              </w:rPr>
              <w:t>features available in the dataset.</w:t>
            </w:r>
          </w:p>
        </w:tc>
      </w:tr>
    </w:tbl>
    <w:p w14:paraId="2C489B0F" w14:textId="77777777" w:rsidR="00E60F99" w:rsidRDefault="00E60F99" w:rsidP="00E60F99"/>
    <w:p w14:paraId="78715C12" w14:textId="77777777" w:rsidR="00E60F99" w:rsidRDefault="00E60F99" w:rsidP="00E60F99"/>
    <w:p w14:paraId="2FE625A3" w14:textId="77777777" w:rsidR="00E60F99" w:rsidRDefault="00E60F99" w:rsidP="00E60F99">
      <w:r>
        <w:t>Analysis</w:t>
      </w:r>
    </w:p>
    <w:p w14:paraId="2B3EA4E0" w14:textId="77777777" w:rsidR="00E60F99" w:rsidRDefault="00E60F99" w:rsidP="008128D0">
      <w:pPr>
        <w:pStyle w:val="ListParagraph"/>
        <w:numPr>
          <w:ilvl w:val="0"/>
          <w:numId w:val="8"/>
        </w:numPr>
      </w:pPr>
      <w:proofErr w:type="spellStart"/>
      <w:r>
        <w:t>GridSearchCV</w:t>
      </w:r>
      <w:proofErr w:type="spellEnd"/>
    </w:p>
    <w:tbl>
      <w:tblPr>
        <w:tblStyle w:val="TableGrid"/>
        <w:tblW w:w="0" w:type="auto"/>
        <w:tblLook w:val="04A0" w:firstRow="1" w:lastRow="0" w:firstColumn="1" w:lastColumn="0" w:noHBand="0" w:noVBand="1"/>
      </w:tblPr>
      <w:tblGrid>
        <w:gridCol w:w="3005"/>
        <w:gridCol w:w="3005"/>
        <w:gridCol w:w="3006"/>
      </w:tblGrid>
      <w:tr w:rsidR="00E60F99" w14:paraId="627ED5AA" w14:textId="77777777" w:rsidTr="0008556A">
        <w:tc>
          <w:tcPr>
            <w:tcW w:w="3005" w:type="dxa"/>
          </w:tcPr>
          <w:p w14:paraId="1D47E3DE" w14:textId="77777777" w:rsidR="00E60F99" w:rsidRDefault="00E60F99" w:rsidP="0008556A">
            <w:r>
              <w:t>Action</w:t>
            </w:r>
          </w:p>
        </w:tc>
        <w:tc>
          <w:tcPr>
            <w:tcW w:w="3005" w:type="dxa"/>
          </w:tcPr>
          <w:p w14:paraId="69FD81DB" w14:textId="77777777" w:rsidR="00E60F99" w:rsidRDefault="00E60F99" w:rsidP="0008556A">
            <w:r>
              <w:t>Expected Outcome</w:t>
            </w:r>
          </w:p>
        </w:tc>
        <w:tc>
          <w:tcPr>
            <w:tcW w:w="3006" w:type="dxa"/>
          </w:tcPr>
          <w:p w14:paraId="3D6B8FF7" w14:textId="77777777" w:rsidR="00E60F99" w:rsidRDefault="00E60F99" w:rsidP="0008556A">
            <w:r>
              <w:t>Outcome</w:t>
            </w:r>
          </w:p>
        </w:tc>
      </w:tr>
      <w:tr w:rsidR="000B277A" w14:paraId="5DC088FC" w14:textId="77777777" w:rsidTr="0008556A">
        <w:tc>
          <w:tcPr>
            <w:tcW w:w="3005" w:type="dxa"/>
          </w:tcPr>
          <w:p w14:paraId="36D7B9EB" w14:textId="77777777" w:rsidR="000B277A" w:rsidRDefault="000B277A" w:rsidP="000B277A">
            <w:r>
              <w:t>Insert letters, negative numbers, float numbers to the Max depth and Min samples per leaf inputs.</w:t>
            </w:r>
          </w:p>
        </w:tc>
        <w:tc>
          <w:tcPr>
            <w:tcW w:w="3005" w:type="dxa"/>
          </w:tcPr>
          <w:p w14:paraId="0D043A13" w14:textId="77777777" w:rsidR="000B277A" w:rsidRDefault="000B277A" w:rsidP="000B277A">
            <w:r>
              <w:t>This should return an error message to the user indicating only valid natural numbers are allowed.</w:t>
            </w:r>
          </w:p>
        </w:tc>
        <w:tc>
          <w:tcPr>
            <w:tcW w:w="3006" w:type="dxa"/>
          </w:tcPr>
          <w:p w14:paraId="7634AC3D" w14:textId="6E682FF3" w:rsidR="000B277A" w:rsidRDefault="000B277A" w:rsidP="000B277A">
            <w:r w:rsidRPr="004C43F1">
              <w:rPr>
                <w:color w:val="00B050"/>
              </w:rPr>
              <w:t>Any invalid datatypes such as strings ‘a’, float values ‘2.64’ and negative numbers ‘-1’ are not added to the list as expected. A message arises stating these aren’t valid and are excluded from the resultant lists.</w:t>
            </w:r>
          </w:p>
        </w:tc>
      </w:tr>
      <w:tr w:rsidR="000B277A" w14:paraId="0C827AB4" w14:textId="77777777" w:rsidTr="0008556A">
        <w:tc>
          <w:tcPr>
            <w:tcW w:w="3005" w:type="dxa"/>
          </w:tcPr>
          <w:p w14:paraId="3E5409E2" w14:textId="77777777" w:rsidR="000B277A" w:rsidRDefault="000B277A" w:rsidP="000B277A">
            <w:r>
              <w:t>Values for the inputs section in the list</w:t>
            </w:r>
          </w:p>
        </w:tc>
        <w:tc>
          <w:tcPr>
            <w:tcW w:w="3005" w:type="dxa"/>
          </w:tcPr>
          <w:p w14:paraId="390BF0E1" w14:textId="77777777" w:rsidR="000B277A" w:rsidRDefault="000B277A" w:rsidP="000B277A">
            <w:r>
              <w:t>These values should match those added into the inputs by the user. If many are added, the user must be warned about training times.</w:t>
            </w:r>
          </w:p>
        </w:tc>
        <w:tc>
          <w:tcPr>
            <w:tcW w:w="3006" w:type="dxa"/>
          </w:tcPr>
          <w:p w14:paraId="1A24B00C" w14:textId="2E0466C7" w:rsidR="000B277A" w:rsidRDefault="000B277A" w:rsidP="000B277A">
            <w:r w:rsidRPr="004C43F1">
              <w:rPr>
                <w:color w:val="00B050"/>
              </w:rPr>
              <w:t>If the datatypes are valid natural numbers, the values in the list are shown as expected.</w:t>
            </w:r>
          </w:p>
        </w:tc>
      </w:tr>
      <w:tr w:rsidR="000B277A" w14:paraId="08AAB2EB" w14:textId="77777777" w:rsidTr="0008556A">
        <w:tc>
          <w:tcPr>
            <w:tcW w:w="3005" w:type="dxa"/>
          </w:tcPr>
          <w:p w14:paraId="04AA03AA" w14:textId="77777777" w:rsidR="000B277A" w:rsidRDefault="000B277A" w:rsidP="000B277A">
            <w:r>
              <w:t>Scores and Visualisations</w:t>
            </w:r>
          </w:p>
        </w:tc>
        <w:tc>
          <w:tcPr>
            <w:tcW w:w="3005" w:type="dxa"/>
          </w:tcPr>
          <w:p w14:paraId="095B540C" w14:textId="77777777" w:rsidR="000B277A" w:rsidRDefault="000B277A" w:rsidP="000B277A">
            <w:r>
              <w:t>After a valid grid search a visualisation of the best model tree, the best model parameters and scores are displayed correctly.</w:t>
            </w:r>
          </w:p>
        </w:tc>
        <w:tc>
          <w:tcPr>
            <w:tcW w:w="3006" w:type="dxa"/>
          </w:tcPr>
          <w:p w14:paraId="0FB4082F" w14:textId="79E7B08A" w:rsidR="000B277A" w:rsidRDefault="000B277A" w:rsidP="000B277A">
            <w:r w:rsidRPr="004C43F1">
              <w:rPr>
                <w:color w:val="00B050"/>
              </w:rPr>
              <w:t>After clicking the ‘perform grid search’ button, the correct parameters, scores and decision tree visualisation of the best model is shown as expected.</w:t>
            </w:r>
          </w:p>
        </w:tc>
      </w:tr>
    </w:tbl>
    <w:p w14:paraId="179E8B8F" w14:textId="77777777" w:rsidR="00E60F99" w:rsidRDefault="00E60F99" w:rsidP="00E60F99"/>
    <w:p w14:paraId="385CAA8B" w14:textId="77777777" w:rsidR="00E60F99" w:rsidRDefault="00E60F99" w:rsidP="00E60F99"/>
    <w:p w14:paraId="560755CF" w14:textId="77777777" w:rsidR="00E60F99" w:rsidRDefault="00E60F99" w:rsidP="00E60F99">
      <w:r>
        <w:t xml:space="preserve">Save </w:t>
      </w:r>
    </w:p>
    <w:tbl>
      <w:tblPr>
        <w:tblStyle w:val="TableGrid"/>
        <w:tblW w:w="0" w:type="auto"/>
        <w:tblLook w:val="04A0" w:firstRow="1" w:lastRow="0" w:firstColumn="1" w:lastColumn="0" w:noHBand="0" w:noVBand="1"/>
      </w:tblPr>
      <w:tblGrid>
        <w:gridCol w:w="3005"/>
        <w:gridCol w:w="3005"/>
        <w:gridCol w:w="3006"/>
      </w:tblGrid>
      <w:tr w:rsidR="00E60F99" w14:paraId="75F2AE27" w14:textId="77777777" w:rsidTr="0008556A">
        <w:tc>
          <w:tcPr>
            <w:tcW w:w="3005" w:type="dxa"/>
          </w:tcPr>
          <w:p w14:paraId="7273D2B1" w14:textId="77777777" w:rsidR="00E60F99" w:rsidRDefault="00E60F99" w:rsidP="0008556A">
            <w:r>
              <w:t>Action</w:t>
            </w:r>
          </w:p>
        </w:tc>
        <w:tc>
          <w:tcPr>
            <w:tcW w:w="3005" w:type="dxa"/>
          </w:tcPr>
          <w:p w14:paraId="6066D11A" w14:textId="77777777" w:rsidR="00E60F99" w:rsidRDefault="00E60F99" w:rsidP="0008556A">
            <w:r>
              <w:t>Expected Outcome</w:t>
            </w:r>
          </w:p>
        </w:tc>
        <w:tc>
          <w:tcPr>
            <w:tcW w:w="3006" w:type="dxa"/>
          </w:tcPr>
          <w:p w14:paraId="6370B593" w14:textId="77777777" w:rsidR="00E60F99" w:rsidRDefault="00E60F99" w:rsidP="0008556A">
            <w:r>
              <w:t>Outcome</w:t>
            </w:r>
          </w:p>
        </w:tc>
      </w:tr>
      <w:tr w:rsidR="003E5C2E" w14:paraId="4DA0C2BF" w14:textId="77777777" w:rsidTr="0008556A">
        <w:tc>
          <w:tcPr>
            <w:tcW w:w="3005" w:type="dxa"/>
          </w:tcPr>
          <w:p w14:paraId="7A1001A1" w14:textId="7CD78AA3" w:rsidR="003E5C2E" w:rsidRDefault="003E5C2E" w:rsidP="003E5C2E">
            <w:r>
              <w:t xml:space="preserve">Configure a changed model with complete inputs. </w:t>
            </w:r>
            <w:r>
              <w:t>Click save.</w:t>
            </w:r>
          </w:p>
        </w:tc>
        <w:tc>
          <w:tcPr>
            <w:tcW w:w="3005" w:type="dxa"/>
          </w:tcPr>
          <w:p w14:paraId="531B7A3E" w14:textId="77777777" w:rsidR="003E5C2E" w:rsidRDefault="003E5C2E" w:rsidP="003E5C2E">
            <w:r>
              <w:t xml:space="preserve">The save successfully adds the correct values to an </w:t>
            </w:r>
            <w:proofErr w:type="spellStart"/>
            <w:r>
              <w:t>ini</w:t>
            </w:r>
            <w:proofErr w:type="spellEnd"/>
            <w:r>
              <w:t xml:space="preserve"> file on the desktop.</w:t>
            </w:r>
          </w:p>
        </w:tc>
        <w:tc>
          <w:tcPr>
            <w:tcW w:w="3006" w:type="dxa"/>
          </w:tcPr>
          <w:p w14:paraId="602D86FF" w14:textId="7DDD6CE0" w:rsidR="003E5C2E" w:rsidRDefault="003E5C2E" w:rsidP="003E5C2E">
            <w:r w:rsidRPr="0002549D">
              <w:rPr>
                <w:color w:val="00B050"/>
              </w:rPr>
              <w:t>Correct values are added to the new saved .</w:t>
            </w:r>
            <w:proofErr w:type="spellStart"/>
            <w:r w:rsidRPr="0002549D">
              <w:rPr>
                <w:color w:val="00B050"/>
              </w:rPr>
              <w:t>ini</w:t>
            </w:r>
            <w:proofErr w:type="spellEnd"/>
            <w:r w:rsidRPr="0002549D">
              <w:rPr>
                <w:color w:val="00B050"/>
              </w:rPr>
              <w:t xml:space="preserve"> file in the ‘saves’ directory.</w:t>
            </w:r>
          </w:p>
        </w:tc>
      </w:tr>
      <w:tr w:rsidR="003E5C2E" w14:paraId="2342DA56" w14:textId="77777777" w:rsidTr="0008556A">
        <w:tc>
          <w:tcPr>
            <w:tcW w:w="3005" w:type="dxa"/>
          </w:tcPr>
          <w:p w14:paraId="2B5BF89F" w14:textId="77777777" w:rsidR="003E5C2E" w:rsidRDefault="003E5C2E" w:rsidP="003E5C2E">
            <w:r>
              <w:t>Save a model with no changes (file has been added)</w:t>
            </w:r>
          </w:p>
        </w:tc>
        <w:tc>
          <w:tcPr>
            <w:tcW w:w="3005" w:type="dxa"/>
          </w:tcPr>
          <w:p w14:paraId="025DC06F" w14:textId="77777777" w:rsidR="003E5C2E" w:rsidRDefault="003E5C2E" w:rsidP="003E5C2E">
            <w:r>
              <w:t xml:space="preserve">The default model is saved successfully to an </w:t>
            </w:r>
            <w:proofErr w:type="spellStart"/>
            <w:r>
              <w:t>ini</w:t>
            </w:r>
            <w:proofErr w:type="spellEnd"/>
            <w:r>
              <w:t xml:space="preserve"> file on the desktop</w:t>
            </w:r>
          </w:p>
        </w:tc>
        <w:tc>
          <w:tcPr>
            <w:tcW w:w="3006" w:type="dxa"/>
          </w:tcPr>
          <w:p w14:paraId="61AC1F8A" w14:textId="6F2ABF4B" w:rsidR="003E5C2E" w:rsidRDefault="003E5C2E" w:rsidP="003E5C2E">
            <w:r w:rsidRPr="0002549D">
              <w:rPr>
                <w:color w:val="00B050"/>
              </w:rPr>
              <w:t xml:space="preserve">Opening the </w:t>
            </w:r>
            <w:r>
              <w:rPr>
                <w:color w:val="00B050"/>
              </w:rPr>
              <w:t xml:space="preserve">wine </w:t>
            </w:r>
            <w:r w:rsidRPr="0002549D">
              <w:rPr>
                <w:color w:val="00B050"/>
              </w:rPr>
              <w:t>dataset, all the default values are created and is saved as a .</w:t>
            </w:r>
            <w:proofErr w:type="spellStart"/>
            <w:r w:rsidRPr="0002549D">
              <w:rPr>
                <w:color w:val="00B050"/>
              </w:rPr>
              <w:t>ini</w:t>
            </w:r>
            <w:proofErr w:type="spellEnd"/>
            <w:r w:rsidRPr="0002549D">
              <w:rPr>
                <w:color w:val="00B050"/>
              </w:rPr>
              <w:t xml:space="preserve"> file with all the correct info.</w:t>
            </w:r>
          </w:p>
        </w:tc>
      </w:tr>
    </w:tbl>
    <w:p w14:paraId="56BEE09E" w14:textId="77777777" w:rsidR="00E60F99" w:rsidRDefault="00E60F99" w:rsidP="00E60F99"/>
    <w:p w14:paraId="73BC0342" w14:textId="77777777" w:rsidR="00E60F99" w:rsidRDefault="00E60F99" w:rsidP="00E60F99">
      <w:r>
        <w:t xml:space="preserve">Upload </w:t>
      </w:r>
    </w:p>
    <w:tbl>
      <w:tblPr>
        <w:tblStyle w:val="TableGrid"/>
        <w:tblW w:w="0" w:type="auto"/>
        <w:tblLook w:val="04A0" w:firstRow="1" w:lastRow="0" w:firstColumn="1" w:lastColumn="0" w:noHBand="0" w:noVBand="1"/>
      </w:tblPr>
      <w:tblGrid>
        <w:gridCol w:w="3005"/>
        <w:gridCol w:w="3005"/>
        <w:gridCol w:w="3006"/>
      </w:tblGrid>
      <w:tr w:rsidR="00E60F99" w14:paraId="23E04681" w14:textId="77777777" w:rsidTr="0008556A">
        <w:tc>
          <w:tcPr>
            <w:tcW w:w="3005" w:type="dxa"/>
          </w:tcPr>
          <w:p w14:paraId="0ED5F078" w14:textId="77777777" w:rsidR="00E60F99" w:rsidRDefault="00E60F99" w:rsidP="0008556A">
            <w:r>
              <w:t>Action</w:t>
            </w:r>
          </w:p>
        </w:tc>
        <w:tc>
          <w:tcPr>
            <w:tcW w:w="3005" w:type="dxa"/>
          </w:tcPr>
          <w:p w14:paraId="4076D7E0" w14:textId="77777777" w:rsidR="00E60F99" w:rsidRDefault="00E60F99" w:rsidP="0008556A">
            <w:r>
              <w:t>Expected Outcome</w:t>
            </w:r>
          </w:p>
        </w:tc>
        <w:tc>
          <w:tcPr>
            <w:tcW w:w="3006" w:type="dxa"/>
          </w:tcPr>
          <w:p w14:paraId="2A4493A1" w14:textId="77777777" w:rsidR="00E60F99" w:rsidRDefault="00E60F99" w:rsidP="0008556A">
            <w:r>
              <w:t>Outcome</w:t>
            </w:r>
          </w:p>
        </w:tc>
      </w:tr>
      <w:tr w:rsidR="00E60F99" w14:paraId="2142420C" w14:textId="77777777" w:rsidTr="0008556A">
        <w:tc>
          <w:tcPr>
            <w:tcW w:w="3005" w:type="dxa"/>
          </w:tcPr>
          <w:p w14:paraId="6DFD937C" w14:textId="77777777" w:rsidR="00E60F99" w:rsidRDefault="00E60F99" w:rsidP="0008556A">
            <w:r>
              <w:t>Click on upload button, directs the user to .</w:t>
            </w:r>
            <w:proofErr w:type="spellStart"/>
            <w:r>
              <w:t>ini</w:t>
            </w:r>
            <w:proofErr w:type="spellEnd"/>
            <w:r>
              <w:t xml:space="preserve"> files. The user can upload a previously saved file.</w:t>
            </w:r>
          </w:p>
        </w:tc>
        <w:tc>
          <w:tcPr>
            <w:tcW w:w="3005" w:type="dxa"/>
          </w:tcPr>
          <w:p w14:paraId="340FE6F8" w14:textId="77777777" w:rsidR="00E60F99" w:rsidRDefault="00E60F99" w:rsidP="0008556A">
            <w:r>
              <w:t>If a user has saved a .</w:t>
            </w:r>
            <w:proofErr w:type="spellStart"/>
            <w:r>
              <w:t>ini</w:t>
            </w:r>
            <w:proofErr w:type="spellEnd"/>
            <w:r>
              <w:t xml:space="preserve"> file, once the file has been uploaded all details are the same as when saved as expected. The user can also make any changes and save again to update </w:t>
            </w:r>
            <w:proofErr w:type="gramStart"/>
            <w:r>
              <w:t>an</w:t>
            </w:r>
            <w:proofErr w:type="gramEnd"/>
            <w:r>
              <w:t xml:space="preserve"> changes in the model.</w:t>
            </w:r>
          </w:p>
        </w:tc>
        <w:tc>
          <w:tcPr>
            <w:tcW w:w="3006" w:type="dxa"/>
          </w:tcPr>
          <w:p w14:paraId="611C99B9" w14:textId="61FDCB02" w:rsidR="00E60F99" w:rsidRDefault="003E5C2E" w:rsidP="0008556A">
            <w:r w:rsidRPr="0071794F">
              <w:rPr>
                <w:color w:val="00B050"/>
              </w:rPr>
              <w:t xml:space="preserve">The user can upload and browse previously saved files. All info is shown as correct, ‘perform grid search’ and ‘retrain with selected features’ are not fully shown due to the session states. Information </w:t>
            </w:r>
            <w:r w:rsidRPr="0071794F">
              <w:rPr>
                <w:color w:val="00B050"/>
              </w:rPr>
              <w:lastRenderedPageBreak/>
              <w:t>saved prior are retained to create the same results.</w:t>
            </w:r>
          </w:p>
        </w:tc>
      </w:tr>
    </w:tbl>
    <w:p w14:paraId="05EC9929" w14:textId="77777777" w:rsidR="00E60F99" w:rsidRDefault="00E60F99" w:rsidP="00E60F99"/>
    <w:p w14:paraId="621A0517" w14:textId="77777777" w:rsidR="00E60F99" w:rsidRDefault="00E60F99" w:rsidP="003A293B"/>
    <w:p w14:paraId="0C8D930B" w14:textId="548B1FBA" w:rsidR="00E60F99" w:rsidRPr="00FE2F17" w:rsidRDefault="00096329" w:rsidP="00E60F99">
      <w:pPr>
        <w:rPr>
          <w:b/>
          <w:bCs/>
          <w:color w:val="FF0000"/>
        </w:rPr>
      </w:pPr>
      <w:r>
        <w:rPr>
          <w:b/>
          <w:bCs/>
          <w:color w:val="FF0000"/>
        </w:rPr>
        <w:t>Breast-cancer</w:t>
      </w:r>
      <w:r w:rsidR="00E60F99" w:rsidRPr="009F4364">
        <w:rPr>
          <w:b/>
          <w:bCs/>
          <w:color w:val="FF0000"/>
        </w:rPr>
        <w:t>.csv</w:t>
      </w:r>
    </w:p>
    <w:p w14:paraId="2E4EC305" w14:textId="77777777" w:rsidR="00E60F99" w:rsidRDefault="00E60F99" w:rsidP="00E60F99"/>
    <w:p w14:paraId="1E9C6F3C" w14:textId="77777777" w:rsidR="00E60F99" w:rsidRDefault="00E60F99" w:rsidP="00E60F99">
      <w:r>
        <w:t xml:space="preserve">Data Exploration </w:t>
      </w:r>
    </w:p>
    <w:p w14:paraId="72641128" w14:textId="77777777" w:rsidR="00E60F99" w:rsidRDefault="00E60F99" w:rsidP="00E60F99"/>
    <w:p w14:paraId="03F32CDD" w14:textId="77777777" w:rsidR="00E60F99" w:rsidRDefault="00E60F99" w:rsidP="008128D0">
      <w:pPr>
        <w:pStyle w:val="ListParagraph"/>
        <w:numPr>
          <w:ilvl w:val="0"/>
          <w:numId w:val="8"/>
        </w:numPr>
      </w:pPr>
      <w:r>
        <w:t>Choose target column</w:t>
      </w:r>
    </w:p>
    <w:tbl>
      <w:tblPr>
        <w:tblStyle w:val="TableGrid"/>
        <w:tblW w:w="0" w:type="auto"/>
        <w:tblLook w:val="04A0" w:firstRow="1" w:lastRow="0" w:firstColumn="1" w:lastColumn="0" w:noHBand="0" w:noVBand="1"/>
      </w:tblPr>
      <w:tblGrid>
        <w:gridCol w:w="3005"/>
        <w:gridCol w:w="3005"/>
        <w:gridCol w:w="3006"/>
      </w:tblGrid>
      <w:tr w:rsidR="00E60F99" w14:paraId="0FF8E620" w14:textId="77777777" w:rsidTr="0008556A">
        <w:tc>
          <w:tcPr>
            <w:tcW w:w="3005" w:type="dxa"/>
          </w:tcPr>
          <w:p w14:paraId="230CBB2E" w14:textId="77777777" w:rsidR="00E60F99" w:rsidRDefault="00E60F99" w:rsidP="0008556A">
            <w:r>
              <w:t>Action</w:t>
            </w:r>
          </w:p>
        </w:tc>
        <w:tc>
          <w:tcPr>
            <w:tcW w:w="3005" w:type="dxa"/>
          </w:tcPr>
          <w:p w14:paraId="3A75A396" w14:textId="77777777" w:rsidR="00E60F99" w:rsidRDefault="00E60F99" w:rsidP="0008556A">
            <w:r>
              <w:t>Expected Outcome</w:t>
            </w:r>
          </w:p>
        </w:tc>
        <w:tc>
          <w:tcPr>
            <w:tcW w:w="3006" w:type="dxa"/>
          </w:tcPr>
          <w:p w14:paraId="4E117D18" w14:textId="77777777" w:rsidR="00E60F99" w:rsidRDefault="00E60F99" w:rsidP="0008556A">
            <w:r>
              <w:t>Outcome</w:t>
            </w:r>
          </w:p>
        </w:tc>
      </w:tr>
      <w:tr w:rsidR="00E60F99" w14:paraId="12CCB68D" w14:textId="77777777" w:rsidTr="0008556A">
        <w:tc>
          <w:tcPr>
            <w:tcW w:w="3005" w:type="dxa"/>
          </w:tcPr>
          <w:p w14:paraId="5AA11C63" w14:textId="77777777" w:rsidR="00E60F99" w:rsidRDefault="00E60F99" w:rsidP="0008556A">
            <w:r>
              <w:t>Pick a target column that is categorical</w:t>
            </w:r>
          </w:p>
        </w:tc>
        <w:tc>
          <w:tcPr>
            <w:tcW w:w="3005" w:type="dxa"/>
          </w:tcPr>
          <w:p w14:paraId="71CAD5BB" w14:textId="77777777" w:rsidR="00E60F99" w:rsidRDefault="00E60F99" w:rsidP="0008556A">
            <w:r>
              <w:t>User only has the option to pick from categorical columns, this includes ‘bool’ columns that can be used for classification</w:t>
            </w:r>
          </w:p>
        </w:tc>
        <w:tc>
          <w:tcPr>
            <w:tcW w:w="3006" w:type="dxa"/>
          </w:tcPr>
          <w:p w14:paraId="0D7669FD" w14:textId="493D5993" w:rsidR="00E60F99" w:rsidRDefault="00096329" w:rsidP="0008556A">
            <w:r w:rsidRPr="00096329">
              <w:rPr>
                <w:color w:val="00B050"/>
              </w:rPr>
              <w:t>The dataset loading successfully opens the target column in the dropdown ‘diagnosis’</w:t>
            </w:r>
          </w:p>
        </w:tc>
      </w:tr>
    </w:tbl>
    <w:p w14:paraId="5283F612" w14:textId="77777777" w:rsidR="00E60F99" w:rsidRDefault="00E60F99" w:rsidP="00E60F99"/>
    <w:p w14:paraId="2B83E8E2" w14:textId="77777777" w:rsidR="00E60F99" w:rsidRDefault="00E60F99" w:rsidP="008128D0">
      <w:pPr>
        <w:pStyle w:val="ListParagraph"/>
        <w:numPr>
          <w:ilvl w:val="0"/>
          <w:numId w:val="8"/>
        </w:numPr>
      </w:pPr>
      <w:r>
        <w:t>Feature Scatterplot Analysis</w:t>
      </w:r>
    </w:p>
    <w:tbl>
      <w:tblPr>
        <w:tblStyle w:val="TableGrid"/>
        <w:tblW w:w="0" w:type="auto"/>
        <w:tblLook w:val="04A0" w:firstRow="1" w:lastRow="0" w:firstColumn="1" w:lastColumn="0" w:noHBand="0" w:noVBand="1"/>
      </w:tblPr>
      <w:tblGrid>
        <w:gridCol w:w="3005"/>
        <w:gridCol w:w="3005"/>
        <w:gridCol w:w="3006"/>
      </w:tblGrid>
      <w:tr w:rsidR="00E60F99" w14:paraId="4A65BB61" w14:textId="77777777" w:rsidTr="0008556A">
        <w:tc>
          <w:tcPr>
            <w:tcW w:w="3005" w:type="dxa"/>
          </w:tcPr>
          <w:p w14:paraId="7E89DF7E" w14:textId="77777777" w:rsidR="00E60F99" w:rsidRDefault="00E60F99" w:rsidP="0008556A">
            <w:r>
              <w:t>Action</w:t>
            </w:r>
          </w:p>
        </w:tc>
        <w:tc>
          <w:tcPr>
            <w:tcW w:w="3005" w:type="dxa"/>
          </w:tcPr>
          <w:p w14:paraId="0A4FEA39" w14:textId="77777777" w:rsidR="00E60F99" w:rsidRDefault="00E60F99" w:rsidP="0008556A">
            <w:r>
              <w:t>Expected Outcome</w:t>
            </w:r>
          </w:p>
        </w:tc>
        <w:tc>
          <w:tcPr>
            <w:tcW w:w="3006" w:type="dxa"/>
          </w:tcPr>
          <w:p w14:paraId="36D95384" w14:textId="77777777" w:rsidR="00E60F99" w:rsidRDefault="00E60F99" w:rsidP="0008556A">
            <w:r>
              <w:t>Outcome</w:t>
            </w:r>
          </w:p>
        </w:tc>
      </w:tr>
      <w:tr w:rsidR="00E60F99" w14:paraId="35A05261" w14:textId="77777777" w:rsidTr="0008556A">
        <w:tc>
          <w:tcPr>
            <w:tcW w:w="3005" w:type="dxa"/>
          </w:tcPr>
          <w:p w14:paraId="3BD25C91" w14:textId="77777777" w:rsidR="00E60F99" w:rsidRDefault="00E60F99" w:rsidP="0008556A">
            <w:r>
              <w:t>X-axis: dropdown shows all numerical columns</w:t>
            </w:r>
          </w:p>
        </w:tc>
        <w:tc>
          <w:tcPr>
            <w:tcW w:w="3005" w:type="dxa"/>
          </w:tcPr>
          <w:p w14:paraId="103608D6" w14:textId="77777777" w:rsidR="00E60F99" w:rsidRDefault="00E60F99" w:rsidP="0008556A">
            <w:r>
              <w:t>Only numerical features are shown, this displays properly as the x-axis on the graph</w:t>
            </w:r>
          </w:p>
        </w:tc>
        <w:tc>
          <w:tcPr>
            <w:tcW w:w="3006" w:type="dxa"/>
          </w:tcPr>
          <w:p w14:paraId="03FDAB46" w14:textId="69171E67" w:rsidR="00E60F99" w:rsidRPr="00096329" w:rsidRDefault="00096329" w:rsidP="0008556A">
            <w:pPr>
              <w:rPr>
                <w:color w:val="00B050"/>
              </w:rPr>
            </w:pPr>
            <w:r w:rsidRPr="00096329">
              <w:rPr>
                <w:color w:val="00B050"/>
              </w:rPr>
              <w:t>X-axis shows all numerical features available in the dataset and are displayed appropriately in the resultant scatterplot graph.</w:t>
            </w:r>
          </w:p>
        </w:tc>
      </w:tr>
      <w:tr w:rsidR="00E60F99" w14:paraId="7417A647" w14:textId="77777777" w:rsidTr="0008556A">
        <w:tc>
          <w:tcPr>
            <w:tcW w:w="3005" w:type="dxa"/>
          </w:tcPr>
          <w:p w14:paraId="628524AF" w14:textId="77777777" w:rsidR="00E60F99" w:rsidRDefault="00E60F99" w:rsidP="0008556A">
            <w:r>
              <w:t>Y-axis: dropdown shows all numerical columns</w:t>
            </w:r>
          </w:p>
        </w:tc>
        <w:tc>
          <w:tcPr>
            <w:tcW w:w="3005" w:type="dxa"/>
          </w:tcPr>
          <w:p w14:paraId="28DD386C" w14:textId="77777777" w:rsidR="00E60F99" w:rsidRDefault="00E60F99" w:rsidP="0008556A">
            <w:r>
              <w:t>Only numerical features are shown, this displays properly as the y-axis on the graph</w:t>
            </w:r>
          </w:p>
        </w:tc>
        <w:tc>
          <w:tcPr>
            <w:tcW w:w="3006" w:type="dxa"/>
          </w:tcPr>
          <w:p w14:paraId="49CA61D3" w14:textId="00EF2D86" w:rsidR="00E60F99" w:rsidRPr="00096329" w:rsidRDefault="00096329" w:rsidP="0008556A">
            <w:pPr>
              <w:rPr>
                <w:color w:val="00B050"/>
              </w:rPr>
            </w:pPr>
            <w:r w:rsidRPr="00096329">
              <w:rPr>
                <w:color w:val="00B050"/>
              </w:rPr>
              <w:t>Y</w:t>
            </w:r>
            <w:r w:rsidRPr="00096329">
              <w:rPr>
                <w:color w:val="00B050"/>
              </w:rPr>
              <w:t>-axis shows all numerical features available in the dataset and are displayed appropriately in the resultant scatterplot graph.</w:t>
            </w:r>
          </w:p>
        </w:tc>
      </w:tr>
      <w:tr w:rsidR="00E60F99" w14:paraId="5D30CE8C" w14:textId="77777777" w:rsidTr="0008556A">
        <w:tc>
          <w:tcPr>
            <w:tcW w:w="3005" w:type="dxa"/>
          </w:tcPr>
          <w:p w14:paraId="4A52EEB3" w14:textId="77777777" w:rsidR="00E60F99" w:rsidRDefault="00E60F99" w:rsidP="0008556A">
            <w:r>
              <w:t>Plot analysis</w:t>
            </w:r>
          </w:p>
        </w:tc>
        <w:tc>
          <w:tcPr>
            <w:tcW w:w="3005" w:type="dxa"/>
          </w:tcPr>
          <w:p w14:paraId="6A9C1B12" w14:textId="77777777" w:rsidR="00E60F99" w:rsidRDefault="00E60F99" w:rsidP="0008556A">
            <w:r>
              <w:t>Plot points are coloured based on the number of classes in the target column, and appropriately labelled</w:t>
            </w:r>
          </w:p>
        </w:tc>
        <w:tc>
          <w:tcPr>
            <w:tcW w:w="3006" w:type="dxa"/>
          </w:tcPr>
          <w:p w14:paraId="01C77DC6" w14:textId="5DBC8CED" w:rsidR="00E60F99" w:rsidRDefault="00034FEA" w:rsidP="0008556A">
            <w:r w:rsidRPr="00034FEA">
              <w:rPr>
                <w:color w:val="00B050"/>
              </w:rPr>
              <w:t xml:space="preserve">Plot points are correctly coloured under the </w:t>
            </w:r>
            <w:proofErr w:type="gramStart"/>
            <w:r w:rsidRPr="00034FEA">
              <w:rPr>
                <w:color w:val="00B050"/>
              </w:rPr>
              <w:t>labels</w:t>
            </w:r>
            <w:proofErr w:type="gramEnd"/>
            <w:r w:rsidRPr="00034FEA">
              <w:rPr>
                <w:color w:val="00B050"/>
              </w:rPr>
              <w:t xml:space="preserve"> ‘M’ and ‘B’ – the classes shown in the diagnosis feature. </w:t>
            </w:r>
          </w:p>
        </w:tc>
      </w:tr>
      <w:tr w:rsidR="00E60F99" w14:paraId="34BFBC4C" w14:textId="77777777" w:rsidTr="0008556A">
        <w:tc>
          <w:tcPr>
            <w:tcW w:w="3005" w:type="dxa"/>
          </w:tcPr>
          <w:p w14:paraId="3470C4DA" w14:textId="77777777" w:rsidR="00E60F99" w:rsidRDefault="00E60F99" w:rsidP="0008556A">
            <w:r>
              <w:t>Plot analysis – same X and Y axis</w:t>
            </w:r>
          </w:p>
        </w:tc>
        <w:tc>
          <w:tcPr>
            <w:tcW w:w="3005" w:type="dxa"/>
          </w:tcPr>
          <w:p w14:paraId="653CB091" w14:textId="77777777" w:rsidR="00E60F99" w:rsidRDefault="00E60F99" w:rsidP="0008556A">
            <w:r>
              <w:t>Shows a linear line</w:t>
            </w:r>
          </w:p>
        </w:tc>
        <w:tc>
          <w:tcPr>
            <w:tcW w:w="3006" w:type="dxa"/>
          </w:tcPr>
          <w:p w14:paraId="644E8E8E" w14:textId="3CC69A0B" w:rsidR="00E60F99" w:rsidRDefault="00034FEA" w:rsidP="0008556A">
            <w:r w:rsidRPr="00034FEA">
              <w:rPr>
                <w:color w:val="00B050"/>
              </w:rPr>
              <w:t>The same X and Y axis features correctly show a linear plot</w:t>
            </w:r>
          </w:p>
        </w:tc>
      </w:tr>
    </w:tbl>
    <w:p w14:paraId="17E467AC" w14:textId="77777777" w:rsidR="00E60F99" w:rsidRDefault="00E60F99" w:rsidP="00E60F99"/>
    <w:p w14:paraId="306A00D6" w14:textId="77777777" w:rsidR="00E60F99" w:rsidRDefault="00E60F99" w:rsidP="00E60F99"/>
    <w:p w14:paraId="6DAED2ED" w14:textId="77777777" w:rsidR="00E60F99" w:rsidRDefault="00E60F99" w:rsidP="00E60F99">
      <w:r>
        <w:t>Model Configuration and Hyper-parameter Tuning</w:t>
      </w:r>
    </w:p>
    <w:p w14:paraId="66DECF59" w14:textId="77777777" w:rsidR="00E60F99" w:rsidRDefault="00E60F99" w:rsidP="00E60F99"/>
    <w:p w14:paraId="0CC56FEA" w14:textId="77777777" w:rsidR="00E60F99" w:rsidRDefault="00E60F99" w:rsidP="00E60F99">
      <w:pPr>
        <w:pStyle w:val="ListParagraph"/>
        <w:numPr>
          <w:ilvl w:val="0"/>
          <w:numId w:val="3"/>
        </w:numPr>
      </w:pPr>
      <w:r>
        <w:t>Max Depth</w:t>
      </w:r>
    </w:p>
    <w:tbl>
      <w:tblPr>
        <w:tblStyle w:val="TableGrid"/>
        <w:tblW w:w="0" w:type="auto"/>
        <w:tblLook w:val="04A0" w:firstRow="1" w:lastRow="0" w:firstColumn="1" w:lastColumn="0" w:noHBand="0" w:noVBand="1"/>
      </w:tblPr>
      <w:tblGrid>
        <w:gridCol w:w="3005"/>
        <w:gridCol w:w="3005"/>
        <w:gridCol w:w="3006"/>
      </w:tblGrid>
      <w:tr w:rsidR="00E60F99" w14:paraId="7AAFFE58" w14:textId="77777777" w:rsidTr="0008556A">
        <w:tc>
          <w:tcPr>
            <w:tcW w:w="3005" w:type="dxa"/>
          </w:tcPr>
          <w:p w14:paraId="0D630AAD" w14:textId="77777777" w:rsidR="00E60F99" w:rsidRDefault="00E60F99" w:rsidP="0008556A">
            <w:r>
              <w:t>Action</w:t>
            </w:r>
          </w:p>
        </w:tc>
        <w:tc>
          <w:tcPr>
            <w:tcW w:w="3005" w:type="dxa"/>
          </w:tcPr>
          <w:p w14:paraId="2B9D37D6" w14:textId="77777777" w:rsidR="00E60F99" w:rsidRDefault="00E60F99" w:rsidP="0008556A">
            <w:r>
              <w:t>Expected Outcome</w:t>
            </w:r>
          </w:p>
        </w:tc>
        <w:tc>
          <w:tcPr>
            <w:tcW w:w="3006" w:type="dxa"/>
          </w:tcPr>
          <w:p w14:paraId="4973CDEE" w14:textId="77777777" w:rsidR="00E60F99" w:rsidRDefault="00E60F99" w:rsidP="0008556A">
            <w:r>
              <w:t>Outcome</w:t>
            </w:r>
          </w:p>
        </w:tc>
      </w:tr>
      <w:tr w:rsidR="00CD5521" w14:paraId="7DD7DCB9" w14:textId="77777777" w:rsidTr="0008556A">
        <w:tc>
          <w:tcPr>
            <w:tcW w:w="3005" w:type="dxa"/>
          </w:tcPr>
          <w:p w14:paraId="4CBD82D5" w14:textId="77777777" w:rsidR="00CD5521" w:rsidRDefault="00CD5521" w:rsidP="00CD5521">
            <w:r>
              <w:t>Max-depth: Choose a max-depth value from the slider and observe a change in the resultant decision tree image</w:t>
            </w:r>
          </w:p>
        </w:tc>
        <w:tc>
          <w:tcPr>
            <w:tcW w:w="3005" w:type="dxa"/>
          </w:tcPr>
          <w:p w14:paraId="1D5111CD" w14:textId="77777777" w:rsidR="00CD5521" w:rsidRDefault="00CD5521" w:rsidP="00CD5521">
            <w:r>
              <w:t>Depth of the decision tree visualisation dynamically corresponds to the number on the max-depth slider</w:t>
            </w:r>
          </w:p>
        </w:tc>
        <w:tc>
          <w:tcPr>
            <w:tcW w:w="3006" w:type="dxa"/>
          </w:tcPr>
          <w:p w14:paraId="4A24B8F1" w14:textId="6E6F695D" w:rsidR="00CD5521" w:rsidRDefault="00CD5521" w:rsidP="00CD5521">
            <w:r w:rsidRPr="00E64C7B">
              <w:rPr>
                <w:color w:val="00B050"/>
              </w:rPr>
              <w:t xml:space="preserve">Decision tree visualisation changes along with new updated values in the max depth slider. No errors occur on the </w:t>
            </w:r>
            <w:r>
              <w:rPr>
                <w:color w:val="00B050"/>
              </w:rPr>
              <w:t xml:space="preserve">breast-cancer </w:t>
            </w:r>
            <w:r w:rsidRPr="00E64C7B">
              <w:rPr>
                <w:color w:val="00B050"/>
              </w:rPr>
              <w:t>dataset.</w:t>
            </w:r>
          </w:p>
        </w:tc>
      </w:tr>
      <w:tr w:rsidR="00CD5521" w14:paraId="4C4B9B05" w14:textId="77777777" w:rsidTr="0008556A">
        <w:tc>
          <w:tcPr>
            <w:tcW w:w="3005" w:type="dxa"/>
          </w:tcPr>
          <w:p w14:paraId="5D3BA9FA" w14:textId="77777777" w:rsidR="00CD5521" w:rsidRDefault="00CD5521" w:rsidP="00CD5521">
            <w:r>
              <w:lastRenderedPageBreak/>
              <w:t>Max-depth: max-depth value of 1 on slider</w:t>
            </w:r>
          </w:p>
        </w:tc>
        <w:tc>
          <w:tcPr>
            <w:tcW w:w="3005" w:type="dxa"/>
          </w:tcPr>
          <w:p w14:paraId="54F4D6ED" w14:textId="77777777" w:rsidR="00CD5521" w:rsidRDefault="00CD5521" w:rsidP="00CD5521">
            <w:r>
              <w:t>Underfitting warning shown, a tree with only 1 max depth is shown.</w:t>
            </w:r>
          </w:p>
        </w:tc>
        <w:tc>
          <w:tcPr>
            <w:tcW w:w="3006" w:type="dxa"/>
          </w:tcPr>
          <w:p w14:paraId="4FE62CA5" w14:textId="3C382C0E" w:rsidR="00CD5521" w:rsidRDefault="00CD5521" w:rsidP="00CD5521">
            <w:r w:rsidRPr="003667B3">
              <w:rPr>
                <w:color w:val="00B050"/>
              </w:rPr>
              <w:t>Warning is displayed underneath the slider indicating that low max depth levels can cause underfitting. The decision tree still updates and works to show the results as expected.</w:t>
            </w:r>
          </w:p>
        </w:tc>
      </w:tr>
      <w:tr w:rsidR="00CD5521" w14:paraId="501C5A54" w14:textId="77777777" w:rsidTr="0008556A">
        <w:tc>
          <w:tcPr>
            <w:tcW w:w="3005" w:type="dxa"/>
          </w:tcPr>
          <w:p w14:paraId="0B86E9EF" w14:textId="77777777" w:rsidR="00CD5521" w:rsidRDefault="00CD5521" w:rsidP="00CD5521">
            <w:r>
              <w:t>Max-depth: high max-depth value of 10 +</w:t>
            </w:r>
          </w:p>
        </w:tc>
        <w:tc>
          <w:tcPr>
            <w:tcW w:w="3005" w:type="dxa"/>
          </w:tcPr>
          <w:p w14:paraId="51C92481" w14:textId="77777777" w:rsidR="00CD5521" w:rsidRDefault="00CD5521" w:rsidP="00CD5521">
            <w:r>
              <w:t>Overfitting warning is shown, full tree is shown with a warning explaining high rendering times</w:t>
            </w:r>
          </w:p>
        </w:tc>
        <w:tc>
          <w:tcPr>
            <w:tcW w:w="3006" w:type="dxa"/>
          </w:tcPr>
          <w:p w14:paraId="2C8A48EC" w14:textId="51FEEAA7" w:rsidR="00CD5521" w:rsidRDefault="00CD5521" w:rsidP="00CD5521">
            <w:r w:rsidRPr="003667B3">
              <w:rPr>
                <w:color w:val="00B050"/>
              </w:rPr>
              <w:t xml:space="preserve">Warning is displayed underneath the slider indicating that </w:t>
            </w:r>
            <w:r>
              <w:rPr>
                <w:color w:val="00B050"/>
              </w:rPr>
              <w:t>high</w:t>
            </w:r>
            <w:r w:rsidRPr="003667B3">
              <w:rPr>
                <w:color w:val="00B050"/>
              </w:rPr>
              <w:t xml:space="preserve"> max depth levels can cause </w:t>
            </w:r>
            <w:r>
              <w:rPr>
                <w:color w:val="00B050"/>
              </w:rPr>
              <w:t>overf</w:t>
            </w:r>
            <w:r w:rsidRPr="003667B3">
              <w:rPr>
                <w:color w:val="00B050"/>
              </w:rPr>
              <w:t>itting. The decision tree still updates and works to show the results as expected.</w:t>
            </w:r>
          </w:p>
        </w:tc>
      </w:tr>
    </w:tbl>
    <w:p w14:paraId="6AC22520" w14:textId="77777777" w:rsidR="00E60F99" w:rsidRDefault="00E60F99" w:rsidP="00E60F99"/>
    <w:p w14:paraId="351729F2" w14:textId="77777777" w:rsidR="00E60F99" w:rsidRDefault="00E60F99" w:rsidP="00E60F99">
      <w:pPr>
        <w:pStyle w:val="ListParagraph"/>
        <w:numPr>
          <w:ilvl w:val="0"/>
          <w:numId w:val="3"/>
        </w:numPr>
      </w:pPr>
      <w:r>
        <w:t>Criterion Dropdown</w:t>
      </w:r>
    </w:p>
    <w:tbl>
      <w:tblPr>
        <w:tblStyle w:val="TableGrid"/>
        <w:tblW w:w="0" w:type="auto"/>
        <w:tblLook w:val="04A0" w:firstRow="1" w:lastRow="0" w:firstColumn="1" w:lastColumn="0" w:noHBand="0" w:noVBand="1"/>
      </w:tblPr>
      <w:tblGrid>
        <w:gridCol w:w="3005"/>
        <w:gridCol w:w="3005"/>
        <w:gridCol w:w="3006"/>
      </w:tblGrid>
      <w:tr w:rsidR="00E60F99" w14:paraId="2FF242CA" w14:textId="77777777" w:rsidTr="0008556A">
        <w:tc>
          <w:tcPr>
            <w:tcW w:w="3005" w:type="dxa"/>
          </w:tcPr>
          <w:p w14:paraId="54B10347" w14:textId="77777777" w:rsidR="00E60F99" w:rsidRDefault="00E60F99" w:rsidP="0008556A">
            <w:r>
              <w:t>Action</w:t>
            </w:r>
          </w:p>
        </w:tc>
        <w:tc>
          <w:tcPr>
            <w:tcW w:w="3005" w:type="dxa"/>
          </w:tcPr>
          <w:p w14:paraId="25D796E2" w14:textId="77777777" w:rsidR="00E60F99" w:rsidRDefault="00E60F99" w:rsidP="0008556A">
            <w:r>
              <w:t>Expected Outcome</w:t>
            </w:r>
          </w:p>
        </w:tc>
        <w:tc>
          <w:tcPr>
            <w:tcW w:w="3006" w:type="dxa"/>
          </w:tcPr>
          <w:p w14:paraId="5AC418A4" w14:textId="77777777" w:rsidR="00E60F99" w:rsidRDefault="00E60F99" w:rsidP="0008556A">
            <w:r>
              <w:t>Outcome</w:t>
            </w:r>
          </w:p>
        </w:tc>
      </w:tr>
      <w:tr w:rsidR="00CD5521" w14:paraId="433F9092" w14:textId="77777777" w:rsidTr="0008556A">
        <w:tc>
          <w:tcPr>
            <w:tcW w:w="3005" w:type="dxa"/>
          </w:tcPr>
          <w:p w14:paraId="7BF918D8" w14:textId="77777777" w:rsidR="00CD5521" w:rsidRDefault="00CD5521" w:rsidP="00CD5521">
            <w:r>
              <w:t>Choose ‘Gini’</w:t>
            </w:r>
          </w:p>
        </w:tc>
        <w:tc>
          <w:tcPr>
            <w:tcW w:w="3005" w:type="dxa"/>
          </w:tcPr>
          <w:p w14:paraId="1E3B1207" w14:textId="77777777" w:rsidR="00CD5521" w:rsidRDefault="00CD5521" w:rsidP="00CD5521">
            <w:r>
              <w:t>Tree and score updates using the relevant dropdown choice</w:t>
            </w:r>
          </w:p>
        </w:tc>
        <w:tc>
          <w:tcPr>
            <w:tcW w:w="3006" w:type="dxa"/>
          </w:tcPr>
          <w:p w14:paraId="5B2F5E3F" w14:textId="3707E92F" w:rsidR="00CD5521" w:rsidRDefault="00CD5521" w:rsidP="00CD5521">
            <w:r w:rsidRPr="0055151D">
              <w:rPr>
                <w:color w:val="00B050"/>
              </w:rPr>
              <w:t xml:space="preserve">The decision tree updates and uses the saved </w:t>
            </w:r>
            <w:proofErr w:type="spellStart"/>
            <w:r w:rsidRPr="0055151D">
              <w:rPr>
                <w:color w:val="00B050"/>
              </w:rPr>
              <w:t>gini</w:t>
            </w:r>
            <w:proofErr w:type="spellEnd"/>
            <w:r w:rsidRPr="0055151D">
              <w:rPr>
                <w:color w:val="00B050"/>
              </w:rPr>
              <w:t xml:space="preserve"> value from the dropdown to fit the decision tree model</w:t>
            </w:r>
          </w:p>
        </w:tc>
      </w:tr>
      <w:tr w:rsidR="00CD5521" w14:paraId="72C5781C" w14:textId="77777777" w:rsidTr="0008556A">
        <w:tc>
          <w:tcPr>
            <w:tcW w:w="3005" w:type="dxa"/>
          </w:tcPr>
          <w:p w14:paraId="789A0A47" w14:textId="77777777" w:rsidR="00CD5521" w:rsidRDefault="00CD5521" w:rsidP="00CD5521">
            <w:r>
              <w:t>Choose ‘Entropy’</w:t>
            </w:r>
          </w:p>
        </w:tc>
        <w:tc>
          <w:tcPr>
            <w:tcW w:w="3005" w:type="dxa"/>
          </w:tcPr>
          <w:p w14:paraId="48892C72" w14:textId="77777777" w:rsidR="00CD5521" w:rsidRDefault="00CD5521" w:rsidP="00CD5521">
            <w:r>
              <w:t>Tree and score updates using the relevant dropdown choice</w:t>
            </w:r>
          </w:p>
        </w:tc>
        <w:tc>
          <w:tcPr>
            <w:tcW w:w="3006" w:type="dxa"/>
          </w:tcPr>
          <w:p w14:paraId="517AE58F" w14:textId="45897D2D" w:rsidR="00CD5521" w:rsidRDefault="00CD5521" w:rsidP="00CD5521">
            <w:r w:rsidRPr="0055151D">
              <w:rPr>
                <w:color w:val="00B050"/>
              </w:rPr>
              <w:t xml:space="preserve">The decision tree updates and uses the saved </w:t>
            </w:r>
            <w:r>
              <w:rPr>
                <w:color w:val="00B050"/>
              </w:rPr>
              <w:t xml:space="preserve">entropy </w:t>
            </w:r>
            <w:r w:rsidRPr="0055151D">
              <w:rPr>
                <w:color w:val="00B050"/>
              </w:rPr>
              <w:t>value from the dropdown to fit the decision tree model</w:t>
            </w:r>
          </w:p>
        </w:tc>
      </w:tr>
      <w:tr w:rsidR="00CD5521" w14:paraId="6804092E" w14:textId="77777777" w:rsidTr="0008556A">
        <w:tc>
          <w:tcPr>
            <w:tcW w:w="3005" w:type="dxa"/>
          </w:tcPr>
          <w:p w14:paraId="1C9DD039" w14:textId="77777777" w:rsidR="00CD5521" w:rsidRDefault="00CD5521" w:rsidP="00CD5521">
            <w:r>
              <w:t>Choose ‘</w:t>
            </w:r>
            <w:proofErr w:type="spellStart"/>
            <w:r>
              <w:t>Log_loss</w:t>
            </w:r>
            <w:proofErr w:type="spellEnd"/>
            <w:r>
              <w:t>’</w:t>
            </w:r>
          </w:p>
        </w:tc>
        <w:tc>
          <w:tcPr>
            <w:tcW w:w="3005" w:type="dxa"/>
          </w:tcPr>
          <w:p w14:paraId="6D49CC88" w14:textId="77777777" w:rsidR="00CD5521" w:rsidRDefault="00CD5521" w:rsidP="00CD5521">
            <w:r>
              <w:t>Tree and score updates using the relevant dropdown choice</w:t>
            </w:r>
          </w:p>
        </w:tc>
        <w:tc>
          <w:tcPr>
            <w:tcW w:w="3006" w:type="dxa"/>
          </w:tcPr>
          <w:p w14:paraId="43387597" w14:textId="4693FDAA" w:rsidR="00CD5521" w:rsidRDefault="00CD5521" w:rsidP="00CD5521">
            <w:r w:rsidRPr="0055151D">
              <w:rPr>
                <w:color w:val="00B050"/>
              </w:rPr>
              <w:t xml:space="preserve">The decision tree updates and uses the saved </w:t>
            </w:r>
            <w:proofErr w:type="spellStart"/>
            <w:r>
              <w:rPr>
                <w:color w:val="00B050"/>
              </w:rPr>
              <w:t>log_loss</w:t>
            </w:r>
            <w:proofErr w:type="spellEnd"/>
            <w:r>
              <w:rPr>
                <w:color w:val="00B050"/>
              </w:rPr>
              <w:t xml:space="preserve"> </w:t>
            </w:r>
            <w:r w:rsidRPr="0055151D">
              <w:rPr>
                <w:color w:val="00B050"/>
              </w:rPr>
              <w:t>value from the dropdown to fit the decision tree model</w:t>
            </w:r>
          </w:p>
        </w:tc>
      </w:tr>
    </w:tbl>
    <w:p w14:paraId="7DE1160E" w14:textId="77777777" w:rsidR="00E60F99" w:rsidRDefault="00E60F99" w:rsidP="00E60F99"/>
    <w:p w14:paraId="3F1809F4" w14:textId="77777777" w:rsidR="00E60F99" w:rsidRDefault="00E60F99" w:rsidP="00E60F99">
      <w:pPr>
        <w:pStyle w:val="ListParagraph"/>
        <w:numPr>
          <w:ilvl w:val="0"/>
          <w:numId w:val="3"/>
        </w:numPr>
      </w:pPr>
      <w:r>
        <w:t>Split Dropdown</w:t>
      </w:r>
    </w:p>
    <w:tbl>
      <w:tblPr>
        <w:tblStyle w:val="TableGrid"/>
        <w:tblW w:w="0" w:type="auto"/>
        <w:tblLook w:val="04A0" w:firstRow="1" w:lastRow="0" w:firstColumn="1" w:lastColumn="0" w:noHBand="0" w:noVBand="1"/>
      </w:tblPr>
      <w:tblGrid>
        <w:gridCol w:w="3005"/>
        <w:gridCol w:w="3005"/>
        <w:gridCol w:w="3006"/>
      </w:tblGrid>
      <w:tr w:rsidR="00E60F99" w14:paraId="3A14A8A2" w14:textId="77777777" w:rsidTr="0008556A">
        <w:tc>
          <w:tcPr>
            <w:tcW w:w="3005" w:type="dxa"/>
          </w:tcPr>
          <w:p w14:paraId="18429AA7" w14:textId="77777777" w:rsidR="00E60F99" w:rsidRDefault="00E60F99" w:rsidP="0008556A">
            <w:r>
              <w:t>Action</w:t>
            </w:r>
          </w:p>
        </w:tc>
        <w:tc>
          <w:tcPr>
            <w:tcW w:w="3005" w:type="dxa"/>
          </w:tcPr>
          <w:p w14:paraId="4E33B74F" w14:textId="77777777" w:rsidR="00E60F99" w:rsidRDefault="00E60F99" w:rsidP="0008556A">
            <w:r>
              <w:t>Expected Outcome</w:t>
            </w:r>
          </w:p>
        </w:tc>
        <w:tc>
          <w:tcPr>
            <w:tcW w:w="3006" w:type="dxa"/>
          </w:tcPr>
          <w:p w14:paraId="310C25D8" w14:textId="77777777" w:rsidR="00E60F99" w:rsidRDefault="00E60F99" w:rsidP="0008556A">
            <w:r>
              <w:t>Outcome</w:t>
            </w:r>
          </w:p>
        </w:tc>
      </w:tr>
      <w:tr w:rsidR="00CD5521" w14:paraId="5909BEDF" w14:textId="77777777" w:rsidTr="0008556A">
        <w:tc>
          <w:tcPr>
            <w:tcW w:w="3005" w:type="dxa"/>
          </w:tcPr>
          <w:p w14:paraId="45962E89" w14:textId="77777777" w:rsidR="00CD5521" w:rsidRDefault="00CD5521" w:rsidP="00CD5521">
            <w:r>
              <w:t>Choose ‘Best’</w:t>
            </w:r>
          </w:p>
        </w:tc>
        <w:tc>
          <w:tcPr>
            <w:tcW w:w="3005" w:type="dxa"/>
          </w:tcPr>
          <w:p w14:paraId="2D8415E3" w14:textId="77777777" w:rsidR="00CD5521" w:rsidRDefault="00CD5521" w:rsidP="00CD5521">
            <w:r>
              <w:t>Tree and score updates using the relevant dropdown choice. ‘Best’ would generally have a higher test/train score.</w:t>
            </w:r>
          </w:p>
        </w:tc>
        <w:tc>
          <w:tcPr>
            <w:tcW w:w="3006" w:type="dxa"/>
          </w:tcPr>
          <w:p w14:paraId="3F487052" w14:textId="39DD72F7" w:rsidR="00CD5521" w:rsidRDefault="00CD5521" w:rsidP="00CD5521">
            <w:r w:rsidRPr="0055151D">
              <w:rPr>
                <w:color w:val="00B050"/>
              </w:rPr>
              <w:t xml:space="preserve">The decision tree updates and uses the </w:t>
            </w:r>
            <w:r>
              <w:rPr>
                <w:color w:val="00B050"/>
              </w:rPr>
              <w:t xml:space="preserve">‘best split’ criteria for the split </w:t>
            </w:r>
            <w:r w:rsidRPr="0055151D">
              <w:rPr>
                <w:color w:val="00B050"/>
              </w:rPr>
              <w:t>from the dropdown to fit the decision tree model</w:t>
            </w:r>
          </w:p>
        </w:tc>
      </w:tr>
      <w:tr w:rsidR="00CD5521" w14:paraId="7616D2ED" w14:textId="77777777" w:rsidTr="0008556A">
        <w:tc>
          <w:tcPr>
            <w:tcW w:w="3005" w:type="dxa"/>
          </w:tcPr>
          <w:p w14:paraId="65EC5CFB" w14:textId="77777777" w:rsidR="00CD5521" w:rsidRDefault="00CD5521" w:rsidP="00CD5521">
            <w:r>
              <w:t>Choose ‘Random’</w:t>
            </w:r>
          </w:p>
        </w:tc>
        <w:tc>
          <w:tcPr>
            <w:tcW w:w="3005" w:type="dxa"/>
          </w:tcPr>
          <w:p w14:paraId="37B7FF92" w14:textId="77777777" w:rsidR="00CD5521" w:rsidRDefault="00CD5521" w:rsidP="00CD5521">
            <w:r>
              <w:t>Tree and score updates using the relevant dropdown choice.</w:t>
            </w:r>
          </w:p>
        </w:tc>
        <w:tc>
          <w:tcPr>
            <w:tcW w:w="3006" w:type="dxa"/>
          </w:tcPr>
          <w:p w14:paraId="28D45D95" w14:textId="7F9048D7" w:rsidR="00CD5521" w:rsidRDefault="00CD5521" w:rsidP="00CD5521">
            <w:r w:rsidRPr="0055151D">
              <w:rPr>
                <w:color w:val="00B050"/>
              </w:rPr>
              <w:t xml:space="preserve">The decision tree updates and uses the </w:t>
            </w:r>
            <w:r>
              <w:rPr>
                <w:color w:val="00B050"/>
              </w:rPr>
              <w:t xml:space="preserve">‘random split’ criteria for the split </w:t>
            </w:r>
            <w:r w:rsidRPr="0055151D">
              <w:rPr>
                <w:color w:val="00B050"/>
              </w:rPr>
              <w:t>from the dropdown to fit the decision tree model</w:t>
            </w:r>
          </w:p>
        </w:tc>
      </w:tr>
    </w:tbl>
    <w:p w14:paraId="64A6B7F8" w14:textId="77777777" w:rsidR="00E60F99" w:rsidRDefault="00E60F99" w:rsidP="00E60F99"/>
    <w:p w14:paraId="6AEC9842" w14:textId="77777777" w:rsidR="00E60F99" w:rsidRDefault="00E60F99" w:rsidP="00E60F99">
      <w:pPr>
        <w:pStyle w:val="ListParagraph"/>
        <w:numPr>
          <w:ilvl w:val="0"/>
          <w:numId w:val="3"/>
        </w:numPr>
      </w:pPr>
      <w:r>
        <w:t xml:space="preserve">Min Samples Split </w:t>
      </w:r>
    </w:p>
    <w:tbl>
      <w:tblPr>
        <w:tblStyle w:val="TableGrid"/>
        <w:tblW w:w="0" w:type="auto"/>
        <w:tblLook w:val="04A0" w:firstRow="1" w:lastRow="0" w:firstColumn="1" w:lastColumn="0" w:noHBand="0" w:noVBand="1"/>
      </w:tblPr>
      <w:tblGrid>
        <w:gridCol w:w="3006"/>
        <w:gridCol w:w="3005"/>
        <w:gridCol w:w="3005"/>
      </w:tblGrid>
      <w:tr w:rsidR="00E60F99" w14:paraId="1036738B" w14:textId="77777777" w:rsidTr="0008556A">
        <w:tc>
          <w:tcPr>
            <w:tcW w:w="3006" w:type="dxa"/>
          </w:tcPr>
          <w:p w14:paraId="1199FCC9" w14:textId="77777777" w:rsidR="00E60F99" w:rsidRDefault="00E60F99" w:rsidP="0008556A">
            <w:r>
              <w:t>Action</w:t>
            </w:r>
          </w:p>
        </w:tc>
        <w:tc>
          <w:tcPr>
            <w:tcW w:w="3005" w:type="dxa"/>
          </w:tcPr>
          <w:p w14:paraId="5B837892" w14:textId="77777777" w:rsidR="00E60F99" w:rsidRDefault="00E60F99" w:rsidP="0008556A">
            <w:r>
              <w:t>Expected Outcome</w:t>
            </w:r>
          </w:p>
        </w:tc>
        <w:tc>
          <w:tcPr>
            <w:tcW w:w="3005" w:type="dxa"/>
          </w:tcPr>
          <w:p w14:paraId="5DB552CD" w14:textId="77777777" w:rsidR="00E60F99" w:rsidRDefault="00E60F99" w:rsidP="0008556A">
            <w:r>
              <w:t>Outcome</w:t>
            </w:r>
          </w:p>
        </w:tc>
      </w:tr>
      <w:tr w:rsidR="00CD5521" w14:paraId="749EA865" w14:textId="77777777" w:rsidTr="0008556A">
        <w:tc>
          <w:tcPr>
            <w:tcW w:w="3006" w:type="dxa"/>
          </w:tcPr>
          <w:p w14:paraId="13FB52A5" w14:textId="77777777" w:rsidR="00CD5521" w:rsidRDefault="00CD5521" w:rsidP="00CD5521">
            <w:r>
              <w:t>Enter a valid ‘</w:t>
            </w:r>
            <w:proofErr w:type="spellStart"/>
            <w:r>
              <w:t>mid range</w:t>
            </w:r>
            <w:proofErr w:type="spellEnd"/>
            <w:r>
              <w:t>’ number on the slider</w:t>
            </w:r>
          </w:p>
        </w:tc>
        <w:tc>
          <w:tcPr>
            <w:tcW w:w="3005" w:type="dxa"/>
          </w:tcPr>
          <w:p w14:paraId="2B9E51CB" w14:textId="77777777" w:rsidR="00CD5521" w:rsidRDefault="00CD5521" w:rsidP="00CD5521">
            <w:r>
              <w:t>The tree visualisation and scores align with the selected number</w:t>
            </w:r>
          </w:p>
        </w:tc>
        <w:tc>
          <w:tcPr>
            <w:tcW w:w="3005" w:type="dxa"/>
          </w:tcPr>
          <w:p w14:paraId="73B4A804" w14:textId="7A0FF35F" w:rsidR="00CD5521" w:rsidRDefault="00CD5521" w:rsidP="00CD5521">
            <w:r w:rsidRPr="008B3CC1">
              <w:rPr>
                <w:color w:val="00B050"/>
              </w:rPr>
              <w:t xml:space="preserve">When choosing 15 as the minimum split, the tree updates the decision tree </w:t>
            </w:r>
            <w:r w:rsidRPr="008B3CC1">
              <w:rPr>
                <w:color w:val="00B050"/>
              </w:rPr>
              <w:lastRenderedPageBreak/>
              <w:t>with the new min samples per split value. In many cases this number does not make a difference in the scoring, but no error arises.</w:t>
            </w:r>
          </w:p>
        </w:tc>
      </w:tr>
      <w:tr w:rsidR="00CD5521" w14:paraId="37FF5228" w14:textId="77777777" w:rsidTr="0008556A">
        <w:tc>
          <w:tcPr>
            <w:tcW w:w="3006" w:type="dxa"/>
          </w:tcPr>
          <w:p w14:paraId="05AF3025" w14:textId="77777777" w:rsidR="00CD5521" w:rsidRDefault="00CD5521" w:rsidP="00CD5521">
            <w:r>
              <w:lastRenderedPageBreak/>
              <w:t>Choose 1 on the slider</w:t>
            </w:r>
          </w:p>
        </w:tc>
        <w:tc>
          <w:tcPr>
            <w:tcW w:w="3005" w:type="dxa"/>
          </w:tcPr>
          <w:p w14:paraId="2CD69BE3" w14:textId="77777777" w:rsidR="00CD5521" w:rsidRDefault="00CD5521" w:rsidP="00CD5521">
            <w:r>
              <w:t>An overfitting warning is displayed, but the tree visualisation and scores are still updated</w:t>
            </w:r>
          </w:p>
        </w:tc>
        <w:tc>
          <w:tcPr>
            <w:tcW w:w="3005" w:type="dxa"/>
          </w:tcPr>
          <w:p w14:paraId="40271FE4" w14:textId="50F88E0E" w:rsidR="00CD5521" w:rsidRDefault="00CD5521" w:rsidP="00CD5521">
            <w:r w:rsidRPr="008128D0">
              <w:rPr>
                <w:color w:val="00B050"/>
              </w:rPr>
              <w:t>Warning is displayed indicating to the user that low samples per split can lead to overfitting. Decision tree is still updated to reflect min sample split value.</w:t>
            </w:r>
          </w:p>
        </w:tc>
      </w:tr>
    </w:tbl>
    <w:p w14:paraId="58FFAAB0" w14:textId="77777777" w:rsidR="00E60F99" w:rsidRDefault="00E60F99" w:rsidP="00E60F99"/>
    <w:p w14:paraId="6343F9D4" w14:textId="77777777" w:rsidR="00E60F99" w:rsidRDefault="00E60F99" w:rsidP="00E60F99">
      <w:pPr>
        <w:pStyle w:val="ListParagraph"/>
        <w:numPr>
          <w:ilvl w:val="0"/>
          <w:numId w:val="3"/>
        </w:numPr>
      </w:pPr>
      <w:r>
        <w:t>Min Samples Leaf</w:t>
      </w:r>
    </w:p>
    <w:tbl>
      <w:tblPr>
        <w:tblStyle w:val="TableGrid"/>
        <w:tblW w:w="0" w:type="auto"/>
        <w:tblLook w:val="04A0" w:firstRow="1" w:lastRow="0" w:firstColumn="1" w:lastColumn="0" w:noHBand="0" w:noVBand="1"/>
      </w:tblPr>
      <w:tblGrid>
        <w:gridCol w:w="3006"/>
        <w:gridCol w:w="3005"/>
        <w:gridCol w:w="3005"/>
      </w:tblGrid>
      <w:tr w:rsidR="00E60F99" w14:paraId="5D2C0D92" w14:textId="77777777" w:rsidTr="0008556A">
        <w:tc>
          <w:tcPr>
            <w:tcW w:w="3006" w:type="dxa"/>
          </w:tcPr>
          <w:p w14:paraId="41D41654" w14:textId="77777777" w:rsidR="00E60F99" w:rsidRDefault="00E60F99" w:rsidP="0008556A">
            <w:r>
              <w:t>Action</w:t>
            </w:r>
          </w:p>
        </w:tc>
        <w:tc>
          <w:tcPr>
            <w:tcW w:w="3005" w:type="dxa"/>
          </w:tcPr>
          <w:p w14:paraId="006965F8" w14:textId="77777777" w:rsidR="00E60F99" w:rsidRDefault="00E60F99" w:rsidP="0008556A">
            <w:r>
              <w:t>Expected Outcome</w:t>
            </w:r>
          </w:p>
        </w:tc>
        <w:tc>
          <w:tcPr>
            <w:tcW w:w="3005" w:type="dxa"/>
          </w:tcPr>
          <w:p w14:paraId="66797937" w14:textId="77777777" w:rsidR="00E60F99" w:rsidRDefault="00E60F99" w:rsidP="0008556A">
            <w:r>
              <w:t>Outcome</w:t>
            </w:r>
          </w:p>
        </w:tc>
      </w:tr>
      <w:tr w:rsidR="00CD5521" w14:paraId="593AB4B5" w14:textId="77777777" w:rsidTr="0008556A">
        <w:tc>
          <w:tcPr>
            <w:tcW w:w="3006" w:type="dxa"/>
          </w:tcPr>
          <w:p w14:paraId="7E11730D" w14:textId="77777777" w:rsidR="00CD5521" w:rsidRDefault="00CD5521" w:rsidP="00CD5521">
            <w:r>
              <w:t>Enter a valid ‘</w:t>
            </w:r>
            <w:proofErr w:type="spellStart"/>
            <w:r>
              <w:t>mid range</w:t>
            </w:r>
            <w:proofErr w:type="spellEnd"/>
            <w:r>
              <w:t>’ number on the slider</w:t>
            </w:r>
          </w:p>
        </w:tc>
        <w:tc>
          <w:tcPr>
            <w:tcW w:w="3005" w:type="dxa"/>
          </w:tcPr>
          <w:p w14:paraId="7E77B1D4" w14:textId="77777777" w:rsidR="00CD5521" w:rsidRDefault="00CD5521" w:rsidP="00CD5521">
            <w:r>
              <w:t>The tree visualisation and scores align with the selected number</w:t>
            </w:r>
          </w:p>
        </w:tc>
        <w:tc>
          <w:tcPr>
            <w:tcW w:w="3005" w:type="dxa"/>
          </w:tcPr>
          <w:p w14:paraId="50EE18D0" w14:textId="7C3606BB" w:rsidR="00CD5521" w:rsidRDefault="00CD5521" w:rsidP="00CD5521">
            <w:r w:rsidRPr="00DC5B9B">
              <w:rPr>
                <w:color w:val="00B050"/>
              </w:rPr>
              <w:t xml:space="preserve">Choosing 20 as the min samples per split. The decision tree and scores update to reflect new value. In many cases this number does not make a difference as much as max-depth </w:t>
            </w:r>
            <w:r>
              <w:rPr>
                <w:color w:val="00B050"/>
              </w:rPr>
              <w:t>changes do.</w:t>
            </w:r>
          </w:p>
        </w:tc>
      </w:tr>
      <w:tr w:rsidR="00CD5521" w14:paraId="22FBC9FC" w14:textId="77777777" w:rsidTr="0008556A">
        <w:tc>
          <w:tcPr>
            <w:tcW w:w="3006" w:type="dxa"/>
          </w:tcPr>
          <w:p w14:paraId="3C337918" w14:textId="77777777" w:rsidR="00CD5521" w:rsidRDefault="00CD5521" w:rsidP="00CD5521">
            <w:r>
              <w:t>Choose 1 on the slider</w:t>
            </w:r>
          </w:p>
        </w:tc>
        <w:tc>
          <w:tcPr>
            <w:tcW w:w="3005" w:type="dxa"/>
          </w:tcPr>
          <w:p w14:paraId="1DB9526E" w14:textId="77777777" w:rsidR="00CD5521" w:rsidRDefault="00CD5521" w:rsidP="00CD5521">
            <w:r>
              <w:t>An overfitting warning is displayed, but the tree visualisation and scores are still updated</w:t>
            </w:r>
          </w:p>
        </w:tc>
        <w:tc>
          <w:tcPr>
            <w:tcW w:w="3005" w:type="dxa"/>
          </w:tcPr>
          <w:p w14:paraId="699C0F17" w14:textId="3FAD3316" w:rsidR="00CD5521" w:rsidRDefault="00CD5521" w:rsidP="00CD5521">
            <w:r w:rsidRPr="008128D0">
              <w:rPr>
                <w:color w:val="00B050"/>
              </w:rPr>
              <w:t xml:space="preserve">Warning is displayed indicating to the user that low samples per </w:t>
            </w:r>
            <w:r>
              <w:rPr>
                <w:color w:val="00B050"/>
              </w:rPr>
              <w:t>leaf</w:t>
            </w:r>
            <w:r w:rsidRPr="008128D0">
              <w:rPr>
                <w:color w:val="00B050"/>
              </w:rPr>
              <w:t xml:space="preserve"> can lead to overfitting. Decision tree is still updated to reflect min sample </w:t>
            </w:r>
            <w:r>
              <w:rPr>
                <w:color w:val="00B050"/>
              </w:rPr>
              <w:t xml:space="preserve">leaf </w:t>
            </w:r>
            <w:r w:rsidRPr="008128D0">
              <w:rPr>
                <w:color w:val="00B050"/>
              </w:rPr>
              <w:t>value.</w:t>
            </w:r>
          </w:p>
        </w:tc>
      </w:tr>
    </w:tbl>
    <w:p w14:paraId="3080A037" w14:textId="77777777" w:rsidR="00E60F99" w:rsidRDefault="00E60F99" w:rsidP="00E60F99">
      <w:pPr>
        <w:ind w:left="360"/>
      </w:pPr>
    </w:p>
    <w:p w14:paraId="518F2563" w14:textId="77777777" w:rsidR="00E60F99" w:rsidRDefault="00E60F99" w:rsidP="00E60F99">
      <w:pPr>
        <w:pStyle w:val="ListParagraph"/>
      </w:pPr>
    </w:p>
    <w:p w14:paraId="7B9A24C6" w14:textId="77777777" w:rsidR="00E60F99" w:rsidRDefault="00E60F99" w:rsidP="00E60F99">
      <w:pPr>
        <w:pStyle w:val="ListParagraph"/>
        <w:numPr>
          <w:ilvl w:val="0"/>
          <w:numId w:val="3"/>
        </w:numPr>
      </w:pPr>
      <w:r>
        <w:t>Test Size</w:t>
      </w:r>
    </w:p>
    <w:tbl>
      <w:tblPr>
        <w:tblStyle w:val="TableGrid"/>
        <w:tblW w:w="0" w:type="auto"/>
        <w:tblLook w:val="04A0" w:firstRow="1" w:lastRow="0" w:firstColumn="1" w:lastColumn="0" w:noHBand="0" w:noVBand="1"/>
      </w:tblPr>
      <w:tblGrid>
        <w:gridCol w:w="3006"/>
        <w:gridCol w:w="3005"/>
        <w:gridCol w:w="3005"/>
      </w:tblGrid>
      <w:tr w:rsidR="00E60F99" w14:paraId="2AAEF954" w14:textId="77777777" w:rsidTr="0008556A">
        <w:tc>
          <w:tcPr>
            <w:tcW w:w="3006" w:type="dxa"/>
          </w:tcPr>
          <w:p w14:paraId="6381A9A7" w14:textId="77777777" w:rsidR="00E60F99" w:rsidRDefault="00E60F99" w:rsidP="0008556A">
            <w:r>
              <w:t>Action</w:t>
            </w:r>
          </w:p>
        </w:tc>
        <w:tc>
          <w:tcPr>
            <w:tcW w:w="3005" w:type="dxa"/>
          </w:tcPr>
          <w:p w14:paraId="005650E6" w14:textId="77777777" w:rsidR="00E60F99" w:rsidRDefault="00E60F99" w:rsidP="0008556A">
            <w:r>
              <w:t>Expected Outcome</w:t>
            </w:r>
          </w:p>
        </w:tc>
        <w:tc>
          <w:tcPr>
            <w:tcW w:w="3005" w:type="dxa"/>
          </w:tcPr>
          <w:p w14:paraId="0A6A4A3F" w14:textId="77777777" w:rsidR="00E60F99" w:rsidRDefault="00E60F99" w:rsidP="0008556A">
            <w:r>
              <w:t>Outcome</w:t>
            </w:r>
          </w:p>
        </w:tc>
      </w:tr>
      <w:tr w:rsidR="008C12F5" w14:paraId="4C30F38F" w14:textId="77777777" w:rsidTr="0008556A">
        <w:tc>
          <w:tcPr>
            <w:tcW w:w="3006" w:type="dxa"/>
          </w:tcPr>
          <w:p w14:paraId="159FD457" w14:textId="77777777" w:rsidR="008C12F5" w:rsidRDefault="008C12F5" w:rsidP="008C12F5">
            <w:r>
              <w:t>Enter a valid ‘</w:t>
            </w:r>
            <w:proofErr w:type="spellStart"/>
            <w:r>
              <w:t>mid range</w:t>
            </w:r>
            <w:proofErr w:type="spellEnd"/>
            <w:r>
              <w:t>’ number on the slider</w:t>
            </w:r>
          </w:p>
        </w:tc>
        <w:tc>
          <w:tcPr>
            <w:tcW w:w="3005" w:type="dxa"/>
          </w:tcPr>
          <w:p w14:paraId="2FA1C71D" w14:textId="77777777" w:rsidR="008C12F5" w:rsidRDefault="008C12F5" w:rsidP="008C12F5">
            <w:r>
              <w:t>The tree visualisation and scores align with the selected number</w:t>
            </w:r>
          </w:p>
        </w:tc>
        <w:tc>
          <w:tcPr>
            <w:tcW w:w="3005" w:type="dxa"/>
          </w:tcPr>
          <w:p w14:paraId="6C6079E3" w14:textId="6DF6BAD9" w:rsidR="008C12F5" w:rsidRDefault="008C12F5" w:rsidP="008C12F5">
            <w:r w:rsidRPr="00B408E2">
              <w:rPr>
                <w:color w:val="00B050"/>
              </w:rPr>
              <w:t>Tree visualisations and scores align with the new test size given and are updated dynamically as expected.</w:t>
            </w:r>
          </w:p>
        </w:tc>
      </w:tr>
      <w:tr w:rsidR="008C12F5" w14:paraId="411587D5" w14:textId="77777777" w:rsidTr="0008556A">
        <w:tc>
          <w:tcPr>
            <w:tcW w:w="3006" w:type="dxa"/>
          </w:tcPr>
          <w:p w14:paraId="0CFCA160" w14:textId="77777777" w:rsidR="008C12F5" w:rsidRDefault="008C12F5" w:rsidP="008C12F5">
            <w:r>
              <w:t>Choose small test size sample (0.05)</w:t>
            </w:r>
          </w:p>
        </w:tc>
        <w:tc>
          <w:tcPr>
            <w:tcW w:w="3005" w:type="dxa"/>
          </w:tcPr>
          <w:p w14:paraId="52C78CFB" w14:textId="77777777" w:rsidR="008C12F5" w:rsidRDefault="008C12F5" w:rsidP="008C12F5">
            <w:r>
              <w:t>A warning is displayed, explaining why a small test size can lead to bad generalisation. The tree and scores are still updated to reflect these changes.</w:t>
            </w:r>
          </w:p>
        </w:tc>
        <w:tc>
          <w:tcPr>
            <w:tcW w:w="3005" w:type="dxa"/>
          </w:tcPr>
          <w:p w14:paraId="4C78605C" w14:textId="2D6AF77E" w:rsidR="008C12F5" w:rsidRDefault="008C12F5" w:rsidP="008C12F5">
            <w:r w:rsidRPr="00DC5B9B">
              <w:rPr>
                <w:color w:val="00B050"/>
              </w:rPr>
              <w:t>Small test split sizes display a warning underneath the slider. This message warns users that choosing small sample sizes may lead to weak generalisation of the model.</w:t>
            </w:r>
          </w:p>
        </w:tc>
      </w:tr>
      <w:tr w:rsidR="008C12F5" w14:paraId="50ED7EA5" w14:textId="77777777" w:rsidTr="0008556A">
        <w:tc>
          <w:tcPr>
            <w:tcW w:w="3006" w:type="dxa"/>
          </w:tcPr>
          <w:p w14:paraId="7208CB1F" w14:textId="77777777" w:rsidR="008C12F5" w:rsidRDefault="008C12F5" w:rsidP="008C12F5">
            <w:r>
              <w:t>Choose large test size sample (0.5)</w:t>
            </w:r>
          </w:p>
        </w:tc>
        <w:tc>
          <w:tcPr>
            <w:tcW w:w="3005" w:type="dxa"/>
          </w:tcPr>
          <w:p w14:paraId="56654ECF" w14:textId="77777777" w:rsidR="008C12F5" w:rsidRDefault="008C12F5" w:rsidP="008C12F5">
            <w:r>
              <w:t xml:space="preserve">A warning is displayed, explaining why large training sets can lead to a bad model. The tree and </w:t>
            </w:r>
            <w:r>
              <w:lastRenderedPageBreak/>
              <w:t>scores are still updated to reflect these changes.</w:t>
            </w:r>
          </w:p>
        </w:tc>
        <w:tc>
          <w:tcPr>
            <w:tcW w:w="3005" w:type="dxa"/>
          </w:tcPr>
          <w:p w14:paraId="078D406E" w14:textId="7BA55C89" w:rsidR="008C12F5" w:rsidRDefault="008C12F5" w:rsidP="008C12F5">
            <w:r>
              <w:rPr>
                <w:color w:val="00B050"/>
              </w:rPr>
              <w:lastRenderedPageBreak/>
              <w:t>Large</w:t>
            </w:r>
            <w:r w:rsidRPr="00DC5B9B">
              <w:rPr>
                <w:color w:val="00B050"/>
              </w:rPr>
              <w:t xml:space="preserve"> test split sizes display a warning underneath the slider. This message warns users that choosing </w:t>
            </w:r>
            <w:r>
              <w:rPr>
                <w:color w:val="00B050"/>
              </w:rPr>
              <w:t>large</w:t>
            </w:r>
            <w:r w:rsidRPr="00DC5B9B">
              <w:rPr>
                <w:color w:val="00B050"/>
              </w:rPr>
              <w:t xml:space="preserve"> </w:t>
            </w:r>
            <w:r>
              <w:rPr>
                <w:color w:val="00B050"/>
              </w:rPr>
              <w:t xml:space="preserve">test split </w:t>
            </w:r>
            <w:r w:rsidRPr="00DC5B9B">
              <w:rPr>
                <w:color w:val="00B050"/>
              </w:rPr>
              <w:t xml:space="preserve">sizes may lead to </w:t>
            </w:r>
            <w:r>
              <w:rPr>
                <w:color w:val="00B050"/>
              </w:rPr>
              <w:t xml:space="preserve">lack </w:t>
            </w:r>
            <w:r>
              <w:rPr>
                <w:color w:val="00B050"/>
              </w:rPr>
              <w:lastRenderedPageBreak/>
              <w:t xml:space="preserve">of training for generalisability. </w:t>
            </w:r>
          </w:p>
        </w:tc>
      </w:tr>
    </w:tbl>
    <w:p w14:paraId="4220731B" w14:textId="77777777" w:rsidR="00E60F99" w:rsidRDefault="00E60F99" w:rsidP="00E60F99"/>
    <w:p w14:paraId="71ECB39D" w14:textId="77777777" w:rsidR="00E60F99" w:rsidRDefault="00E60F99" w:rsidP="00E60F99"/>
    <w:p w14:paraId="20B381F4" w14:textId="77777777" w:rsidR="00E60F99" w:rsidRDefault="00E60F99" w:rsidP="00E60F99">
      <w:r>
        <w:t>Model Training and Evaluation</w:t>
      </w:r>
    </w:p>
    <w:p w14:paraId="218D211E" w14:textId="77777777" w:rsidR="00E60F99" w:rsidRDefault="00E60F99" w:rsidP="00E60F99"/>
    <w:p w14:paraId="3E3C4D92" w14:textId="77777777" w:rsidR="00E60F99" w:rsidRDefault="00E60F99" w:rsidP="00E60F99">
      <w:pPr>
        <w:rPr>
          <w:color w:val="FF0000"/>
        </w:rPr>
      </w:pPr>
      <w:r>
        <w:tab/>
      </w:r>
      <w:r w:rsidRPr="00823DAC">
        <w:rPr>
          <w:color w:val="FF0000"/>
        </w:rPr>
        <w:t xml:space="preserve">Is the overfitting warning </w:t>
      </w:r>
      <w:proofErr w:type="gramStart"/>
      <w:r w:rsidRPr="00823DAC">
        <w:rPr>
          <w:color w:val="FF0000"/>
        </w:rPr>
        <w:t>actually valid</w:t>
      </w:r>
      <w:proofErr w:type="gramEnd"/>
      <w:r w:rsidRPr="00823DAC">
        <w:rPr>
          <w:color w:val="FF0000"/>
        </w:rPr>
        <w:t>?</w:t>
      </w:r>
    </w:p>
    <w:p w14:paraId="2A78B36E" w14:textId="77777777" w:rsidR="00E60F99" w:rsidRDefault="00E60F99" w:rsidP="00E60F99">
      <w:pPr>
        <w:rPr>
          <w:color w:val="FF0000"/>
        </w:rPr>
      </w:pPr>
    </w:p>
    <w:p w14:paraId="7388512F" w14:textId="77777777" w:rsidR="00E60F99" w:rsidRDefault="00E60F99" w:rsidP="00E60F99">
      <w:pPr>
        <w:pStyle w:val="ListParagraph"/>
        <w:numPr>
          <w:ilvl w:val="0"/>
          <w:numId w:val="6"/>
        </w:numPr>
        <w:rPr>
          <w:color w:val="FF0000"/>
        </w:rPr>
      </w:pPr>
      <w:r>
        <w:rPr>
          <w:color w:val="FF0000"/>
        </w:rPr>
        <w:t>Decision Tree</w:t>
      </w:r>
    </w:p>
    <w:tbl>
      <w:tblPr>
        <w:tblStyle w:val="TableGrid"/>
        <w:tblW w:w="0" w:type="auto"/>
        <w:tblLook w:val="04A0" w:firstRow="1" w:lastRow="0" w:firstColumn="1" w:lastColumn="0" w:noHBand="0" w:noVBand="1"/>
      </w:tblPr>
      <w:tblGrid>
        <w:gridCol w:w="3005"/>
        <w:gridCol w:w="3005"/>
        <w:gridCol w:w="3006"/>
      </w:tblGrid>
      <w:tr w:rsidR="00E60F99" w14:paraId="730290C1" w14:textId="77777777" w:rsidTr="0008556A">
        <w:tc>
          <w:tcPr>
            <w:tcW w:w="3005" w:type="dxa"/>
          </w:tcPr>
          <w:p w14:paraId="4F9F6A30" w14:textId="77777777" w:rsidR="00E60F99" w:rsidRDefault="00E60F99" w:rsidP="0008556A">
            <w:r>
              <w:t>Action</w:t>
            </w:r>
          </w:p>
        </w:tc>
        <w:tc>
          <w:tcPr>
            <w:tcW w:w="3005" w:type="dxa"/>
          </w:tcPr>
          <w:p w14:paraId="31B9A5DB" w14:textId="77777777" w:rsidR="00E60F99" w:rsidRDefault="00E60F99" w:rsidP="0008556A">
            <w:r>
              <w:t>Expected Outcome</w:t>
            </w:r>
          </w:p>
        </w:tc>
        <w:tc>
          <w:tcPr>
            <w:tcW w:w="3006" w:type="dxa"/>
          </w:tcPr>
          <w:p w14:paraId="3A1C840C" w14:textId="77777777" w:rsidR="00E60F99" w:rsidRDefault="00E60F99" w:rsidP="0008556A">
            <w:r>
              <w:t>Outcome</w:t>
            </w:r>
          </w:p>
        </w:tc>
      </w:tr>
      <w:tr w:rsidR="008C12F5" w14:paraId="7634B6D7" w14:textId="77777777" w:rsidTr="0008556A">
        <w:tc>
          <w:tcPr>
            <w:tcW w:w="3005" w:type="dxa"/>
          </w:tcPr>
          <w:p w14:paraId="4478387F" w14:textId="77777777" w:rsidR="008C12F5" w:rsidRDefault="008C12F5" w:rsidP="008C12F5">
            <w:r>
              <w:t>Choose different Max depth levels</w:t>
            </w:r>
          </w:p>
        </w:tc>
        <w:tc>
          <w:tcPr>
            <w:tcW w:w="3005" w:type="dxa"/>
          </w:tcPr>
          <w:p w14:paraId="531C27B1" w14:textId="77777777" w:rsidR="008C12F5" w:rsidRDefault="008C12F5" w:rsidP="008C12F5">
            <w:r>
              <w:t>Number of levels in the tree should match the max depth levels in the slider</w:t>
            </w:r>
          </w:p>
        </w:tc>
        <w:tc>
          <w:tcPr>
            <w:tcW w:w="3006" w:type="dxa"/>
          </w:tcPr>
          <w:p w14:paraId="7A2B9D0B" w14:textId="603FC869" w:rsidR="008C12F5" w:rsidRDefault="008C12F5" w:rsidP="008C12F5">
            <w:r w:rsidRPr="00F31979">
              <w:rPr>
                <w:color w:val="00B050"/>
              </w:rPr>
              <w:t>Each change for the number in the max depth slider is successfully rendered in the decision tree visualisation.</w:t>
            </w:r>
          </w:p>
        </w:tc>
      </w:tr>
      <w:tr w:rsidR="008C12F5" w14:paraId="315D6611" w14:textId="77777777" w:rsidTr="0008556A">
        <w:tc>
          <w:tcPr>
            <w:tcW w:w="3005" w:type="dxa"/>
          </w:tcPr>
          <w:p w14:paraId="5F573C15" w14:textId="77777777" w:rsidR="008C12F5" w:rsidRDefault="008C12F5" w:rsidP="008C12F5">
            <w:r>
              <w:t xml:space="preserve">Choose different </w:t>
            </w:r>
            <w:proofErr w:type="spellStart"/>
            <w:r>
              <w:t>min_samples</w:t>
            </w:r>
            <w:proofErr w:type="spellEnd"/>
            <w:r>
              <w:t xml:space="preserve"> per leaf and split values</w:t>
            </w:r>
          </w:p>
        </w:tc>
        <w:tc>
          <w:tcPr>
            <w:tcW w:w="3005" w:type="dxa"/>
          </w:tcPr>
          <w:p w14:paraId="30A8D3B6" w14:textId="77777777" w:rsidR="008C12F5" w:rsidRDefault="008C12F5" w:rsidP="008C12F5">
            <w:r>
              <w:t xml:space="preserve">The decision tree should update and change to reflect any changes </w:t>
            </w:r>
          </w:p>
        </w:tc>
        <w:tc>
          <w:tcPr>
            <w:tcW w:w="3006" w:type="dxa"/>
          </w:tcPr>
          <w:p w14:paraId="57CEBE0A" w14:textId="422E157D" w:rsidR="008C12F5" w:rsidRDefault="008C12F5" w:rsidP="008C12F5">
            <w:r w:rsidRPr="00F31979">
              <w:rPr>
                <w:color w:val="FFC000"/>
              </w:rPr>
              <w:t xml:space="preserve">Each change in both the sliders updates the decision tree visualisations. </w:t>
            </w:r>
            <w:proofErr w:type="gramStart"/>
            <w:r w:rsidRPr="00F31979">
              <w:rPr>
                <w:color w:val="FFC000"/>
              </w:rPr>
              <w:t>However</w:t>
            </w:r>
            <w:proofErr w:type="gramEnd"/>
            <w:r w:rsidRPr="00F31979">
              <w:rPr>
                <w:color w:val="FFC000"/>
              </w:rPr>
              <w:t xml:space="preserve"> the scores or tree do not change – these parameters may not change anything due to the size </w:t>
            </w:r>
            <w:r>
              <w:rPr>
                <w:color w:val="FFC000"/>
              </w:rPr>
              <w:t>or</w:t>
            </w:r>
            <w:r w:rsidRPr="00F31979">
              <w:rPr>
                <w:color w:val="FFC000"/>
              </w:rPr>
              <w:t xml:space="preserve"> simplicity of the dataset.</w:t>
            </w:r>
          </w:p>
        </w:tc>
      </w:tr>
    </w:tbl>
    <w:p w14:paraId="67216B3F" w14:textId="77777777" w:rsidR="00E60F99" w:rsidRPr="00EE36A8" w:rsidRDefault="00E60F99" w:rsidP="00E60F99">
      <w:pPr>
        <w:ind w:left="360"/>
        <w:rPr>
          <w:color w:val="FF0000"/>
        </w:rPr>
      </w:pPr>
    </w:p>
    <w:p w14:paraId="081C3E43" w14:textId="77777777" w:rsidR="00E60F99" w:rsidRPr="009E100E" w:rsidRDefault="00E60F99" w:rsidP="00E60F99">
      <w:pPr>
        <w:rPr>
          <w:color w:val="FF0000"/>
        </w:rPr>
      </w:pPr>
    </w:p>
    <w:p w14:paraId="3E8D32CF" w14:textId="77777777" w:rsidR="00E60F99" w:rsidRDefault="00E60F99" w:rsidP="00E60F99">
      <w:pPr>
        <w:pStyle w:val="ListParagraph"/>
        <w:numPr>
          <w:ilvl w:val="0"/>
          <w:numId w:val="6"/>
        </w:numPr>
      </w:pPr>
      <w:r>
        <w:t>Scores</w:t>
      </w:r>
    </w:p>
    <w:tbl>
      <w:tblPr>
        <w:tblStyle w:val="TableGrid"/>
        <w:tblW w:w="0" w:type="auto"/>
        <w:tblLook w:val="04A0" w:firstRow="1" w:lastRow="0" w:firstColumn="1" w:lastColumn="0" w:noHBand="0" w:noVBand="1"/>
      </w:tblPr>
      <w:tblGrid>
        <w:gridCol w:w="3005"/>
        <w:gridCol w:w="3005"/>
        <w:gridCol w:w="3006"/>
      </w:tblGrid>
      <w:tr w:rsidR="00383EFA" w14:paraId="04FA2120" w14:textId="77777777" w:rsidTr="00D73E58">
        <w:tc>
          <w:tcPr>
            <w:tcW w:w="9016" w:type="dxa"/>
            <w:gridSpan w:val="3"/>
          </w:tcPr>
          <w:p w14:paraId="0D7CBA0C" w14:textId="497F91EA" w:rsidR="00383EFA" w:rsidRPr="00383EFA" w:rsidRDefault="00383EFA" w:rsidP="00383EFA">
            <w:pPr>
              <w:jc w:val="center"/>
              <w:rPr>
                <w:b/>
                <w:bCs/>
              </w:rPr>
            </w:pPr>
            <w:r w:rsidRPr="00383EFA">
              <w:rPr>
                <w:b/>
                <w:bCs/>
              </w:rPr>
              <w:t>Scores</w:t>
            </w:r>
          </w:p>
        </w:tc>
      </w:tr>
      <w:tr w:rsidR="00E60F99" w14:paraId="21F2CA91" w14:textId="77777777" w:rsidTr="0008556A">
        <w:tc>
          <w:tcPr>
            <w:tcW w:w="3005" w:type="dxa"/>
          </w:tcPr>
          <w:p w14:paraId="49E2F7F4" w14:textId="77777777" w:rsidR="00E60F99" w:rsidRDefault="00E60F99" w:rsidP="0008556A">
            <w:r>
              <w:t>Action</w:t>
            </w:r>
          </w:p>
        </w:tc>
        <w:tc>
          <w:tcPr>
            <w:tcW w:w="3005" w:type="dxa"/>
          </w:tcPr>
          <w:p w14:paraId="234F33CB" w14:textId="77777777" w:rsidR="00E60F99" w:rsidRDefault="00E60F99" w:rsidP="0008556A">
            <w:r>
              <w:t>Expected Outcome</w:t>
            </w:r>
          </w:p>
        </w:tc>
        <w:tc>
          <w:tcPr>
            <w:tcW w:w="3006" w:type="dxa"/>
          </w:tcPr>
          <w:p w14:paraId="3082B8A8" w14:textId="77777777" w:rsidR="00E60F99" w:rsidRDefault="00E60F99" w:rsidP="0008556A">
            <w:r>
              <w:t>Outcome</w:t>
            </w:r>
          </w:p>
        </w:tc>
      </w:tr>
      <w:tr w:rsidR="008C12F5" w14:paraId="3E69BE80" w14:textId="77777777" w:rsidTr="0008556A">
        <w:tc>
          <w:tcPr>
            <w:tcW w:w="3005" w:type="dxa"/>
          </w:tcPr>
          <w:p w14:paraId="7A51E5BA" w14:textId="77777777" w:rsidR="008C12F5" w:rsidRDefault="008C12F5" w:rsidP="008C12F5">
            <w:r>
              <w:t>Change configuration criteria</w:t>
            </w:r>
          </w:p>
        </w:tc>
        <w:tc>
          <w:tcPr>
            <w:tcW w:w="3005" w:type="dxa"/>
          </w:tcPr>
          <w:p w14:paraId="32E71498" w14:textId="77777777" w:rsidR="008C12F5" w:rsidRDefault="008C12F5" w:rsidP="008C12F5">
            <w:r>
              <w:t>Scores for training, test and generalisation should change and update</w:t>
            </w:r>
          </w:p>
        </w:tc>
        <w:tc>
          <w:tcPr>
            <w:tcW w:w="3006" w:type="dxa"/>
          </w:tcPr>
          <w:p w14:paraId="660DE727" w14:textId="7B708905" w:rsidR="008C12F5" w:rsidRDefault="008C12F5" w:rsidP="008C12F5">
            <w:r w:rsidRPr="00F31979">
              <w:rPr>
                <w:color w:val="00B050"/>
              </w:rPr>
              <w:t>Each change in the parameter configuration causes an update for the training, test and generalisation scores.</w:t>
            </w:r>
          </w:p>
        </w:tc>
      </w:tr>
      <w:tr w:rsidR="008C12F5" w14:paraId="76D15945" w14:textId="77777777" w:rsidTr="0008556A">
        <w:tc>
          <w:tcPr>
            <w:tcW w:w="3005" w:type="dxa"/>
          </w:tcPr>
          <w:p w14:paraId="79BE0D96" w14:textId="77777777" w:rsidR="008C12F5" w:rsidRDefault="008C12F5" w:rsidP="008C12F5">
            <w:r>
              <w:t>Configure overfitting model (High max depth, low min samples split, low min samples leaf). Check decision tree and visualisation to check this is accurate – is it really overfitting?</w:t>
            </w:r>
          </w:p>
        </w:tc>
        <w:tc>
          <w:tcPr>
            <w:tcW w:w="3005" w:type="dxa"/>
          </w:tcPr>
          <w:p w14:paraId="0B1C3293" w14:textId="77777777" w:rsidR="008C12F5" w:rsidRDefault="008C12F5" w:rsidP="008C12F5">
            <w:r>
              <w:t>High training score, lower test score. Warning is displayed stating that the scores suggest overfitting</w:t>
            </w:r>
          </w:p>
        </w:tc>
        <w:tc>
          <w:tcPr>
            <w:tcW w:w="3006" w:type="dxa"/>
          </w:tcPr>
          <w:p w14:paraId="53CCE746" w14:textId="08F97D2E" w:rsidR="008C12F5" w:rsidRPr="00483D77" w:rsidRDefault="008C12F5" w:rsidP="008C12F5">
            <w:pPr>
              <w:rPr>
                <w:color w:val="FFC000"/>
              </w:rPr>
            </w:pPr>
            <w:r w:rsidRPr="008C12F5">
              <w:rPr>
                <w:color w:val="00B050"/>
              </w:rPr>
              <w:t xml:space="preserve">Training score </w:t>
            </w:r>
            <w:proofErr w:type="gramStart"/>
            <w:r w:rsidRPr="008C12F5">
              <w:rPr>
                <w:color w:val="00B050"/>
              </w:rPr>
              <w:t xml:space="preserve">is </w:t>
            </w:r>
            <w:r w:rsidRPr="008C12F5">
              <w:rPr>
                <w:color w:val="00B050"/>
              </w:rPr>
              <w:t xml:space="preserve"> </w:t>
            </w:r>
            <w:r>
              <w:rPr>
                <w:color w:val="00B050"/>
              </w:rPr>
              <w:t>0.98</w:t>
            </w:r>
            <w:proofErr w:type="gramEnd"/>
            <w:r>
              <w:rPr>
                <w:color w:val="00B050"/>
              </w:rPr>
              <w:t xml:space="preserve">, test score is 0.86. Since the generalisation score is higher than expected, the user receives a warning displaying </w:t>
            </w:r>
            <w:r w:rsidR="00483D77">
              <w:rPr>
                <w:color w:val="00B050"/>
              </w:rPr>
              <w:t xml:space="preserve">that the scores suggest overfitting in the model. </w:t>
            </w:r>
            <w:r w:rsidR="00483D77">
              <w:rPr>
                <w:color w:val="FFC000"/>
              </w:rPr>
              <w:t xml:space="preserve">Other instances where the training score is high e.g. 0.96 and the test is 0.88 suggest there could be some element of overfitting. </w:t>
            </w:r>
            <w:proofErr w:type="gramStart"/>
            <w:r w:rsidR="00483D77">
              <w:rPr>
                <w:color w:val="FFC000"/>
              </w:rPr>
              <w:t>Instead</w:t>
            </w:r>
            <w:proofErr w:type="gramEnd"/>
            <w:r w:rsidR="00483D77">
              <w:rPr>
                <w:color w:val="FFC000"/>
              </w:rPr>
              <w:t xml:space="preserve"> the model displays a message stating the model may need some improving. Could this be seen as overfitting instead?</w:t>
            </w:r>
          </w:p>
        </w:tc>
      </w:tr>
      <w:tr w:rsidR="008C12F5" w14:paraId="171DDC34" w14:textId="77777777" w:rsidTr="0008556A">
        <w:tc>
          <w:tcPr>
            <w:tcW w:w="3005" w:type="dxa"/>
          </w:tcPr>
          <w:p w14:paraId="585A9B09" w14:textId="77777777" w:rsidR="008C12F5" w:rsidRDefault="008C12F5" w:rsidP="008C12F5">
            <w:r>
              <w:lastRenderedPageBreak/>
              <w:t>Configure underfitting model (low max depth, high min samples split, high min samples leaf). Check decision tree and visualisation to check this is accurate – is it really underfitting?</w:t>
            </w:r>
          </w:p>
        </w:tc>
        <w:tc>
          <w:tcPr>
            <w:tcW w:w="3005" w:type="dxa"/>
          </w:tcPr>
          <w:p w14:paraId="26FA828F" w14:textId="77777777" w:rsidR="008C12F5" w:rsidRDefault="008C12F5" w:rsidP="008C12F5">
            <w:r>
              <w:t xml:space="preserve">Low training and </w:t>
            </w:r>
            <w:proofErr w:type="gramStart"/>
            <w:r>
              <w:t>low test</w:t>
            </w:r>
            <w:proofErr w:type="gramEnd"/>
            <w:r>
              <w:t xml:space="preserve"> scores. Warning is displayed stating that the scores suggest underfitting</w:t>
            </w:r>
          </w:p>
        </w:tc>
        <w:tc>
          <w:tcPr>
            <w:tcW w:w="3006" w:type="dxa"/>
          </w:tcPr>
          <w:p w14:paraId="736F7D11" w14:textId="1AA8026B" w:rsidR="008C12F5" w:rsidRDefault="00483D77" w:rsidP="008C12F5">
            <w:r>
              <w:rPr>
                <w:color w:val="00B050"/>
              </w:rPr>
              <w:t>When trying to purposely underfit the model, the scores are still relatively high at 0.7. Instead of displaying an underfitting warning from looking at the scores, it instead suggests that the model may need improving.</w:t>
            </w:r>
            <w:r w:rsidR="008C12F5" w:rsidRPr="00A328A1">
              <w:rPr>
                <w:color w:val="00B050"/>
              </w:rPr>
              <w:t xml:space="preserve"> </w:t>
            </w:r>
          </w:p>
        </w:tc>
      </w:tr>
      <w:tr w:rsidR="008C12F5" w14:paraId="525B0DDA" w14:textId="77777777" w:rsidTr="0008556A">
        <w:tc>
          <w:tcPr>
            <w:tcW w:w="3005" w:type="dxa"/>
          </w:tcPr>
          <w:p w14:paraId="6F958770" w14:textId="77777777" w:rsidR="008C12F5" w:rsidRDefault="008C12F5" w:rsidP="008C12F5">
            <w:r>
              <w:t>Configure good model (check parameters through grid search CV). Check decision tree and visualisations to check this is accurate.</w:t>
            </w:r>
          </w:p>
        </w:tc>
        <w:tc>
          <w:tcPr>
            <w:tcW w:w="3005" w:type="dxa"/>
          </w:tcPr>
          <w:p w14:paraId="5679B7A4" w14:textId="77777777" w:rsidR="008C12F5" w:rsidRDefault="008C12F5" w:rsidP="008C12F5">
            <w:r>
              <w:t xml:space="preserve">High training and </w:t>
            </w:r>
            <w:proofErr w:type="gramStart"/>
            <w:r>
              <w:t>high test</w:t>
            </w:r>
            <w:proofErr w:type="gramEnd"/>
            <w:r>
              <w:t xml:space="preserve"> score. Displays message suggesting that the scores show the model is a good fit.</w:t>
            </w:r>
          </w:p>
        </w:tc>
        <w:tc>
          <w:tcPr>
            <w:tcW w:w="3006" w:type="dxa"/>
          </w:tcPr>
          <w:p w14:paraId="1686F469" w14:textId="53B582A4" w:rsidR="008C12F5" w:rsidRDefault="008C12F5" w:rsidP="008C12F5">
            <w:r w:rsidRPr="00D94AC6">
              <w:rPr>
                <w:color w:val="00B050"/>
              </w:rPr>
              <w:t>High training score: 0.9</w:t>
            </w:r>
            <w:r w:rsidR="003D4CBA">
              <w:rPr>
                <w:color w:val="00B050"/>
              </w:rPr>
              <w:t>13</w:t>
            </w:r>
            <w:r w:rsidRPr="00D94AC6">
              <w:rPr>
                <w:color w:val="00B050"/>
              </w:rPr>
              <w:t>, high test score: 0.</w:t>
            </w:r>
            <w:r w:rsidR="003D4CBA">
              <w:rPr>
                <w:color w:val="00B050"/>
              </w:rPr>
              <w:t>897</w:t>
            </w:r>
            <w:r w:rsidRPr="00D94AC6">
              <w:rPr>
                <w:color w:val="00B050"/>
              </w:rPr>
              <w:t xml:space="preserve">. A message is displayed underneath the scores suggesting this is a good model fit. This is supported by the confusion </w:t>
            </w:r>
            <w:proofErr w:type="gramStart"/>
            <w:r w:rsidRPr="00D94AC6">
              <w:rPr>
                <w:color w:val="00B050"/>
              </w:rPr>
              <w:t>matrix</w:t>
            </w:r>
            <w:r w:rsidR="003D4CBA">
              <w:rPr>
                <w:color w:val="00B050"/>
              </w:rPr>
              <w:t>,</w:t>
            </w:r>
            <w:proofErr w:type="gramEnd"/>
            <w:r w:rsidR="003D4CBA">
              <w:rPr>
                <w:color w:val="00B050"/>
              </w:rPr>
              <w:t xml:space="preserve"> few are misdiagnosed without overfitting. </w:t>
            </w:r>
          </w:p>
        </w:tc>
      </w:tr>
    </w:tbl>
    <w:p w14:paraId="0A2F3665" w14:textId="77777777" w:rsidR="00E60F99" w:rsidRDefault="00E60F99" w:rsidP="00E60F99"/>
    <w:p w14:paraId="50467E22" w14:textId="77777777" w:rsidR="00E60F99" w:rsidRDefault="00E60F99" w:rsidP="00E60F99">
      <w:pPr>
        <w:pStyle w:val="ListParagraph"/>
        <w:numPr>
          <w:ilvl w:val="0"/>
          <w:numId w:val="6"/>
        </w:numPr>
      </w:pPr>
      <w:r>
        <w:t>Confusion Matrix</w:t>
      </w:r>
    </w:p>
    <w:tbl>
      <w:tblPr>
        <w:tblStyle w:val="TableGrid"/>
        <w:tblW w:w="0" w:type="auto"/>
        <w:tblLook w:val="04A0" w:firstRow="1" w:lastRow="0" w:firstColumn="1" w:lastColumn="0" w:noHBand="0" w:noVBand="1"/>
      </w:tblPr>
      <w:tblGrid>
        <w:gridCol w:w="3005"/>
        <w:gridCol w:w="3005"/>
        <w:gridCol w:w="3006"/>
      </w:tblGrid>
      <w:tr w:rsidR="00E60F99" w14:paraId="170656E2" w14:textId="77777777" w:rsidTr="0008556A">
        <w:tc>
          <w:tcPr>
            <w:tcW w:w="3005" w:type="dxa"/>
          </w:tcPr>
          <w:p w14:paraId="3B61B618" w14:textId="77777777" w:rsidR="00E60F99" w:rsidRDefault="00E60F99" w:rsidP="0008556A">
            <w:r>
              <w:t>Action</w:t>
            </w:r>
          </w:p>
        </w:tc>
        <w:tc>
          <w:tcPr>
            <w:tcW w:w="3005" w:type="dxa"/>
          </w:tcPr>
          <w:p w14:paraId="2E938518" w14:textId="77777777" w:rsidR="00E60F99" w:rsidRDefault="00E60F99" w:rsidP="0008556A">
            <w:r>
              <w:t>Expected Outcome</w:t>
            </w:r>
          </w:p>
        </w:tc>
        <w:tc>
          <w:tcPr>
            <w:tcW w:w="3006" w:type="dxa"/>
          </w:tcPr>
          <w:p w14:paraId="6C65C368" w14:textId="77777777" w:rsidR="00E60F99" w:rsidRDefault="00E60F99" w:rsidP="0008556A">
            <w:r>
              <w:t>Outcome</w:t>
            </w:r>
          </w:p>
        </w:tc>
      </w:tr>
      <w:tr w:rsidR="003D4CBA" w14:paraId="1C947E95" w14:textId="77777777" w:rsidTr="0008556A">
        <w:tc>
          <w:tcPr>
            <w:tcW w:w="3005" w:type="dxa"/>
          </w:tcPr>
          <w:p w14:paraId="693FD75E" w14:textId="77777777" w:rsidR="003D4CBA" w:rsidRDefault="003D4CBA" w:rsidP="003D4CBA">
            <w:r>
              <w:t>Configure underfitting model (low max depth, high min samples split, high min samples leaf).</w:t>
            </w:r>
          </w:p>
        </w:tc>
        <w:tc>
          <w:tcPr>
            <w:tcW w:w="3005" w:type="dxa"/>
          </w:tcPr>
          <w:p w14:paraId="513624FD" w14:textId="77777777" w:rsidR="003D4CBA" w:rsidRDefault="003D4CBA" w:rsidP="003D4CBA">
            <w:r>
              <w:t>Confusion matrix displays correctly and updates dynamically to match the score, most predictions are incorrect.</w:t>
            </w:r>
          </w:p>
        </w:tc>
        <w:tc>
          <w:tcPr>
            <w:tcW w:w="3006" w:type="dxa"/>
          </w:tcPr>
          <w:p w14:paraId="2535D0B5" w14:textId="59E860AA" w:rsidR="003D4CBA" w:rsidRDefault="003D4CBA" w:rsidP="003D4CBA">
            <w:r w:rsidRPr="00D94AC6">
              <w:rPr>
                <w:color w:val="00B050"/>
              </w:rPr>
              <w:t xml:space="preserve">A conventional </w:t>
            </w:r>
            <w:r>
              <w:rPr>
                <w:color w:val="00B050"/>
              </w:rPr>
              <w:t xml:space="preserve">underfitting </w:t>
            </w:r>
            <w:r w:rsidRPr="00D94AC6">
              <w:rPr>
                <w:color w:val="00B050"/>
              </w:rPr>
              <w:t>model</w:t>
            </w:r>
            <w:r w:rsidRPr="00D94AC6">
              <w:rPr>
                <w:color w:val="00B050"/>
              </w:rPr>
              <w:t xml:space="preserve"> cannot be achieved with this data (</w:t>
            </w:r>
            <w:r>
              <w:rPr>
                <w:color w:val="00B050"/>
              </w:rPr>
              <w:t>lower than 0.5</w:t>
            </w:r>
            <w:r w:rsidRPr="00D94AC6">
              <w:rPr>
                <w:color w:val="00B050"/>
              </w:rPr>
              <w:t xml:space="preserve">). </w:t>
            </w:r>
            <w:r>
              <w:rPr>
                <w:color w:val="00B050"/>
              </w:rPr>
              <w:t xml:space="preserve">At 0.7, </w:t>
            </w:r>
            <w:r w:rsidRPr="00D94AC6">
              <w:rPr>
                <w:color w:val="00B050"/>
              </w:rPr>
              <w:t>score</w:t>
            </w:r>
            <w:r>
              <w:rPr>
                <w:color w:val="00B050"/>
              </w:rPr>
              <w:t xml:space="preserve"> predictions are depicted correctly</w:t>
            </w:r>
            <w:r w:rsidRPr="00D94AC6">
              <w:rPr>
                <w:color w:val="00B050"/>
              </w:rPr>
              <w:t>– the confusion matrix updates to show accurate predictions for each of the class labels.</w:t>
            </w:r>
          </w:p>
        </w:tc>
      </w:tr>
      <w:tr w:rsidR="003D4CBA" w14:paraId="2999208D" w14:textId="77777777" w:rsidTr="0008556A">
        <w:tc>
          <w:tcPr>
            <w:tcW w:w="3005" w:type="dxa"/>
          </w:tcPr>
          <w:p w14:paraId="07C8D0E8" w14:textId="77777777" w:rsidR="003D4CBA" w:rsidRDefault="003D4CBA" w:rsidP="003D4CBA">
            <w:r>
              <w:t>Configure good model (grid search CV)</w:t>
            </w:r>
          </w:p>
        </w:tc>
        <w:tc>
          <w:tcPr>
            <w:tcW w:w="3005" w:type="dxa"/>
          </w:tcPr>
          <w:p w14:paraId="3E02FF4A" w14:textId="77777777" w:rsidR="003D4CBA" w:rsidRDefault="003D4CBA" w:rsidP="003D4CBA">
            <w:r>
              <w:t>Confusion matrix displays correctly and updates dynamically to match the score, some predictions are incorrect.</w:t>
            </w:r>
          </w:p>
        </w:tc>
        <w:tc>
          <w:tcPr>
            <w:tcW w:w="3006" w:type="dxa"/>
          </w:tcPr>
          <w:p w14:paraId="14089DC4" w14:textId="0D1F7CDB" w:rsidR="003D4CBA" w:rsidRDefault="003D4CBA" w:rsidP="003D4CBA">
            <w:r w:rsidRPr="00D94AC6">
              <w:rPr>
                <w:color w:val="00B050"/>
              </w:rPr>
              <w:t xml:space="preserve">The confusion matrix reflects the high scores accurately, with </w:t>
            </w:r>
            <w:r>
              <w:rPr>
                <w:color w:val="00B050"/>
              </w:rPr>
              <w:t xml:space="preserve">fewer </w:t>
            </w:r>
            <w:r w:rsidRPr="00D94AC6">
              <w:rPr>
                <w:color w:val="00B050"/>
              </w:rPr>
              <w:t>incorrect prediction</w:t>
            </w:r>
            <w:r>
              <w:rPr>
                <w:color w:val="00B050"/>
              </w:rPr>
              <w:t>s</w:t>
            </w:r>
            <w:r w:rsidRPr="00D94AC6">
              <w:rPr>
                <w:color w:val="00B050"/>
              </w:rPr>
              <w:t>.</w:t>
            </w:r>
          </w:p>
        </w:tc>
      </w:tr>
      <w:tr w:rsidR="003D4CBA" w14:paraId="7C13587A" w14:textId="77777777" w:rsidTr="0008556A">
        <w:tc>
          <w:tcPr>
            <w:tcW w:w="3005" w:type="dxa"/>
          </w:tcPr>
          <w:p w14:paraId="72828B79" w14:textId="77777777" w:rsidR="003D4CBA" w:rsidRDefault="003D4CBA" w:rsidP="003D4CBA">
            <w:r>
              <w:t>Configure overfitting model (High max depth, low min samples split, low min samples leaf).</w:t>
            </w:r>
          </w:p>
        </w:tc>
        <w:tc>
          <w:tcPr>
            <w:tcW w:w="3005" w:type="dxa"/>
          </w:tcPr>
          <w:p w14:paraId="152DA163" w14:textId="77777777" w:rsidR="003D4CBA" w:rsidRDefault="003D4CBA" w:rsidP="003D4CBA">
            <w:r>
              <w:t>Confusion matrix displays correctly and updates dynamically to match the score, little to no predictions are incorrect.</w:t>
            </w:r>
          </w:p>
        </w:tc>
        <w:tc>
          <w:tcPr>
            <w:tcW w:w="3006" w:type="dxa"/>
          </w:tcPr>
          <w:p w14:paraId="12951355" w14:textId="0442B55B" w:rsidR="003D4CBA" w:rsidRDefault="003D4CBA" w:rsidP="003D4CBA">
            <w:r w:rsidRPr="00900E32">
              <w:rPr>
                <w:color w:val="00B050"/>
              </w:rPr>
              <w:t>Overfitting model cannot be created with this dataset, but both values high (</w:t>
            </w:r>
            <w:r>
              <w:rPr>
                <w:color w:val="00B050"/>
              </w:rPr>
              <w:t>0.9+</w:t>
            </w:r>
            <w:r w:rsidRPr="00900E32">
              <w:rPr>
                <w:color w:val="00B050"/>
              </w:rPr>
              <w:t xml:space="preserve">) show </w:t>
            </w:r>
            <w:r>
              <w:rPr>
                <w:color w:val="00B050"/>
              </w:rPr>
              <w:t xml:space="preserve">most </w:t>
            </w:r>
            <w:r w:rsidRPr="00900E32">
              <w:rPr>
                <w:color w:val="00B050"/>
              </w:rPr>
              <w:t>predictions are correct as expected.</w:t>
            </w:r>
          </w:p>
        </w:tc>
      </w:tr>
    </w:tbl>
    <w:p w14:paraId="0D362DCB" w14:textId="77777777" w:rsidR="00E60F99" w:rsidRDefault="00E60F99" w:rsidP="00E60F99"/>
    <w:p w14:paraId="728786C1" w14:textId="77777777" w:rsidR="00E60F99" w:rsidRDefault="00E60F99" w:rsidP="00E60F99">
      <w:pPr>
        <w:pStyle w:val="ListParagraph"/>
        <w:numPr>
          <w:ilvl w:val="0"/>
          <w:numId w:val="6"/>
        </w:numPr>
      </w:pPr>
      <w:r>
        <w:t>Cross Validation</w:t>
      </w:r>
    </w:p>
    <w:tbl>
      <w:tblPr>
        <w:tblStyle w:val="TableGrid"/>
        <w:tblW w:w="0" w:type="auto"/>
        <w:tblLook w:val="04A0" w:firstRow="1" w:lastRow="0" w:firstColumn="1" w:lastColumn="0" w:noHBand="0" w:noVBand="1"/>
      </w:tblPr>
      <w:tblGrid>
        <w:gridCol w:w="3005"/>
        <w:gridCol w:w="3005"/>
        <w:gridCol w:w="3006"/>
      </w:tblGrid>
      <w:tr w:rsidR="00E60F99" w14:paraId="23CF99D2" w14:textId="77777777" w:rsidTr="0008556A">
        <w:tc>
          <w:tcPr>
            <w:tcW w:w="3005" w:type="dxa"/>
          </w:tcPr>
          <w:p w14:paraId="54499B4A" w14:textId="77777777" w:rsidR="00E60F99" w:rsidRDefault="00E60F99" w:rsidP="0008556A">
            <w:r>
              <w:t>Action</w:t>
            </w:r>
          </w:p>
        </w:tc>
        <w:tc>
          <w:tcPr>
            <w:tcW w:w="3005" w:type="dxa"/>
          </w:tcPr>
          <w:p w14:paraId="26D7456B" w14:textId="77777777" w:rsidR="00E60F99" w:rsidRDefault="00E60F99" w:rsidP="0008556A">
            <w:r>
              <w:t>Expected Outcome</w:t>
            </w:r>
          </w:p>
        </w:tc>
        <w:tc>
          <w:tcPr>
            <w:tcW w:w="3006" w:type="dxa"/>
          </w:tcPr>
          <w:p w14:paraId="2B8EE40D" w14:textId="77777777" w:rsidR="00E60F99" w:rsidRDefault="00E60F99" w:rsidP="0008556A">
            <w:r>
              <w:t>Outcome</w:t>
            </w:r>
          </w:p>
        </w:tc>
      </w:tr>
      <w:tr w:rsidR="00FD0CAA" w14:paraId="6BE77CEB" w14:textId="77777777" w:rsidTr="0008556A">
        <w:tc>
          <w:tcPr>
            <w:tcW w:w="3005" w:type="dxa"/>
          </w:tcPr>
          <w:p w14:paraId="6E4CD19F" w14:textId="77777777" w:rsidR="00FD0CAA" w:rsidRDefault="00FD0CAA" w:rsidP="00FD0CAA">
            <w:r>
              <w:t xml:space="preserve">Choose all K values on the slider and test with </w:t>
            </w:r>
            <w:proofErr w:type="spellStart"/>
            <w:r>
              <w:t>balanced_accuracy</w:t>
            </w:r>
            <w:proofErr w:type="spellEnd"/>
            <w:r>
              <w:t xml:space="preserve"> scoring</w:t>
            </w:r>
          </w:p>
        </w:tc>
        <w:tc>
          <w:tcPr>
            <w:tcW w:w="3005" w:type="dxa"/>
          </w:tcPr>
          <w:p w14:paraId="1412B3C8" w14:textId="77777777" w:rsidR="00FD0CAA" w:rsidRDefault="00FD0CAA" w:rsidP="00FD0CAA">
            <w:r>
              <w:t xml:space="preserve">Mean, standard deviations and lists are dynamically updated to represent the number of K-Folds. </w:t>
            </w:r>
          </w:p>
        </w:tc>
        <w:tc>
          <w:tcPr>
            <w:tcW w:w="3006" w:type="dxa"/>
          </w:tcPr>
          <w:p w14:paraId="2C87AC3D" w14:textId="1D4A63A9" w:rsidR="00FD0CAA" w:rsidRDefault="00FD0CAA" w:rsidP="00FD0CAA">
            <w:r w:rsidRPr="00900E32">
              <w:rPr>
                <w:color w:val="00B050"/>
              </w:rPr>
              <w:t>Cross validation with all k values on the slider (2-10) work, and update scorings and lists as expected. The mean and standard deviation re</w:t>
            </w:r>
            <w:r>
              <w:rPr>
                <w:color w:val="00B050"/>
              </w:rPr>
              <w:t>-</w:t>
            </w:r>
            <w:r w:rsidRPr="00900E32">
              <w:rPr>
                <w:color w:val="00B050"/>
              </w:rPr>
              <w:t xml:space="preserve">renders and updates. The list length of cross validation </w:t>
            </w:r>
            <w:r w:rsidRPr="00900E32">
              <w:rPr>
                <w:color w:val="00B050"/>
              </w:rPr>
              <w:lastRenderedPageBreak/>
              <w:t>scorings matches the k-fold value.</w:t>
            </w:r>
          </w:p>
        </w:tc>
      </w:tr>
      <w:tr w:rsidR="00FD0CAA" w14:paraId="0B2C21FC" w14:textId="77777777" w:rsidTr="0008556A">
        <w:tc>
          <w:tcPr>
            <w:tcW w:w="3005" w:type="dxa"/>
          </w:tcPr>
          <w:p w14:paraId="2AB03EA1" w14:textId="77777777" w:rsidR="00FD0CAA" w:rsidRDefault="00FD0CAA" w:rsidP="00FD0CAA">
            <w:r>
              <w:lastRenderedPageBreak/>
              <w:t>Check each scoring type for validity</w:t>
            </w:r>
          </w:p>
        </w:tc>
        <w:tc>
          <w:tcPr>
            <w:tcW w:w="3005" w:type="dxa"/>
          </w:tcPr>
          <w:p w14:paraId="465F78AF" w14:textId="77777777" w:rsidR="00FD0CAA" w:rsidRDefault="00FD0CAA" w:rsidP="00FD0CAA">
            <w:r>
              <w:t>Mean, standard deviations and lists are dynamically updated to represent the correct scoring type.</w:t>
            </w:r>
          </w:p>
        </w:tc>
        <w:tc>
          <w:tcPr>
            <w:tcW w:w="3006" w:type="dxa"/>
          </w:tcPr>
          <w:p w14:paraId="57A5B561" w14:textId="49DE182B" w:rsidR="00FD0CAA" w:rsidRDefault="00FD0CAA" w:rsidP="00FD0CAA">
            <w:r w:rsidRPr="00B95A52">
              <w:rPr>
                <w:color w:val="00B050"/>
              </w:rPr>
              <w:t>All scoring types work for the cross validation. The mean, cross validation scores and standard deviations update dynamically.</w:t>
            </w:r>
          </w:p>
        </w:tc>
      </w:tr>
    </w:tbl>
    <w:p w14:paraId="3720688F" w14:textId="77777777" w:rsidR="00E60F99" w:rsidRDefault="00E60F99" w:rsidP="00E60F99"/>
    <w:p w14:paraId="71580FA3" w14:textId="77777777" w:rsidR="00E60F99" w:rsidRDefault="00E60F99" w:rsidP="00E60F99">
      <w:pPr>
        <w:pStyle w:val="ListParagraph"/>
        <w:numPr>
          <w:ilvl w:val="0"/>
          <w:numId w:val="6"/>
        </w:numPr>
      </w:pPr>
      <w:r>
        <w:t>Cost Complexity Pruning</w:t>
      </w:r>
    </w:p>
    <w:tbl>
      <w:tblPr>
        <w:tblStyle w:val="TableGrid"/>
        <w:tblW w:w="0" w:type="auto"/>
        <w:tblLook w:val="04A0" w:firstRow="1" w:lastRow="0" w:firstColumn="1" w:lastColumn="0" w:noHBand="0" w:noVBand="1"/>
      </w:tblPr>
      <w:tblGrid>
        <w:gridCol w:w="3005"/>
        <w:gridCol w:w="3005"/>
        <w:gridCol w:w="3006"/>
      </w:tblGrid>
      <w:tr w:rsidR="00E60F99" w14:paraId="5891C9DF" w14:textId="77777777" w:rsidTr="0008556A">
        <w:tc>
          <w:tcPr>
            <w:tcW w:w="3005" w:type="dxa"/>
          </w:tcPr>
          <w:p w14:paraId="5A5CCA50" w14:textId="77777777" w:rsidR="00E60F99" w:rsidRDefault="00E60F99" w:rsidP="0008556A">
            <w:r>
              <w:t>Action</w:t>
            </w:r>
          </w:p>
        </w:tc>
        <w:tc>
          <w:tcPr>
            <w:tcW w:w="3005" w:type="dxa"/>
          </w:tcPr>
          <w:p w14:paraId="34CA40B2" w14:textId="77777777" w:rsidR="00E60F99" w:rsidRDefault="00E60F99" w:rsidP="0008556A">
            <w:r>
              <w:t>Expected Outcome</w:t>
            </w:r>
          </w:p>
        </w:tc>
        <w:tc>
          <w:tcPr>
            <w:tcW w:w="3006" w:type="dxa"/>
          </w:tcPr>
          <w:p w14:paraId="4E20BA24" w14:textId="77777777" w:rsidR="00E60F99" w:rsidRDefault="00E60F99" w:rsidP="0008556A">
            <w:r>
              <w:t>Outcome</w:t>
            </w:r>
          </w:p>
        </w:tc>
      </w:tr>
      <w:tr w:rsidR="00E60F99" w14:paraId="464236BD" w14:textId="77777777" w:rsidTr="0008556A">
        <w:tc>
          <w:tcPr>
            <w:tcW w:w="3005" w:type="dxa"/>
          </w:tcPr>
          <w:p w14:paraId="6BFA6532" w14:textId="77777777" w:rsidR="00E60F99" w:rsidRDefault="00E60F99" w:rsidP="0008556A">
            <w:r>
              <w:t>Configure good model (grid search CV). Check CCP Alphas and graphs</w:t>
            </w:r>
          </w:p>
        </w:tc>
        <w:tc>
          <w:tcPr>
            <w:tcW w:w="3005" w:type="dxa"/>
          </w:tcPr>
          <w:p w14:paraId="000932AB" w14:textId="77777777" w:rsidR="00E60F99" w:rsidRDefault="00E60F99" w:rsidP="0008556A">
            <w:r>
              <w:t xml:space="preserve">If a better solution is found, the training and test scores will be higher for this decision tree. Decision tree visualisation is different from the configurated one (if improved scores). </w:t>
            </w:r>
          </w:p>
        </w:tc>
        <w:tc>
          <w:tcPr>
            <w:tcW w:w="3006" w:type="dxa"/>
          </w:tcPr>
          <w:p w14:paraId="7BE97534" w14:textId="0CFC5144" w:rsidR="00E60F99" w:rsidRPr="001A5808" w:rsidRDefault="001A5808" w:rsidP="0008556A">
            <w:pPr>
              <w:rPr>
                <w:color w:val="00B050"/>
              </w:rPr>
            </w:pPr>
            <w:r w:rsidRPr="00122F5B">
              <w:rPr>
                <w:color w:val="00B050"/>
              </w:rPr>
              <w:t xml:space="preserve">A </w:t>
            </w:r>
            <w:r>
              <w:rPr>
                <w:color w:val="00B050"/>
              </w:rPr>
              <w:t>good</w:t>
            </w:r>
            <w:r w:rsidRPr="00122F5B">
              <w:rPr>
                <w:color w:val="00B050"/>
              </w:rPr>
              <w:t xml:space="preserve"> model is configured (0.</w:t>
            </w:r>
            <w:r>
              <w:rPr>
                <w:color w:val="00B050"/>
              </w:rPr>
              <w:t xml:space="preserve">9+ </w:t>
            </w:r>
            <w:r w:rsidRPr="00122F5B">
              <w:rPr>
                <w:color w:val="00B050"/>
              </w:rPr>
              <w:t xml:space="preserve">scores for both). The CCP model </w:t>
            </w:r>
            <w:r>
              <w:rPr>
                <w:color w:val="00B050"/>
              </w:rPr>
              <w:t>reduces the max depth value and increases the overall training score and test score values (0.991, 0.903).</w:t>
            </w:r>
            <w:r w:rsidR="00804385">
              <w:rPr>
                <w:color w:val="00B050"/>
              </w:rPr>
              <w:t xml:space="preserve"> </w:t>
            </w:r>
            <w:r w:rsidRPr="00122F5B">
              <w:rPr>
                <w:color w:val="00B050"/>
              </w:rPr>
              <w:t xml:space="preserve">This suggests the CCP model has found a better solution but </w:t>
            </w:r>
            <w:r>
              <w:rPr>
                <w:color w:val="00B050"/>
              </w:rPr>
              <w:t>could</w:t>
            </w:r>
            <w:r w:rsidRPr="00122F5B">
              <w:rPr>
                <w:color w:val="00B050"/>
              </w:rPr>
              <w:t xml:space="preserve"> prone to overfitting.</w:t>
            </w:r>
            <w:r>
              <w:rPr>
                <w:color w:val="00B050"/>
              </w:rPr>
              <w:t xml:space="preserve"> </w:t>
            </w:r>
          </w:p>
        </w:tc>
      </w:tr>
    </w:tbl>
    <w:p w14:paraId="753AD908" w14:textId="77777777" w:rsidR="00E60F99" w:rsidRDefault="00E60F99" w:rsidP="00E60F99"/>
    <w:p w14:paraId="6DA50915" w14:textId="77777777" w:rsidR="00E60F99" w:rsidRDefault="00E60F99" w:rsidP="00E60F99"/>
    <w:p w14:paraId="6F5A4A29" w14:textId="77777777" w:rsidR="00E60F99" w:rsidRDefault="00E60F99" w:rsidP="00E60F99">
      <w:r>
        <w:t>Feature Selection and Importance</w:t>
      </w:r>
    </w:p>
    <w:p w14:paraId="75DBF782" w14:textId="77777777" w:rsidR="00E60F99" w:rsidRDefault="00E60F99" w:rsidP="00E60F99"/>
    <w:p w14:paraId="12B336BB" w14:textId="77777777" w:rsidR="00E60F99" w:rsidRDefault="00E60F99" w:rsidP="00E60F99">
      <w:pPr>
        <w:pStyle w:val="ListParagraph"/>
        <w:numPr>
          <w:ilvl w:val="0"/>
          <w:numId w:val="4"/>
        </w:numPr>
      </w:pPr>
      <w:r>
        <w:t>Feature Importance</w:t>
      </w:r>
    </w:p>
    <w:tbl>
      <w:tblPr>
        <w:tblStyle w:val="TableGrid"/>
        <w:tblW w:w="0" w:type="auto"/>
        <w:tblLook w:val="04A0" w:firstRow="1" w:lastRow="0" w:firstColumn="1" w:lastColumn="0" w:noHBand="0" w:noVBand="1"/>
      </w:tblPr>
      <w:tblGrid>
        <w:gridCol w:w="3005"/>
        <w:gridCol w:w="3005"/>
        <w:gridCol w:w="3006"/>
      </w:tblGrid>
      <w:tr w:rsidR="00E60F99" w14:paraId="7219BC91" w14:textId="77777777" w:rsidTr="0008556A">
        <w:tc>
          <w:tcPr>
            <w:tcW w:w="3005" w:type="dxa"/>
          </w:tcPr>
          <w:p w14:paraId="00476B32" w14:textId="77777777" w:rsidR="00E60F99" w:rsidRDefault="00E60F99" w:rsidP="0008556A">
            <w:r>
              <w:t>Action</w:t>
            </w:r>
          </w:p>
        </w:tc>
        <w:tc>
          <w:tcPr>
            <w:tcW w:w="3005" w:type="dxa"/>
          </w:tcPr>
          <w:p w14:paraId="4EE806AC" w14:textId="77777777" w:rsidR="00E60F99" w:rsidRDefault="00E60F99" w:rsidP="0008556A">
            <w:r>
              <w:t>Expected Outcome</w:t>
            </w:r>
          </w:p>
        </w:tc>
        <w:tc>
          <w:tcPr>
            <w:tcW w:w="3006" w:type="dxa"/>
          </w:tcPr>
          <w:p w14:paraId="3654E674" w14:textId="77777777" w:rsidR="00E60F99" w:rsidRDefault="00E60F99" w:rsidP="0008556A">
            <w:r>
              <w:t>Outcome</w:t>
            </w:r>
          </w:p>
        </w:tc>
      </w:tr>
      <w:tr w:rsidR="00E60F99" w14:paraId="3856049B" w14:textId="77777777" w:rsidTr="0008556A">
        <w:tc>
          <w:tcPr>
            <w:tcW w:w="3005" w:type="dxa"/>
          </w:tcPr>
          <w:p w14:paraId="6063EB01" w14:textId="77777777" w:rsidR="00E60F99" w:rsidRDefault="00E60F99" w:rsidP="0008556A">
            <w:r>
              <w:t>Configure a decision tree model – repeat to see updates</w:t>
            </w:r>
          </w:p>
        </w:tc>
        <w:tc>
          <w:tcPr>
            <w:tcW w:w="3005" w:type="dxa"/>
          </w:tcPr>
          <w:p w14:paraId="743B6797" w14:textId="77777777" w:rsidR="00E60F99" w:rsidRDefault="00E60F99" w:rsidP="0008556A">
            <w:r>
              <w:t xml:space="preserve">Feature Importance plot should show in ranking value which feature is most used. Values in the list should correspond with graph. These should update with changes to the decision tree. </w:t>
            </w:r>
          </w:p>
        </w:tc>
        <w:tc>
          <w:tcPr>
            <w:tcW w:w="3006" w:type="dxa"/>
          </w:tcPr>
          <w:p w14:paraId="26021114" w14:textId="1F7B28EC" w:rsidR="00E60F99" w:rsidRDefault="00DB3761" w:rsidP="0008556A">
            <w:r w:rsidRPr="00306C24">
              <w:rPr>
                <w:color w:val="00B050"/>
              </w:rPr>
              <w:t>Change the test split size, and configuration parameters updates the feature importance list and plot. Both the graph and list and correctly ranked, with the right features displaying in both.</w:t>
            </w:r>
          </w:p>
        </w:tc>
      </w:tr>
    </w:tbl>
    <w:p w14:paraId="56FB8E11" w14:textId="77777777" w:rsidR="00E60F99" w:rsidRDefault="00E60F99" w:rsidP="00E60F99">
      <w:pPr>
        <w:pStyle w:val="ListParagraph"/>
      </w:pPr>
    </w:p>
    <w:p w14:paraId="0B860143" w14:textId="77777777" w:rsidR="00E60F99" w:rsidRDefault="00E60F99" w:rsidP="00E60F99">
      <w:pPr>
        <w:pStyle w:val="ListParagraph"/>
        <w:numPr>
          <w:ilvl w:val="0"/>
          <w:numId w:val="4"/>
        </w:numPr>
      </w:pPr>
      <w:r>
        <w:t>Feature Selection</w:t>
      </w:r>
    </w:p>
    <w:tbl>
      <w:tblPr>
        <w:tblStyle w:val="TableGrid"/>
        <w:tblW w:w="0" w:type="auto"/>
        <w:tblLook w:val="04A0" w:firstRow="1" w:lastRow="0" w:firstColumn="1" w:lastColumn="0" w:noHBand="0" w:noVBand="1"/>
      </w:tblPr>
      <w:tblGrid>
        <w:gridCol w:w="3005"/>
        <w:gridCol w:w="3005"/>
        <w:gridCol w:w="3006"/>
      </w:tblGrid>
      <w:tr w:rsidR="00E60F99" w14:paraId="23978DCC" w14:textId="77777777" w:rsidTr="0008556A">
        <w:tc>
          <w:tcPr>
            <w:tcW w:w="3005" w:type="dxa"/>
          </w:tcPr>
          <w:p w14:paraId="2EEB2E13" w14:textId="77777777" w:rsidR="00E60F99" w:rsidRDefault="00E60F99" w:rsidP="0008556A">
            <w:r>
              <w:t>Action</w:t>
            </w:r>
          </w:p>
        </w:tc>
        <w:tc>
          <w:tcPr>
            <w:tcW w:w="3005" w:type="dxa"/>
          </w:tcPr>
          <w:p w14:paraId="0F53545D" w14:textId="77777777" w:rsidR="00E60F99" w:rsidRDefault="00E60F99" w:rsidP="0008556A">
            <w:r>
              <w:t>Expected Outcome</w:t>
            </w:r>
          </w:p>
        </w:tc>
        <w:tc>
          <w:tcPr>
            <w:tcW w:w="3006" w:type="dxa"/>
          </w:tcPr>
          <w:p w14:paraId="0AD835E0" w14:textId="77777777" w:rsidR="00E60F99" w:rsidRDefault="00E60F99" w:rsidP="0008556A">
            <w:r>
              <w:t>Outcome</w:t>
            </w:r>
          </w:p>
        </w:tc>
      </w:tr>
      <w:tr w:rsidR="00DB3761" w14:paraId="7CBC78EF" w14:textId="77777777" w:rsidTr="0008556A">
        <w:tc>
          <w:tcPr>
            <w:tcW w:w="3005" w:type="dxa"/>
          </w:tcPr>
          <w:p w14:paraId="0827802A" w14:textId="77777777" w:rsidR="00DB3761" w:rsidRDefault="00DB3761" w:rsidP="00DB3761">
            <w:r>
              <w:t xml:space="preserve">Check each value for slider to pick </w:t>
            </w:r>
            <w:proofErr w:type="gramStart"/>
            <w:r>
              <w:t>top most</w:t>
            </w:r>
            <w:proofErr w:type="gramEnd"/>
            <w:r>
              <w:t xml:space="preserve"> important</w:t>
            </w:r>
          </w:p>
        </w:tc>
        <w:tc>
          <w:tcPr>
            <w:tcW w:w="3005" w:type="dxa"/>
          </w:tcPr>
          <w:p w14:paraId="6E6C6F72" w14:textId="77777777" w:rsidR="00DB3761" w:rsidRDefault="00DB3761" w:rsidP="00DB3761">
            <w:r>
              <w:t>The features chosen should match those in order of importance on the feature importance graph. Retrain classifier with all slider values should work</w:t>
            </w:r>
          </w:p>
        </w:tc>
        <w:tc>
          <w:tcPr>
            <w:tcW w:w="3006" w:type="dxa"/>
          </w:tcPr>
          <w:p w14:paraId="50FC5E5A" w14:textId="30A15429" w:rsidR="00DB3761" w:rsidRPr="00DB3761" w:rsidRDefault="00DB3761" w:rsidP="00DB3761">
            <w:pPr>
              <w:rPr>
                <w:color w:val="FFC000"/>
              </w:rPr>
            </w:pPr>
            <w:r w:rsidRPr="00247221">
              <w:rPr>
                <w:color w:val="00B050"/>
              </w:rPr>
              <w:t xml:space="preserve">After changing the slider values for features to select, </w:t>
            </w:r>
            <w:r>
              <w:rPr>
                <w:color w:val="00B050"/>
              </w:rPr>
              <w:t xml:space="preserve">the most important features are recognised and added first to the feature selection. </w:t>
            </w:r>
            <w:r>
              <w:rPr>
                <w:color w:val="FFC000"/>
              </w:rPr>
              <w:t xml:space="preserve">At times, those not indicated as the most important in the model are important in the RFE and used for the feature selection. Shows there are discrepancies between the </w:t>
            </w:r>
            <w:r>
              <w:rPr>
                <w:color w:val="FFC000"/>
              </w:rPr>
              <w:lastRenderedPageBreak/>
              <w:t>plot and the RFE algorithm for identifying best features.</w:t>
            </w:r>
          </w:p>
        </w:tc>
      </w:tr>
      <w:tr w:rsidR="00DB3761" w14:paraId="18558B9E" w14:textId="77777777" w:rsidTr="0008556A">
        <w:tc>
          <w:tcPr>
            <w:tcW w:w="3005" w:type="dxa"/>
          </w:tcPr>
          <w:p w14:paraId="65786BA6" w14:textId="77777777" w:rsidR="00DB3761" w:rsidRDefault="00DB3761" w:rsidP="00DB3761">
            <w:r>
              <w:lastRenderedPageBreak/>
              <w:t>Feature selection plot</w:t>
            </w:r>
          </w:p>
        </w:tc>
        <w:tc>
          <w:tcPr>
            <w:tcW w:w="3005" w:type="dxa"/>
          </w:tcPr>
          <w:p w14:paraId="57C69ED6" w14:textId="77777777" w:rsidR="00DB3761" w:rsidRDefault="00DB3761" w:rsidP="00DB3761">
            <w:r>
              <w:t xml:space="preserve">Should show correct number of numerical features available. </w:t>
            </w:r>
          </w:p>
        </w:tc>
        <w:tc>
          <w:tcPr>
            <w:tcW w:w="3006" w:type="dxa"/>
          </w:tcPr>
          <w:p w14:paraId="79C86848" w14:textId="06F35AED" w:rsidR="00DB3761" w:rsidRDefault="00DB3761" w:rsidP="00DB3761">
            <w:r w:rsidRPr="00247221">
              <w:rPr>
                <w:color w:val="00B050"/>
              </w:rPr>
              <w:t xml:space="preserve">The feature selection plot shows the correct number of </w:t>
            </w:r>
            <w:r>
              <w:rPr>
                <w:color w:val="00B050"/>
              </w:rPr>
              <w:t xml:space="preserve">numerical </w:t>
            </w:r>
            <w:r w:rsidRPr="00247221">
              <w:rPr>
                <w:color w:val="00B050"/>
              </w:rPr>
              <w:t>features available in the dataset.</w:t>
            </w:r>
          </w:p>
        </w:tc>
      </w:tr>
    </w:tbl>
    <w:p w14:paraId="24D9F0CF" w14:textId="77777777" w:rsidR="00E60F99" w:rsidRDefault="00E60F99" w:rsidP="00E60F99"/>
    <w:p w14:paraId="57F808D1" w14:textId="77777777" w:rsidR="00E60F99" w:rsidRDefault="00E60F99" w:rsidP="00E60F99"/>
    <w:p w14:paraId="61772F09" w14:textId="77777777" w:rsidR="00E60F99" w:rsidRDefault="00E60F99" w:rsidP="00E60F99">
      <w:r>
        <w:t>Analysis</w:t>
      </w:r>
    </w:p>
    <w:p w14:paraId="345468CD" w14:textId="77777777" w:rsidR="00E60F99" w:rsidRDefault="00E60F99" w:rsidP="008128D0">
      <w:pPr>
        <w:pStyle w:val="ListParagraph"/>
        <w:numPr>
          <w:ilvl w:val="0"/>
          <w:numId w:val="8"/>
        </w:numPr>
      </w:pPr>
      <w:proofErr w:type="spellStart"/>
      <w:r>
        <w:t>GridSearchCV</w:t>
      </w:r>
      <w:proofErr w:type="spellEnd"/>
    </w:p>
    <w:tbl>
      <w:tblPr>
        <w:tblStyle w:val="TableGrid"/>
        <w:tblW w:w="0" w:type="auto"/>
        <w:tblLook w:val="04A0" w:firstRow="1" w:lastRow="0" w:firstColumn="1" w:lastColumn="0" w:noHBand="0" w:noVBand="1"/>
      </w:tblPr>
      <w:tblGrid>
        <w:gridCol w:w="3005"/>
        <w:gridCol w:w="3005"/>
        <w:gridCol w:w="3006"/>
      </w:tblGrid>
      <w:tr w:rsidR="00E60F99" w14:paraId="2FBC537A" w14:textId="77777777" w:rsidTr="0008556A">
        <w:tc>
          <w:tcPr>
            <w:tcW w:w="3005" w:type="dxa"/>
          </w:tcPr>
          <w:p w14:paraId="254555F8" w14:textId="77777777" w:rsidR="00E60F99" w:rsidRDefault="00E60F99" w:rsidP="0008556A">
            <w:r>
              <w:t>Action</w:t>
            </w:r>
          </w:p>
        </w:tc>
        <w:tc>
          <w:tcPr>
            <w:tcW w:w="3005" w:type="dxa"/>
          </w:tcPr>
          <w:p w14:paraId="6FFFC83C" w14:textId="77777777" w:rsidR="00E60F99" w:rsidRDefault="00E60F99" w:rsidP="0008556A">
            <w:r>
              <w:t>Expected Outcome</w:t>
            </w:r>
          </w:p>
        </w:tc>
        <w:tc>
          <w:tcPr>
            <w:tcW w:w="3006" w:type="dxa"/>
          </w:tcPr>
          <w:p w14:paraId="42B18807" w14:textId="77777777" w:rsidR="00E60F99" w:rsidRDefault="00E60F99" w:rsidP="0008556A">
            <w:r>
              <w:t>Outcome</w:t>
            </w:r>
          </w:p>
        </w:tc>
      </w:tr>
      <w:tr w:rsidR="00413634" w14:paraId="4C92EFCC" w14:textId="77777777" w:rsidTr="0008556A">
        <w:tc>
          <w:tcPr>
            <w:tcW w:w="3005" w:type="dxa"/>
          </w:tcPr>
          <w:p w14:paraId="66DB4E7A" w14:textId="77777777" w:rsidR="00413634" w:rsidRDefault="00413634" w:rsidP="00413634">
            <w:r>
              <w:t>Insert letters, negative numbers, float numbers to the Max depth and Min samples per leaf inputs.</w:t>
            </w:r>
          </w:p>
        </w:tc>
        <w:tc>
          <w:tcPr>
            <w:tcW w:w="3005" w:type="dxa"/>
          </w:tcPr>
          <w:p w14:paraId="065E9263" w14:textId="77777777" w:rsidR="00413634" w:rsidRDefault="00413634" w:rsidP="00413634">
            <w:r>
              <w:t>This should return an error message to the user indicating only valid natural numbers are allowed.</w:t>
            </w:r>
          </w:p>
        </w:tc>
        <w:tc>
          <w:tcPr>
            <w:tcW w:w="3006" w:type="dxa"/>
          </w:tcPr>
          <w:p w14:paraId="7522A14D" w14:textId="7F27B7A2" w:rsidR="00413634" w:rsidRDefault="00413634" w:rsidP="00413634">
            <w:r w:rsidRPr="004C43F1">
              <w:rPr>
                <w:color w:val="00B050"/>
              </w:rPr>
              <w:t>Any invalid datatypes such as strings ‘a’, float values ‘2.64’ and negative numbers ‘-1’ are not added to the list</w:t>
            </w:r>
            <w:r>
              <w:rPr>
                <w:color w:val="00B050"/>
              </w:rPr>
              <w:t>, as is</w:t>
            </w:r>
            <w:r w:rsidRPr="004C43F1">
              <w:rPr>
                <w:color w:val="00B050"/>
              </w:rPr>
              <w:t xml:space="preserve"> expected. A message arises stating these aren’t valid and are excluded from the resultant lists.</w:t>
            </w:r>
          </w:p>
        </w:tc>
      </w:tr>
      <w:tr w:rsidR="00413634" w14:paraId="6FA61A82" w14:textId="77777777" w:rsidTr="0008556A">
        <w:tc>
          <w:tcPr>
            <w:tcW w:w="3005" w:type="dxa"/>
          </w:tcPr>
          <w:p w14:paraId="3C064372" w14:textId="77777777" w:rsidR="00413634" w:rsidRDefault="00413634" w:rsidP="00413634">
            <w:r>
              <w:t>Values for the inputs section in the list</w:t>
            </w:r>
          </w:p>
        </w:tc>
        <w:tc>
          <w:tcPr>
            <w:tcW w:w="3005" w:type="dxa"/>
          </w:tcPr>
          <w:p w14:paraId="57563A30" w14:textId="77777777" w:rsidR="00413634" w:rsidRDefault="00413634" w:rsidP="00413634">
            <w:r>
              <w:t>These values should match those added into the inputs by the user. If many are added, the user must be warned about training times.</w:t>
            </w:r>
          </w:p>
        </w:tc>
        <w:tc>
          <w:tcPr>
            <w:tcW w:w="3006" w:type="dxa"/>
          </w:tcPr>
          <w:p w14:paraId="2203321C" w14:textId="2E232637" w:rsidR="00413634" w:rsidRDefault="00413634" w:rsidP="00413634">
            <w:r w:rsidRPr="004C43F1">
              <w:rPr>
                <w:color w:val="00B050"/>
              </w:rPr>
              <w:t>If the datatypes are valid natural numbers, the values in the list are shown as expected.</w:t>
            </w:r>
          </w:p>
        </w:tc>
      </w:tr>
      <w:tr w:rsidR="00413634" w14:paraId="1E5345C5" w14:textId="77777777" w:rsidTr="0008556A">
        <w:tc>
          <w:tcPr>
            <w:tcW w:w="3005" w:type="dxa"/>
          </w:tcPr>
          <w:p w14:paraId="5253F239" w14:textId="77777777" w:rsidR="00413634" w:rsidRDefault="00413634" w:rsidP="00413634">
            <w:r>
              <w:t>Scores and Visualisations</w:t>
            </w:r>
          </w:p>
        </w:tc>
        <w:tc>
          <w:tcPr>
            <w:tcW w:w="3005" w:type="dxa"/>
          </w:tcPr>
          <w:p w14:paraId="79805E6D" w14:textId="77777777" w:rsidR="00413634" w:rsidRDefault="00413634" w:rsidP="00413634">
            <w:r>
              <w:t>After a valid grid search a visualisation of the best model tree, the best model parameters and scores are displayed correctly.</w:t>
            </w:r>
          </w:p>
        </w:tc>
        <w:tc>
          <w:tcPr>
            <w:tcW w:w="3006" w:type="dxa"/>
          </w:tcPr>
          <w:p w14:paraId="4CB3871D" w14:textId="157DDF9A" w:rsidR="00413634" w:rsidRDefault="00413634" w:rsidP="00413634">
            <w:r w:rsidRPr="004C43F1">
              <w:rPr>
                <w:color w:val="00B050"/>
              </w:rPr>
              <w:t>After clicking the ‘perform grid search’ button, the correct parameters, scores and decision tree visualisation of the best model is shown as expected.</w:t>
            </w:r>
          </w:p>
        </w:tc>
      </w:tr>
    </w:tbl>
    <w:p w14:paraId="7BA84F0F" w14:textId="77777777" w:rsidR="00E60F99" w:rsidRDefault="00E60F99" w:rsidP="00E60F99"/>
    <w:p w14:paraId="02EDF102" w14:textId="77777777" w:rsidR="00E60F99" w:rsidRDefault="00E60F99" w:rsidP="00E60F99"/>
    <w:p w14:paraId="7D438542" w14:textId="77777777" w:rsidR="00E60F99" w:rsidRDefault="00E60F99" w:rsidP="00E60F99">
      <w:r>
        <w:t xml:space="preserve">Save </w:t>
      </w:r>
    </w:p>
    <w:tbl>
      <w:tblPr>
        <w:tblStyle w:val="TableGrid"/>
        <w:tblW w:w="0" w:type="auto"/>
        <w:tblLook w:val="04A0" w:firstRow="1" w:lastRow="0" w:firstColumn="1" w:lastColumn="0" w:noHBand="0" w:noVBand="1"/>
      </w:tblPr>
      <w:tblGrid>
        <w:gridCol w:w="3005"/>
        <w:gridCol w:w="3005"/>
        <w:gridCol w:w="3006"/>
      </w:tblGrid>
      <w:tr w:rsidR="00E60F99" w14:paraId="20E8BB5D" w14:textId="77777777" w:rsidTr="0008556A">
        <w:tc>
          <w:tcPr>
            <w:tcW w:w="3005" w:type="dxa"/>
          </w:tcPr>
          <w:p w14:paraId="225C2347" w14:textId="77777777" w:rsidR="00E60F99" w:rsidRDefault="00E60F99" w:rsidP="0008556A">
            <w:r>
              <w:t>Action</w:t>
            </w:r>
          </w:p>
        </w:tc>
        <w:tc>
          <w:tcPr>
            <w:tcW w:w="3005" w:type="dxa"/>
          </w:tcPr>
          <w:p w14:paraId="43C20D5F" w14:textId="77777777" w:rsidR="00E60F99" w:rsidRDefault="00E60F99" w:rsidP="0008556A">
            <w:r>
              <w:t>Expected Outcome</w:t>
            </w:r>
          </w:p>
        </w:tc>
        <w:tc>
          <w:tcPr>
            <w:tcW w:w="3006" w:type="dxa"/>
          </w:tcPr>
          <w:p w14:paraId="0687C04B" w14:textId="77777777" w:rsidR="00E60F99" w:rsidRDefault="00E60F99" w:rsidP="0008556A">
            <w:r>
              <w:t>Outcome</w:t>
            </w:r>
          </w:p>
        </w:tc>
      </w:tr>
      <w:tr w:rsidR="00413634" w14:paraId="163E7B22" w14:textId="77777777" w:rsidTr="0008556A">
        <w:tc>
          <w:tcPr>
            <w:tcW w:w="3005" w:type="dxa"/>
          </w:tcPr>
          <w:p w14:paraId="1B68A884" w14:textId="77777777" w:rsidR="00413634" w:rsidRDefault="00413634" w:rsidP="00413634">
            <w:r>
              <w:t>Configure a changed model with complete inputs. Save as ‘test_1.ini’</w:t>
            </w:r>
          </w:p>
        </w:tc>
        <w:tc>
          <w:tcPr>
            <w:tcW w:w="3005" w:type="dxa"/>
          </w:tcPr>
          <w:p w14:paraId="19159F9B" w14:textId="77777777" w:rsidR="00413634" w:rsidRDefault="00413634" w:rsidP="00413634">
            <w:r>
              <w:t xml:space="preserve">The save successfully adds the correct values to an </w:t>
            </w:r>
            <w:proofErr w:type="spellStart"/>
            <w:r>
              <w:t>ini</w:t>
            </w:r>
            <w:proofErr w:type="spellEnd"/>
            <w:r>
              <w:t xml:space="preserve"> file on the desktop.</w:t>
            </w:r>
          </w:p>
        </w:tc>
        <w:tc>
          <w:tcPr>
            <w:tcW w:w="3006" w:type="dxa"/>
          </w:tcPr>
          <w:p w14:paraId="6D98B401" w14:textId="19FBAD6D" w:rsidR="00413634" w:rsidRDefault="00413634" w:rsidP="00413634">
            <w:r w:rsidRPr="0002549D">
              <w:rPr>
                <w:color w:val="00B050"/>
              </w:rPr>
              <w:t>Correct values are added to the new saved .</w:t>
            </w:r>
            <w:proofErr w:type="spellStart"/>
            <w:r w:rsidRPr="0002549D">
              <w:rPr>
                <w:color w:val="00B050"/>
              </w:rPr>
              <w:t>ini</w:t>
            </w:r>
            <w:proofErr w:type="spellEnd"/>
            <w:r w:rsidRPr="0002549D">
              <w:rPr>
                <w:color w:val="00B050"/>
              </w:rPr>
              <w:t xml:space="preserve"> file in the ‘saves’ directory.</w:t>
            </w:r>
          </w:p>
        </w:tc>
      </w:tr>
      <w:tr w:rsidR="00413634" w14:paraId="53A2C857" w14:textId="77777777" w:rsidTr="0008556A">
        <w:tc>
          <w:tcPr>
            <w:tcW w:w="3005" w:type="dxa"/>
          </w:tcPr>
          <w:p w14:paraId="76068910" w14:textId="77777777" w:rsidR="00413634" w:rsidRDefault="00413634" w:rsidP="00413634">
            <w:r>
              <w:t>Save a model with no changes (file has been added)</w:t>
            </w:r>
          </w:p>
        </w:tc>
        <w:tc>
          <w:tcPr>
            <w:tcW w:w="3005" w:type="dxa"/>
          </w:tcPr>
          <w:p w14:paraId="73C5101D" w14:textId="77777777" w:rsidR="00413634" w:rsidRDefault="00413634" w:rsidP="00413634">
            <w:r>
              <w:t xml:space="preserve">The default model is saved successfully to an </w:t>
            </w:r>
            <w:proofErr w:type="spellStart"/>
            <w:r>
              <w:t>ini</w:t>
            </w:r>
            <w:proofErr w:type="spellEnd"/>
            <w:r>
              <w:t xml:space="preserve"> file on the desktop</w:t>
            </w:r>
          </w:p>
        </w:tc>
        <w:tc>
          <w:tcPr>
            <w:tcW w:w="3006" w:type="dxa"/>
          </w:tcPr>
          <w:p w14:paraId="6A08188D" w14:textId="6738F507" w:rsidR="00413634" w:rsidRDefault="00413634" w:rsidP="00413634">
            <w:r w:rsidRPr="0002549D">
              <w:rPr>
                <w:color w:val="00B050"/>
              </w:rPr>
              <w:t xml:space="preserve">Opening the </w:t>
            </w:r>
            <w:r>
              <w:rPr>
                <w:color w:val="00B050"/>
              </w:rPr>
              <w:t xml:space="preserve">wine </w:t>
            </w:r>
            <w:r w:rsidRPr="0002549D">
              <w:rPr>
                <w:color w:val="00B050"/>
              </w:rPr>
              <w:t>dataset, all the default values are created and is saved as a .</w:t>
            </w:r>
            <w:proofErr w:type="spellStart"/>
            <w:r w:rsidRPr="0002549D">
              <w:rPr>
                <w:color w:val="00B050"/>
              </w:rPr>
              <w:t>ini</w:t>
            </w:r>
            <w:proofErr w:type="spellEnd"/>
            <w:r w:rsidRPr="0002549D">
              <w:rPr>
                <w:color w:val="00B050"/>
              </w:rPr>
              <w:t xml:space="preserve"> file with all the correct info.</w:t>
            </w:r>
          </w:p>
        </w:tc>
      </w:tr>
    </w:tbl>
    <w:p w14:paraId="26EC99C2" w14:textId="77777777" w:rsidR="00E60F99" w:rsidRDefault="00E60F99" w:rsidP="00E60F99"/>
    <w:p w14:paraId="5DD36D62" w14:textId="77777777" w:rsidR="00E60F99" w:rsidRDefault="00E60F99" w:rsidP="00E60F99">
      <w:r>
        <w:t xml:space="preserve">Upload </w:t>
      </w:r>
    </w:p>
    <w:tbl>
      <w:tblPr>
        <w:tblStyle w:val="TableGrid"/>
        <w:tblW w:w="0" w:type="auto"/>
        <w:tblLook w:val="04A0" w:firstRow="1" w:lastRow="0" w:firstColumn="1" w:lastColumn="0" w:noHBand="0" w:noVBand="1"/>
      </w:tblPr>
      <w:tblGrid>
        <w:gridCol w:w="3005"/>
        <w:gridCol w:w="3005"/>
        <w:gridCol w:w="3006"/>
      </w:tblGrid>
      <w:tr w:rsidR="00E60F99" w14:paraId="5A88B0AC" w14:textId="77777777" w:rsidTr="0008556A">
        <w:tc>
          <w:tcPr>
            <w:tcW w:w="3005" w:type="dxa"/>
          </w:tcPr>
          <w:p w14:paraId="13183480" w14:textId="77777777" w:rsidR="00E60F99" w:rsidRDefault="00E60F99" w:rsidP="0008556A">
            <w:r>
              <w:t>Action</w:t>
            </w:r>
          </w:p>
        </w:tc>
        <w:tc>
          <w:tcPr>
            <w:tcW w:w="3005" w:type="dxa"/>
          </w:tcPr>
          <w:p w14:paraId="22A2DB8F" w14:textId="77777777" w:rsidR="00E60F99" w:rsidRDefault="00E60F99" w:rsidP="0008556A">
            <w:r>
              <w:t>Expected Outcome</w:t>
            </w:r>
          </w:p>
        </w:tc>
        <w:tc>
          <w:tcPr>
            <w:tcW w:w="3006" w:type="dxa"/>
          </w:tcPr>
          <w:p w14:paraId="5CCDB43F" w14:textId="77777777" w:rsidR="00E60F99" w:rsidRDefault="00E60F99" w:rsidP="0008556A">
            <w:r>
              <w:t>Outcome</w:t>
            </w:r>
          </w:p>
        </w:tc>
      </w:tr>
      <w:tr w:rsidR="00E60F99" w14:paraId="58CDAA24" w14:textId="77777777" w:rsidTr="0008556A">
        <w:tc>
          <w:tcPr>
            <w:tcW w:w="3005" w:type="dxa"/>
          </w:tcPr>
          <w:p w14:paraId="48EEA3E1" w14:textId="77777777" w:rsidR="00E60F99" w:rsidRDefault="00E60F99" w:rsidP="0008556A">
            <w:r>
              <w:t>Click on upload button, directs the user to .</w:t>
            </w:r>
            <w:proofErr w:type="spellStart"/>
            <w:r>
              <w:t>ini</w:t>
            </w:r>
            <w:proofErr w:type="spellEnd"/>
            <w:r>
              <w:t xml:space="preserve"> files. The user can upload a previously saved file.</w:t>
            </w:r>
          </w:p>
        </w:tc>
        <w:tc>
          <w:tcPr>
            <w:tcW w:w="3005" w:type="dxa"/>
          </w:tcPr>
          <w:p w14:paraId="0611D013" w14:textId="77777777" w:rsidR="00E60F99" w:rsidRDefault="00E60F99" w:rsidP="0008556A">
            <w:r>
              <w:t>If a user has saved a .</w:t>
            </w:r>
            <w:proofErr w:type="spellStart"/>
            <w:r>
              <w:t>ini</w:t>
            </w:r>
            <w:proofErr w:type="spellEnd"/>
            <w:r>
              <w:t xml:space="preserve"> file, once the file has been uploaded all details are the same as when saved as expected. The user can also </w:t>
            </w:r>
            <w:r>
              <w:lastRenderedPageBreak/>
              <w:t xml:space="preserve">make any changes and save again to update </w:t>
            </w:r>
            <w:proofErr w:type="gramStart"/>
            <w:r>
              <w:t>an</w:t>
            </w:r>
            <w:proofErr w:type="gramEnd"/>
            <w:r>
              <w:t xml:space="preserve"> changes in the model.</w:t>
            </w:r>
          </w:p>
        </w:tc>
        <w:tc>
          <w:tcPr>
            <w:tcW w:w="3006" w:type="dxa"/>
          </w:tcPr>
          <w:p w14:paraId="74681A81" w14:textId="6729BB21" w:rsidR="00E60F99" w:rsidRDefault="00413634" w:rsidP="0008556A">
            <w:r w:rsidRPr="0071794F">
              <w:rPr>
                <w:color w:val="00B050"/>
              </w:rPr>
              <w:lastRenderedPageBreak/>
              <w:t xml:space="preserve">The user can upload and browse previously saved files. All info is shown as correct, ‘perform grid search’ and ‘retrain with </w:t>
            </w:r>
            <w:r w:rsidRPr="0071794F">
              <w:rPr>
                <w:color w:val="00B050"/>
              </w:rPr>
              <w:lastRenderedPageBreak/>
              <w:t>selected features’ are not fully shown due to the session states. Information saved prior are retained to create the same results.</w:t>
            </w:r>
          </w:p>
        </w:tc>
      </w:tr>
    </w:tbl>
    <w:p w14:paraId="65051AD7" w14:textId="77777777" w:rsidR="00E60F99" w:rsidRDefault="00E60F99" w:rsidP="00E60F99"/>
    <w:p w14:paraId="5BF2A362" w14:textId="77777777" w:rsidR="00E60F99" w:rsidRDefault="00E60F99" w:rsidP="003A293B"/>
    <w:p w14:paraId="3E491988" w14:textId="77777777" w:rsidR="00C8528A" w:rsidRDefault="00C8528A" w:rsidP="003A293B"/>
    <w:p w14:paraId="6B84E9E4" w14:textId="46F3A555" w:rsidR="00C8528A" w:rsidRDefault="00C8528A" w:rsidP="003A293B">
      <w:r>
        <w:t xml:space="preserve">Tests on Classification Datasets: </w:t>
      </w:r>
    </w:p>
    <w:p w14:paraId="7BFC614E" w14:textId="77777777" w:rsidR="00C8528A" w:rsidRDefault="00C8528A" w:rsidP="003A293B"/>
    <w:p w14:paraId="27244E4C" w14:textId="0239C183" w:rsidR="00C8528A" w:rsidRDefault="00C8528A" w:rsidP="003A293B">
      <w:r>
        <w:t xml:space="preserve">Iris.csv – why? </w:t>
      </w:r>
      <w:r w:rsidR="007A5CE8">
        <w:t>evaluate how well the decision tree classifier can handle a simple, multi-class classification problem.</w:t>
      </w:r>
    </w:p>
    <w:p w14:paraId="3572CEF6" w14:textId="7404E268" w:rsidR="00C8528A" w:rsidRDefault="00950EF4" w:rsidP="003A293B">
      <w:r>
        <w:t>Check that all features work:</w:t>
      </w:r>
    </w:p>
    <w:p w14:paraId="0439BEAC" w14:textId="4A92444C" w:rsidR="00950EF4" w:rsidRPr="00950EF4" w:rsidRDefault="00950EF4" w:rsidP="003A293B">
      <w:pPr>
        <w:rPr>
          <w:i/>
          <w:iCs/>
          <w:color w:val="FF0000"/>
        </w:rPr>
      </w:pPr>
      <w:r w:rsidRPr="00950EF4">
        <w:rPr>
          <w:i/>
          <w:iCs/>
          <w:color w:val="FF0000"/>
        </w:rPr>
        <w:t>Target column</w:t>
      </w:r>
    </w:p>
    <w:p w14:paraId="51E2947A" w14:textId="72B8B549" w:rsidR="00950EF4" w:rsidRPr="00950EF4" w:rsidRDefault="00950EF4" w:rsidP="003A293B">
      <w:pPr>
        <w:rPr>
          <w:i/>
          <w:iCs/>
          <w:color w:val="FF0000"/>
        </w:rPr>
      </w:pPr>
      <w:r w:rsidRPr="00950EF4">
        <w:rPr>
          <w:i/>
          <w:iCs/>
          <w:color w:val="FF0000"/>
        </w:rPr>
        <w:t>Feature Scatterplot Analysis</w:t>
      </w:r>
    </w:p>
    <w:p w14:paraId="7B55C10F" w14:textId="6EBCAEE0" w:rsidR="00950EF4" w:rsidRPr="00950EF4" w:rsidRDefault="00950EF4" w:rsidP="003A293B">
      <w:pPr>
        <w:rPr>
          <w:i/>
          <w:iCs/>
          <w:color w:val="FF0000"/>
        </w:rPr>
      </w:pPr>
      <w:r w:rsidRPr="00950EF4">
        <w:rPr>
          <w:i/>
          <w:iCs/>
          <w:color w:val="FF0000"/>
        </w:rPr>
        <w:t>Decision Tree Visualisation</w:t>
      </w:r>
    </w:p>
    <w:p w14:paraId="72BE86A6" w14:textId="2A49D348" w:rsidR="00950EF4" w:rsidRPr="00950EF4" w:rsidRDefault="00950EF4" w:rsidP="003A293B">
      <w:pPr>
        <w:rPr>
          <w:i/>
          <w:iCs/>
          <w:color w:val="FF0000"/>
        </w:rPr>
      </w:pPr>
      <w:r w:rsidRPr="00950EF4">
        <w:rPr>
          <w:i/>
          <w:iCs/>
          <w:color w:val="FF0000"/>
        </w:rPr>
        <w:t>Scores</w:t>
      </w:r>
    </w:p>
    <w:p w14:paraId="14C7A0AF" w14:textId="3E88F031" w:rsidR="00950EF4" w:rsidRPr="00950EF4" w:rsidRDefault="00950EF4" w:rsidP="003A293B">
      <w:pPr>
        <w:rPr>
          <w:i/>
          <w:iCs/>
          <w:color w:val="FF0000"/>
        </w:rPr>
      </w:pPr>
      <w:r w:rsidRPr="00950EF4">
        <w:rPr>
          <w:i/>
          <w:iCs/>
          <w:color w:val="FF0000"/>
        </w:rPr>
        <w:t>Confusion Matrix</w:t>
      </w:r>
    </w:p>
    <w:p w14:paraId="32B7EAC9" w14:textId="6E6B12DA" w:rsidR="00950EF4" w:rsidRPr="00950EF4" w:rsidRDefault="00950EF4" w:rsidP="003A293B">
      <w:pPr>
        <w:rPr>
          <w:i/>
          <w:iCs/>
          <w:color w:val="FF0000"/>
        </w:rPr>
      </w:pPr>
      <w:r w:rsidRPr="00950EF4">
        <w:rPr>
          <w:i/>
          <w:iCs/>
          <w:color w:val="FF0000"/>
        </w:rPr>
        <w:t>Cross Validation</w:t>
      </w:r>
    </w:p>
    <w:p w14:paraId="3F7F3F0A" w14:textId="1AAB4CBB" w:rsidR="00950EF4" w:rsidRPr="00950EF4" w:rsidRDefault="00950EF4" w:rsidP="003A293B">
      <w:pPr>
        <w:rPr>
          <w:i/>
          <w:iCs/>
          <w:color w:val="FF0000"/>
        </w:rPr>
      </w:pPr>
      <w:r w:rsidRPr="00950EF4">
        <w:rPr>
          <w:i/>
          <w:iCs/>
          <w:color w:val="FF0000"/>
        </w:rPr>
        <w:t>Feature Importance</w:t>
      </w:r>
    </w:p>
    <w:p w14:paraId="22EF4CAD" w14:textId="55F4F851" w:rsidR="00950EF4" w:rsidRPr="00950EF4" w:rsidRDefault="00950EF4" w:rsidP="003A293B">
      <w:pPr>
        <w:rPr>
          <w:i/>
          <w:iCs/>
          <w:color w:val="FF0000"/>
        </w:rPr>
      </w:pPr>
      <w:r w:rsidRPr="00950EF4">
        <w:rPr>
          <w:i/>
          <w:iCs/>
          <w:color w:val="FF0000"/>
        </w:rPr>
        <w:t>Feature Selection</w:t>
      </w:r>
    </w:p>
    <w:p w14:paraId="0D12ED3F" w14:textId="5480F1D4" w:rsidR="00950EF4" w:rsidRPr="00950EF4" w:rsidRDefault="00950EF4" w:rsidP="003A293B">
      <w:pPr>
        <w:rPr>
          <w:i/>
          <w:iCs/>
          <w:color w:val="FF0000"/>
        </w:rPr>
      </w:pPr>
      <w:r w:rsidRPr="00950EF4">
        <w:rPr>
          <w:i/>
          <w:iCs/>
          <w:color w:val="FF0000"/>
        </w:rPr>
        <w:t>Cross Complexity Pruning</w:t>
      </w:r>
    </w:p>
    <w:p w14:paraId="74B939F3" w14:textId="1F45AB4C" w:rsidR="00950EF4" w:rsidRPr="00950EF4" w:rsidRDefault="00950EF4" w:rsidP="003A293B">
      <w:pPr>
        <w:rPr>
          <w:i/>
          <w:iCs/>
          <w:color w:val="FF0000"/>
        </w:rPr>
      </w:pPr>
      <w:r w:rsidRPr="00950EF4">
        <w:rPr>
          <w:i/>
          <w:iCs/>
          <w:color w:val="FF0000"/>
        </w:rPr>
        <w:t>Grid Search CV</w:t>
      </w:r>
    </w:p>
    <w:p w14:paraId="4970D790" w14:textId="381C911E" w:rsidR="00950EF4" w:rsidRDefault="00950EF4" w:rsidP="003A293B">
      <w:r>
        <w:t>Displaying correctly</w:t>
      </w:r>
    </w:p>
    <w:p w14:paraId="589F2539" w14:textId="0B5B61AC" w:rsidR="00950EF4" w:rsidRDefault="00950EF4" w:rsidP="003A293B">
      <w:r>
        <w:t>Overfitting and Underfitting scores</w:t>
      </w:r>
    </w:p>
    <w:p w14:paraId="6F020716" w14:textId="693D697D" w:rsidR="00950EF4" w:rsidRDefault="00950EF4" w:rsidP="003A293B">
      <w:r>
        <w:t>Graphs display as expected</w:t>
      </w:r>
    </w:p>
    <w:p w14:paraId="45AAFCE7" w14:textId="77777777" w:rsidR="00C8528A" w:rsidRDefault="00C8528A" w:rsidP="003A293B"/>
    <w:p w14:paraId="7C8E81ED" w14:textId="11C2A85B" w:rsidR="00C8528A" w:rsidRDefault="00C8528A" w:rsidP="003A293B">
      <w:r>
        <w:t>Wine.csv – why?</w:t>
      </w:r>
      <w:r w:rsidR="007A5CE8">
        <w:t xml:space="preserve"> </w:t>
      </w:r>
      <w:r w:rsidR="007A5CE8">
        <w:t>This dataset is perfect for testing how well decision trees can handle multi-class classification with continuous features.</w:t>
      </w:r>
      <w:r w:rsidR="007A5CE8">
        <w:t xml:space="preserve"> </w:t>
      </w:r>
      <w:r w:rsidR="007A5CE8">
        <w:t>It has more features and a bit more complexity than the Iris dataset, but still manageable for testing classification algorithms like decision trees.</w:t>
      </w:r>
    </w:p>
    <w:p w14:paraId="2B7572C8" w14:textId="77777777" w:rsidR="00C8528A" w:rsidRDefault="00C8528A" w:rsidP="003A293B"/>
    <w:p w14:paraId="353AFCD4" w14:textId="657F5BF1" w:rsidR="00C8528A" w:rsidRDefault="00C8528A" w:rsidP="003A293B">
      <w:r>
        <w:t>BreastCancer.csv – why?</w:t>
      </w:r>
      <w:r w:rsidR="007A5CE8">
        <w:t xml:space="preserve"> </w:t>
      </w:r>
      <w:r w:rsidR="007A5CE8">
        <w:t>You can use this dataset to test how well the decision tree classifier performs in a healthcare-related binary classification problem, especially with feature importance analysis.</w:t>
      </w:r>
      <w:r w:rsidR="007A5CE8">
        <w:t xml:space="preserve"> </w:t>
      </w:r>
      <w:r w:rsidR="007A5CE8">
        <w:t>It is an example of a binary classification problem with real-world medical data, making it a bit more complex and suitable for evaluating the robustness of your decision tree model.</w:t>
      </w:r>
    </w:p>
    <w:p w14:paraId="5CBF026A" w14:textId="77777777" w:rsidR="00C8528A" w:rsidRDefault="00C8528A" w:rsidP="003A293B"/>
    <w:p w14:paraId="0FAB0610" w14:textId="77777777" w:rsidR="00C8528A" w:rsidRDefault="00C8528A" w:rsidP="003A293B"/>
    <w:p w14:paraId="6FB8DC51" w14:textId="77777777" w:rsidR="00C8528A" w:rsidRDefault="00C8528A" w:rsidP="003A293B"/>
    <w:p w14:paraId="02DE9E46" w14:textId="78618E42" w:rsidR="00C8528A" w:rsidRDefault="00021C93" w:rsidP="003A293B">
      <w:r>
        <w:t>PERFORMANCE METRICS</w:t>
      </w:r>
    </w:p>
    <w:tbl>
      <w:tblPr>
        <w:tblStyle w:val="TableGrid"/>
        <w:tblW w:w="0" w:type="auto"/>
        <w:tblLook w:val="04A0" w:firstRow="1" w:lastRow="0" w:firstColumn="1" w:lastColumn="0" w:noHBand="0" w:noVBand="1"/>
      </w:tblPr>
      <w:tblGrid>
        <w:gridCol w:w="2255"/>
        <w:gridCol w:w="2379"/>
        <w:gridCol w:w="2109"/>
        <w:gridCol w:w="2273"/>
      </w:tblGrid>
      <w:tr w:rsidR="00021C93" w14:paraId="0E9BD720" w14:textId="77777777" w:rsidTr="00021C93">
        <w:tc>
          <w:tcPr>
            <w:tcW w:w="2255" w:type="dxa"/>
          </w:tcPr>
          <w:p w14:paraId="15747C4C" w14:textId="7557A919" w:rsidR="00021C93" w:rsidRDefault="00021C93" w:rsidP="003A293B">
            <w:r>
              <w:t>Dataset</w:t>
            </w:r>
          </w:p>
        </w:tc>
        <w:tc>
          <w:tcPr>
            <w:tcW w:w="2379" w:type="dxa"/>
          </w:tcPr>
          <w:p w14:paraId="30D12B54" w14:textId="2D0E4E36" w:rsidR="00021C93" w:rsidRDefault="00021C93" w:rsidP="003A293B">
            <w:r>
              <w:t>CPU</w:t>
            </w:r>
          </w:p>
        </w:tc>
        <w:tc>
          <w:tcPr>
            <w:tcW w:w="2109" w:type="dxa"/>
          </w:tcPr>
          <w:p w14:paraId="6E48C7AE" w14:textId="3F144A85" w:rsidR="00021C93" w:rsidRDefault="00021C93" w:rsidP="003A293B">
            <w:r>
              <w:t>Memory</w:t>
            </w:r>
          </w:p>
        </w:tc>
        <w:tc>
          <w:tcPr>
            <w:tcW w:w="2273" w:type="dxa"/>
          </w:tcPr>
          <w:p w14:paraId="63780670" w14:textId="29103833" w:rsidR="00021C93" w:rsidRDefault="00021C93" w:rsidP="003A293B">
            <w:r>
              <w:t>Load Time</w:t>
            </w:r>
          </w:p>
        </w:tc>
      </w:tr>
      <w:tr w:rsidR="00021C93" w14:paraId="0219E663" w14:textId="77777777" w:rsidTr="00021C93">
        <w:tc>
          <w:tcPr>
            <w:tcW w:w="2255" w:type="dxa"/>
          </w:tcPr>
          <w:p w14:paraId="0B989156" w14:textId="0A27159D" w:rsidR="00021C93" w:rsidRDefault="00021C93" w:rsidP="003A293B">
            <w:r>
              <w:t>Iris.csv</w:t>
            </w:r>
          </w:p>
        </w:tc>
        <w:tc>
          <w:tcPr>
            <w:tcW w:w="2379" w:type="dxa"/>
          </w:tcPr>
          <w:p w14:paraId="770C583F" w14:textId="77777777" w:rsidR="00021C93" w:rsidRDefault="00021C93" w:rsidP="003A293B"/>
        </w:tc>
        <w:tc>
          <w:tcPr>
            <w:tcW w:w="2109" w:type="dxa"/>
          </w:tcPr>
          <w:p w14:paraId="0B813043" w14:textId="77777777" w:rsidR="00021C93" w:rsidRDefault="00021C93" w:rsidP="003A293B"/>
        </w:tc>
        <w:tc>
          <w:tcPr>
            <w:tcW w:w="2273" w:type="dxa"/>
          </w:tcPr>
          <w:p w14:paraId="2FA25815" w14:textId="79213F2A" w:rsidR="00021C93" w:rsidRDefault="00021C93" w:rsidP="003A293B"/>
        </w:tc>
      </w:tr>
      <w:tr w:rsidR="00021C93" w14:paraId="514B47E8" w14:textId="77777777" w:rsidTr="00021C93">
        <w:tc>
          <w:tcPr>
            <w:tcW w:w="2255" w:type="dxa"/>
          </w:tcPr>
          <w:p w14:paraId="36A825C1" w14:textId="0CA168F7" w:rsidR="00021C93" w:rsidRDefault="00021C93" w:rsidP="003A293B">
            <w:r>
              <w:t>Winequality-red.csv</w:t>
            </w:r>
          </w:p>
        </w:tc>
        <w:tc>
          <w:tcPr>
            <w:tcW w:w="2379" w:type="dxa"/>
          </w:tcPr>
          <w:p w14:paraId="6BBD2305" w14:textId="77777777" w:rsidR="00021C93" w:rsidRDefault="00021C93" w:rsidP="003A293B"/>
        </w:tc>
        <w:tc>
          <w:tcPr>
            <w:tcW w:w="2109" w:type="dxa"/>
          </w:tcPr>
          <w:p w14:paraId="0C35F2C6" w14:textId="77777777" w:rsidR="00021C93" w:rsidRDefault="00021C93" w:rsidP="003A293B"/>
        </w:tc>
        <w:tc>
          <w:tcPr>
            <w:tcW w:w="2273" w:type="dxa"/>
          </w:tcPr>
          <w:p w14:paraId="51F579B7" w14:textId="76253382" w:rsidR="00021C93" w:rsidRDefault="00021C93" w:rsidP="003A293B"/>
        </w:tc>
      </w:tr>
      <w:tr w:rsidR="00021C93" w14:paraId="22ED4B1E" w14:textId="77777777" w:rsidTr="00021C93">
        <w:tc>
          <w:tcPr>
            <w:tcW w:w="2255" w:type="dxa"/>
          </w:tcPr>
          <w:p w14:paraId="5AE6A9D2" w14:textId="07EACB2E" w:rsidR="00021C93" w:rsidRDefault="00021C93" w:rsidP="003A293B">
            <w:r>
              <w:t>Breast_cancer.csv</w:t>
            </w:r>
          </w:p>
        </w:tc>
        <w:tc>
          <w:tcPr>
            <w:tcW w:w="2379" w:type="dxa"/>
          </w:tcPr>
          <w:p w14:paraId="5E0DBE78" w14:textId="77777777" w:rsidR="00021C93" w:rsidRDefault="00021C93" w:rsidP="003A293B"/>
        </w:tc>
        <w:tc>
          <w:tcPr>
            <w:tcW w:w="2109" w:type="dxa"/>
          </w:tcPr>
          <w:p w14:paraId="5050F1FC" w14:textId="77777777" w:rsidR="00021C93" w:rsidRDefault="00021C93" w:rsidP="003A293B"/>
        </w:tc>
        <w:tc>
          <w:tcPr>
            <w:tcW w:w="2273" w:type="dxa"/>
          </w:tcPr>
          <w:p w14:paraId="4C603C12" w14:textId="77777777" w:rsidR="00021C93" w:rsidRDefault="00021C93" w:rsidP="003A293B"/>
        </w:tc>
      </w:tr>
    </w:tbl>
    <w:p w14:paraId="7B4334C0" w14:textId="77777777" w:rsidR="00C8528A" w:rsidRDefault="00C8528A" w:rsidP="003A293B"/>
    <w:p w14:paraId="1D0AF0F8" w14:textId="550ADDBE" w:rsidR="00413634" w:rsidRDefault="00413634" w:rsidP="003A293B">
      <w:r>
        <w:t>OR</w:t>
      </w:r>
    </w:p>
    <w:tbl>
      <w:tblPr>
        <w:tblStyle w:val="TableGrid"/>
        <w:tblW w:w="0" w:type="auto"/>
        <w:tblLook w:val="04A0" w:firstRow="1" w:lastRow="0" w:firstColumn="1" w:lastColumn="0" w:noHBand="0" w:noVBand="1"/>
      </w:tblPr>
      <w:tblGrid>
        <w:gridCol w:w="2255"/>
        <w:gridCol w:w="2379"/>
        <w:gridCol w:w="2109"/>
        <w:gridCol w:w="2273"/>
      </w:tblGrid>
      <w:tr w:rsidR="00413634" w14:paraId="14A3322F" w14:textId="77777777" w:rsidTr="0008556A">
        <w:tc>
          <w:tcPr>
            <w:tcW w:w="2255" w:type="dxa"/>
          </w:tcPr>
          <w:p w14:paraId="0EDE30C5" w14:textId="77777777" w:rsidR="00413634" w:rsidRDefault="00413634" w:rsidP="0008556A">
            <w:r>
              <w:t>Dataset</w:t>
            </w:r>
          </w:p>
        </w:tc>
        <w:tc>
          <w:tcPr>
            <w:tcW w:w="2379" w:type="dxa"/>
          </w:tcPr>
          <w:p w14:paraId="7D01C13E" w14:textId="1E90E2B7" w:rsidR="00413634" w:rsidRDefault="00413634" w:rsidP="0008556A">
            <w:proofErr w:type="spellStart"/>
            <w:r>
              <w:t>Max_depth</w:t>
            </w:r>
            <w:proofErr w:type="spellEnd"/>
          </w:p>
        </w:tc>
        <w:tc>
          <w:tcPr>
            <w:tcW w:w="2109" w:type="dxa"/>
          </w:tcPr>
          <w:p w14:paraId="475F52E5" w14:textId="29D0D3CE" w:rsidR="00413634" w:rsidRDefault="006A53BA" w:rsidP="0008556A">
            <w:proofErr w:type="spellStart"/>
            <w:r>
              <w:t>Max_depth</w:t>
            </w:r>
            <w:proofErr w:type="spellEnd"/>
          </w:p>
        </w:tc>
        <w:tc>
          <w:tcPr>
            <w:tcW w:w="2273" w:type="dxa"/>
          </w:tcPr>
          <w:p w14:paraId="2EFC0045" w14:textId="77777777" w:rsidR="00413634" w:rsidRDefault="00413634" w:rsidP="0008556A">
            <w:r>
              <w:t>Load Time</w:t>
            </w:r>
          </w:p>
        </w:tc>
      </w:tr>
      <w:tr w:rsidR="00413634" w14:paraId="44D50D32" w14:textId="77777777" w:rsidTr="0008556A">
        <w:tc>
          <w:tcPr>
            <w:tcW w:w="2255" w:type="dxa"/>
          </w:tcPr>
          <w:p w14:paraId="53C8E3C1" w14:textId="77777777" w:rsidR="00413634" w:rsidRDefault="00413634" w:rsidP="0008556A">
            <w:r>
              <w:t>Iris.csv</w:t>
            </w:r>
          </w:p>
        </w:tc>
        <w:tc>
          <w:tcPr>
            <w:tcW w:w="2379" w:type="dxa"/>
          </w:tcPr>
          <w:p w14:paraId="5CD6432B" w14:textId="52071F09" w:rsidR="00413634" w:rsidRDefault="006A53BA" w:rsidP="0008556A">
            <w:r>
              <w:t>3</w:t>
            </w:r>
          </w:p>
        </w:tc>
        <w:tc>
          <w:tcPr>
            <w:tcW w:w="2109" w:type="dxa"/>
          </w:tcPr>
          <w:p w14:paraId="22DBC395" w14:textId="63211805" w:rsidR="00413634" w:rsidRDefault="006A53BA" w:rsidP="0008556A">
            <w:r>
              <w:t>10</w:t>
            </w:r>
          </w:p>
        </w:tc>
        <w:tc>
          <w:tcPr>
            <w:tcW w:w="2273" w:type="dxa"/>
          </w:tcPr>
          <w:p w14:paraId="63EAE160" w14:textId="77777777" w:rsidR="00413634" w:rsidRDefault="00413634" w:rsidP="0008556A"/>
        </w:tc>
      </w:tr>
      <w:tr w:rsidR="00413634" w14:paraId="37277B19" w14:textId="77777777" w:rsidTr="0008556A">
        <w:tc>
          <w:tcPr>
            <w:tcW w:w="2255" w:type="dxa"/>
          </w:tcPr>
          <w:p w14:paraId="3C681187" w14:textId="577059D8" w:rsidR="00413634" w:rsidRDefault="00413634" w:rsidP="0008556A">
            <w:r>
              <w:lastRenderedPageBreak/>
              <w:t>Winequality-red.csv</w:t>
            </w:r>
            <w:r w:rsidR="00920EB2">
              <w:t>/wine.csv</w:t>
            </w:r>
          </w:p>
        </w:tc>
        <w:tc>
          <w:tcPr>
            <w:tcW w:w="2379" w:type="dxa"/>
          </w:tcPr>
          <w:p w14:paraId="7F754420" w14:textId="77777777" w:rsidR="00413634" w:rsidRDefault="00413634" w:rsidP="0008556A"/>
        </w:tc>
        <w:tc>
          <w:tcPr>
            <w:tcW w:w="2109" w:type="dxa"/>
          </w:tcPr>
          <w:p w14:paraId="50C388E5" w14:textId="77777777" w:rsidR="00413634" w:rsidRDefault="00413634" w:rsidP="0008556A"/>
        </w:tc>
        <w:tc>
          <w:tcPr>
            <w:tcW w:w="2273" w:type="dxa"/>
          </w:tcPr>
          <w:p w14:paraId="78678A09" w14:textId="77777777" w:rsidR="00413634" w:rsidRDefault="00413634" w:rsidP="0008556A"/>
        </w:tc>
      </w:tr>
      <w:tr w:rsidR="00413634" w14:paraId="35CFBC6B" w14:textId="77777777" w:rsidTr="0008556A">
        <w:tc>
          <w:tcPr>
            <w:tcW w:w="2255" w:type="dxa"/>
          </w:tcPr>
          <w:p w14:paraId="00AA436E" w14:textId="77777777" w:rsidR="00413634" w:rsidRDefault="00413634" w:rsidP="0008556A">
            <w:r>
              <w:t>Breast_cancer.csv</w:t>
            </w:r>
          </w:p>
        </w:tc>
        <w:tc>
          <w:tcPr>
            <w:tcW w:w="2379" w:type="dxa"/>
          </w:tcPr>
          <w:p w14:paraId="1EE9822B" w14:textId="77777777" w:rsidR="00413634" w:rsidRDefault="00413634" w:rsidP="0008556A"/>
        </w:tc>
        <w:tc>
          <w:tcPr>
            <w:tcW w:w="2109" w:type="dxa"/>
          </w:tcPr>
          <w:p w14:paraId="7F336FBB" w14:textId="77777777" w:rsidR="00413634" w:rsidRDefault="00413634" w:rsidP="0008556A"/>
        </w:tc>
        <w:tc>
          <w:tcPr>
            <w:tcW w:w="2273" w:type="dxa"/>
          </w:tcPr>
          <w:p w14:paraId="7352428B" w14:textId="77777777" w:rsidR="00413634" w:rsidRDefault="00413634" w:rsidP="0008556A"/>
        </w:tc>
      </w:tr>
    </w:tbl>
    <w:p w14:paraId="5D1D0EE3" w14:textId="77777777" w:rsidR="00C8528A" w:rsidRDefault="00C8528A" w:rsidP="003A293B"/>
    <w:p w14:paraId="29D0514D" w14:textId="77777777" w:rsidR="003A293B" w:rsidRDefault="003A293B" w:rsidP="003A293B"/>
    <w:p w14:paraId="56184562" w14:textId="1A649BB2" w:rsidR="00920EB2" w:rsidRDefault="00920EB2" w:rsidP="003A293B">
      <w:r>
        <w:t>Regression Testing</w:t>
      </w:r>
    </w:p>
    <w:p w14:paraId="79065BF7" w14:textId="77777777" w:rsidR="00920EB2" w:rsidRDefault="00920EB2" w:rsidP="003A293B"/>
    <w:p w14:paraId="44FE6A50" w14:textId="77777777" w:rsidR="00920EB2" w:rsidRDefault="00920EB2" w:rsidP="00920EB2">
      <w:proofErr w:type="gramStart"/>
      <w:r>
        <w:rPr>
          <w:rFonts w:hAnsi="Symbol"/>
        </w:rPr>
        <w:t></w:t>
      </w:r>
      <w:r>
        <w:t xml:space="preserve">  </w:t>
      </w:r>
      <w:r>
        <w:rPr>
          <w:rStyle w:val="Strong"/>
          <w:rFonts w:eastAsiaTheme="majorEastAsia"/>
        </w:rPr>
        <w:t>Boston</w:t>
      </w:r>
      <w:proofErr w:type="gramEnd"/>
      <w:r>
        <w:rPr>
          <w:rStyle w:val="Strong"/>
          <w:rFonts w:eastAsiaTheme="majorEastAsia"/>
        </w:rPr>
        <w:t xml:space="preserve"> Housing Dataset</w:t>
      </w:r>
      <w:r>
        <w:t>: Ideal for testing the performance of your decision tree regressor on real estate price predictions with mixed feature types.</w:t>
      </w:r>
    </w:p>
    <w:p w14:paraId="6F4163B0" w14:textId="77777777" w:rsidR="00920EB2" w:rsidRDefault="00920EB2" w:rsidP="00920EB2">
      <w:proofErr w:type="gramStart"/>
      <w:r>
        <w:rPr>
          <w:rFonts w:hAnsi="Symbol"/>
        </w:rPr>
        <w:t></w:t>
      </w:r>
      <w:r>
        <w:t xml:space="preserve">  </w:t>
      </w:r>
      <w:r>
        <w:rPr>
          <w:rStyle w:val="Strong"/>
          <w:rFonts w:eastAsiaTheme="majorEastAsia"/>
        </w:rPr>
        <w:t>Diabetes</w:t>
      </w:r>
      <w:proofErr w:type="gramEnd"/>
      <w:r>
        <w:rPr>
          <w:rStyle w:val="Strong"/>
          <w:rFonts w:eastAsiaTheme="majorEastAsia"/>
        </w:rPr>
        <w:t xml:space="preserve"> Dataset</w:t>
      </w:r>
      <w:r>
        <w:t>: Useful for testing a smaller dataset with physiological data and a continuous target variable.</w:t>
      </w:r>
    </w:p>
    <w:p w14:paraId="04C0AF29" w14:textId="3A9A54F8" w:rsidR="00920EB2" w:rsidRDefault="00920EB2" w:rsidP="00920EB2">
      <w:proofErr w:type="gramStart"/>
      <w:r>
        <w:rPr>
          <w:rFonts w:hAnsi="Symbol"/>
        </w:rPr>
        <w:t></w:t>
      </w:r>
      <w:r>
        <w:t xml:space="preserve">  </w:t>
      </w:r>
      <w:r>
        <w:rPr>
          <w:rStyle w:val="Strong"/>
          <w:rFonts w:eastAsiaTheme="majorEastAsia"/>
        </w:rPr>
        <w:t>California</w:t>
      </w:r>
      <w:proofErr w:type="gramEnd"/>
      <w:r>
        <w:rPr>
          <w:rStyle w:val="Strong"/>
          <w:rFonts w:eastAsiaTheme="majorEastAsia"/>
        </w:rPr>
        <w:t xml:space="preserve"> Housing Dataset</w:t>
      </w:r>
      <w:r>
        <w:t>: Provides a large and complex dataset to evaluate the scalability and performance of your regression model.</w:t>
      </w:r>
    </w:p>
    <w:p w14:paraId="22F5D170" w14:textId="77777777" w:rsidR="00751151" w:rsidRDefault="00751151" w:rsidP="00920EB2"/>
    <w:p w14:paraId="6C987F16" w14:textId="6FD5E02E" w:rsidR="00751151" w:rsidRPr="00D94AC6" w:rsidRDefault="00751151" w:rsidP="00751151">
      <w:pPr>
        <w:rPr>
          <w:b/>
          <w:bCs/>
          <w:color w:val="FF0000"/>
        </w:rPr>
      </w:pPr>
      <w:r>
        <w:rPr>
          <w:b/>
          <w:bCs/>
          <w:color w:val="FF0000"/>
        </w:rPr>
        <w:t>Diabetes-cleaned</w:t>
      </w:r>
      <w:r w:rsidRPr="00D94AC6">
        <w:rPr>
          <w:b/>
          <w:bCs/>
          <w:color w:val="FF0000"/>
        </w:rPr>
        <w:t>.csv</w:t>
      </w:r>
    </w:p>
    <w:p w14:paraId="315057D1" w14:textId="77777777" w:rsidR="00751151" w:rsidRDefault="00751151" w:rsidP="00751151"/>
    <w:p w14:paraId="7245CB42" w14:textId="77777777" w:rsidR="00751151" w:rsidRDefault="00751151" w:rsidP="00751151">
      <w:pPr>
        <w:pStyle w:val="ListParagraph"/>
        <w:numPr>
          <w:ilvl w:val="0"/>
          <w:numId w:val="1"/>
        </w:numPr>
      </w:pPr>
      <w:r>
        <w:t>File upload</w:t>
      </w:r>
    </w:p>
    <w:tbl>
      <w:tblPr>
        <w:tblStyle w:val="TableGrid"/>
        <w:tblW w:w="0" w:type="auto"/>
        <w:tblLook w:val="04A0" w:firstRow="1" w:lastRow="0" w:firstColumn="1" w:lastColumn="0" w:noHBand="0" w:noVBand="1"/>
      </w:tblPr>
      <w:tblGrid>
        <w:gridCol w:w="3005"/>
        <w:gridCol w:w="3005"/>
        <w:gridCol w:w="3006"/>
      </w:tblGrid>
      <w:tr w:rsidR="00751151" w14:paraId="03069E82" w14:textId="77777777" w:rsidTr="0008556A">
        <w:tc>
          <w:tcPr>
            <w:tcW w:w="3005" w:type="dxa"/>
          </w:tcPr>
          <w:p w14:paraId="7A93971D" w14:textId="77777777" w:rsidR="00751151" w:rsidRDefault="00751151" w:rsidP="0008556A">
            <w:r>
              <w:t>Action</w:t>
            </w:r>
          </w:p>
        </w:tc>
        <w:tc>
          <w:tcPr>
            <w:tcW w:w="3005" w:type="dxa"/>
          </w:tcPr>
          <w:p w14:paraId="0B19225C" w14:textId="77777777" w:rsidR="00751151" w:rsidRDefault="00751151" w:rsidP="0008556A">
            <w:r>
              <w:t>Expected Outcome</w:t>
            </w:r>
          </w:p>
        </w:tc>
        <w:tc>
          <w:tcPr>
            <w:tcW w:w="3006" w:type="dxa"/>
          </w:tcPr>
          <w:p w14:paraId="5E47C969" w14:textId="77777777" w:rsidR="00751151" w:rsidRDefault="00751151" w:rsidP="0008556A">
            <w:r>
              <w:t>Outcome</w:t>
            </w:r>
          </w:p>
        </w:tc>
      </w:tr>
      <w:tr w:rsidR="00751151" w14:paraId="798E3D12" w14:textId="77777777" w:rsidTr="0008556A">
        <w:tc>
          <w:tcPr>
            <w:tcW w:w="3005" w:type="dxa"/>
          </w:tcPr>
          <w:p w14:paraId="2FFBA124" w14:textId="77777777" w:rsidR="00751151" w:rsidRDefault="00751151" w:rsidP="0008556A">
            <w:r>
              <w:t>Not uploaded file – I click save</w:t>
            </w:r>
          </w:p>
        </w:tc>
        <w:tc>
          <w:tcPr>
            <w:tcW w:w="3005" w:type="dxa"/>
          </w:tcPr>
          <w:p w14:paraId="6361B998" w14:textId="77777777" w:rsidR="00751151" w:rsidRDefault="00751151" w:rsidP="0008556A">
            <w:r>
              <w:t>Save has been disabled as nothing has been added</w:t>
            </w:r>
          </w:p>
        </w:tc>
        <w:tc>
          <w:tcPr>
            <w:tcW w:w="3006" w:type="dxa"/>
          </w:tcPr>
          <w:p w14:paraId="3719F30E" w14:textId="7AD56E60" w:rsidR="00751151" w:rsidRPr="00342897" w:rsidRDefault="00751151" w:rsidP="0008556A">
            <w:pPr>
              <w:rPr>
                <w:color w:val="FF0000"/>
              </w:rPr>
            </w:pPr>
            <w:r w:rsidRPr="000F6C8C">
              <w:rPr>
                <w:color w:val="00B050"/>
              </w:rPr>
              <w:t>Save is disabled when no file has been added</w:t>
            </w:r>
            <w:r>
              <w:rPr>
                <w:color w:val="00B050"/>
              </w:rPr>
              <w:t xml:space="preserve">, </w:t>
            </w:r>
            <w:proofErr w:type="gramStart"/>
            <w:r>
              <w:rPr>
                <w:color w:val="00B050"/>
              </w:rPr>
              <w:t>until  a</w:t>
            </w:r>
            <w:proofErr w:type="gramEnd"/>
            <w:r>
              <w:rPr>
                <w:color w:val="00B050"/>
              </w:rPr>
              <w:t xml:space="preserve"> file has been added and the page fully loaded.</w:t>
            </w:r>
          </w:p>
        </w:tc>
      </w:tr>
      <w:tr w:rsidR="00751151" w14:paraId="194349B0" w14:textId="77777777" w:rsidTr="0008556A">
        <w:tc>
          <w:tcPr>
            <w:tcW w:w="3005" w:type="dxa"/>
          </w:tcPr>
          <w:p w14:paraId="60C9C556" w14:textId="77777777" w:rsidR="00751151" w:rsidRDefault="00751151" w:rsidP="0008556A">
            <w:r>
              <w:t>Not uploaded file – add config ‘browse files’</w:t>
            </w:r>
          </w:p>
        </w:tc>
        <w:tc>
          <w:tcPr>
            <w:tcW w:w="3005" w:type="dxa"/>
          </w:tcPr>
          <w:p w14:paraId="37A4605D" w14:textId="77777777" w:rsidR="00751151" w:rsidRDefault="00751151" w:rsidP="0008556A">
            <w:r>
              <w:t>Can add a .</w:t>
            </w:r>
            <w:proofErr w:type="spellStart"/>
            <w:r>
              <w:t>ini</w:t>
            </w:r>
            <w:proofErr w:type="spellEnd"/>
            <w:r>
              <w:t xml:space="preserve"> file that has been saved before and loads correctly</w:t>
            </w:r>
          </w:p>
        </w:tc>
        <w:tc>
          <w:tcPr>
            <w:tcW w:w="3006" w:type="dxa"/>
          </w:tcPr>
          <w:p w14:paraId="3811ADBF" w14:textId="77777777" w:rsidR="00751151" w:rsidRPr="000F6C8C" w:rsidRDefault="00751151" w:rsidP="0008556A">
            <w:pPr>
              <w:rPr>
                <w:color w:val="00B050"/>
              </w:rPr>
            </w:pPr>
            <w:r w:rsidRPr="000F6C8C">
              <w:rPr>
                <w:color w:val="00B050"/>
              </w:rPr>
              <w:t>User is successfully able to load a previously saved config file in the ‘saves’ folder. All items load correctly and as expected.</w:t>
            </w:r>
          </w:p>
        </w:tc>
      </w:tr>
      <w:tr w:rsidR="00751151" w14:paraId="36FFDDFC" w14:textId="77777777" w:rsidTr="0008556A">
        <w:tc>
          <w:tcPr>
            <w:tcW w:w="3005" w:type="dxa"/>
          </w:tcPr>
          <w:p w14:paraId="456E9B7C" w14:textId="77777777" w:rsidR="00751151" w:rsidRDefault="00751151" w:rsidP="0008556A">
            <w:r>
              <w:t>Upload a csv file</w:t>
            </w:r>
          </w:p>
        </w:tc>
        <w:tc>
          <w:tcPr>
            <w:tcW w:w="3005" w:type="dxa"/>
          </w:tcPr>
          <w:p w14:paraId="3F4FC6E1" w14:textId="77777777" w:rsidR="00751151" w:rsidRDefault="00751151" w:rsidP="0008556A">
            <w:r>
              <w:t>Only allowed to pick a .csv file, correct errors are shown if the right file isn’t picked</w:t>
            </w:r>
          </w:p>
        </w:tc>
        <w:tc>
          <w:tcPr>
            <w:tcW w:w="3006" w:type="dxa"/>
          </w:tcPr>
          <w:p w14:paraId="728D6F9D" w14:textId="77777777" w:rsidR="00751151" w:rsidRPr="000F6C8C" w:rsidRDefault="00751151" w:rsidP="0008556A">
            <w:pPr>
              <w:rPr>
                <w:color w:val="FF0000"/>
              </w:rPr>
            </w:pPr>
            <w:r w:rsidRPr="000F6C8C">
              <w:rPr>
                <w:color w:val="00B050"/>
              </w:rPr>
              <w:t xml:space="preserve">Only CSV files </w:t>
            </w:r>
            <w:proofErr w:type="gramStart"/>
            <w:r w:rsidRPr="000F6C8C">
              <w:rPr>
                <w:color w:val="00B050"/>
              </w:rPr>
              <w:t>are able to</w:t>
            </w:r>
            <w:proofErr w:type="gramEnd"/>
            <w:r w:rsidRPr="000F6C8C">
              <w:rPr>
                <w:color w:val="00B050"/>
              </w:rPr>
              <w:t xml:space="preserve"> be picked, reducing the need for the error message for different file types.</w:t>
            </w:r>
          </w:p>
        </w:tc>
      </w:tr>
      <w:tr w:rsidR="00751151" w14:paraId="64DA6639" w14:textId="77777777" w:rsidTr="0008556A">
        <w:tc>
          <w:tcPr>
            <w:tcW w:w="3005" w:type="dxa"/>
          </w:tcPr>
          <w:p w14:paraId="10F3E172" w14:textId="77777777" w:rsidR="00751151" w:rsidRDefault="00751151" w:rsidP="0008556A">
            <w:r>
              <w:t>Upload a csv file &gt; 200mb</w:t>
            </w:r>
          </w:p>
        </w:tc>
        <w:tc>
          <w:tcPr>
            <w:tcW w:w="3005" w:type="dxa"/>
          </w:tcPr>
          <w:p w14:paraId="771C7E2B" w14:textId="77777777" w:rsidR="00751151" w:rsidRDefault="00751151" w:rsidP="0008556A">
            <w:r>
              <w:t>Correct error indicating max file size is shown to user</w:t>
            </w:r>
          </w:p>
        </w:tc>
        <w:tc>
          <w:tcPr>
            <w:tcW w:w="3006" w:type="dxa"/>
          </w:tcPr>
          <w:p w14:paraId="1B213AD3" w14:textId="77777777" w:rsidR="00751151" w:rsidRDefault="00751151" w:rsidP="0008556A">
            <w:r w:rsidRPr="000F6C8C">
              <w:rPr>
                <w:color w:val="00B050"/>
              </w:rPr>
              <w:t>A warning shows, stating that the file must be 200mb or smaller.</w:t>
            </w:r>
          </w:p>
        </w:tc>
      </w:tr>
      <w:tr w:rsidR="00751151" w14:paraId="3B20E2F9" w14:textId="77777777" w:rsidTr="0008556A">
        <w:tc>
          <w:tcPr>
            <w:tcW w:w="3005" w:type="dxa"/>
          </w:tcPr>
          <w:p w14:paraId="2990940A" w14:textId="77777777" w:rsidR="00751151" w:rsidRDefault="00751151" w:rsidP="0008556A">
            <w:r>
              <w:t xml:space="preserve">Cross off and delete dataframe </w:t>
            </w:r>
          </w:p>
        </w:tc>
        <w:tc>
          <w:tcPr>
            <w:tcW w:w="3005" w:type="dxa"/>
          </w:tcPr>
          <w:p w14:paraId="2A8C1CB9" w14:textId="77777777" w:rsidR="00751151" w:rsidRDefault="00751151" w:rsidP="0008556A">
            <w:r>
              <w:t>Page refreshes back to original screen, indicating that the user needs to add a .csv file.</w:t>
            </w:r>
          </w:p>
        </w:tc>
        <w:tc>
          <w:tcPr>
            <w:tcW w:w="3006" w:type="dxa"/>
          </w:tcPr>
          <w:p w14:paraId="5C36BDEC" w14:textId="77777777" w:rsidR="00751151" w:rsidRDefault="00751151" w:rsidP="0008556A">
            <w:r w:rsidRPr="00E71227">
              <w:rPr>
                <w:color w:val="00B050"/>
              </w:rPr>
              <w:t>Deleting a csv file that has been added refreshes the page back to the original screen as expected.</w:t>
            </w:r>
          </w:p>
        </w:tc>
      </w:tr>
    </w:tbl>
    <w:p w14:paraId="58A293D2" w14:textId="77777777" w:rsidR="00751151" w:rsidRDefault="00751151" w:rsidP="00751151"/>
    <w:p w14:paraId="700DBD3F" w14:textId="77777777" w:rsidR="00751151" w:rsidRDefault="00751151" w:rsidP="00751151"/>
    <w:p w14:paraId="5A22118C" w14:textId="77777777" w:rsidR="00751151" w:rsidRDefault="00751151" w:rsidP="00751151">
      <w:r>
        <w:t xml:space="preserve">Data Exploration </w:t>
      </w:r>
    </w:p>
    <w:p w14:paraId="680804D8" w14:textId="77777777" w:rsidR="00751151" w:rsidRDefault="00751151" w:rsidP="00751151"/>
    <w:p w14:paraId="16AEBC45" w14:textId="77777777" w:rsidR="00751151" w:rsidRDefault="00751151" w:rsidP="00751151">
      <w:pPr>
        <w:pStyle w:val="ListParagraph"/>
        <w:numPr>
          <w:ilvl w:val="0"/>
          <w:numId w:val="1"/>
        </w:numPr>
      </w:pPr>
      <w:r>
        <w:t>Choose target column</w:t>
      </w:r>
    </w:p>
    <w:tbl>
      <w:tblPr>
        <w:tblStyle w:val="TableGrid"/>
        <w:tblW w:w="0" w:type="auto"/>
        <w:tblLook w:val="04A0" w:firstRow="1" w:lastRow="0" w:firstColumn="1" w:lastColumn="0" w:noHBand="0" w:noVBand="1"/>
      </w:tblPr>
      <w:tblGrid>
        <w:gridCol w:w="3005"/>
        <w:gridCol w:w="3005"/>
        <w:gridCol w:w="3006"/>
      </w:tblGrid>
      <w:tr w:rsidR="00751151" w14:paraId="0975F5DE" w14:textId="77777777" w:rsidTr="0008556A">
        <w:tc>
          <w:tcPr>
            <w:tcW w:w="3005" w:type="dxa"/>
          </w:tcPr>
          <w:p w14:paraId="487968D3" w14:textId="77777777" w:rsidR="00751151" w:rsidRDefault="00751151" w:rsidP="0008556A">
            <w:r>
              <w:t>Action</w:t>
            </w:r>
          </w:p>
        </w:tc>
        <w:tc>
          <w:tcPr>
            <w:tcW w:w="3005" w:type="dxa"/>
          </w:tcPr>
          <w:p w14:paraId="74B7449C" w14:textId="77777777" w:rsidR="00751151" w:rsidRDefault="00751151" w:rsidP="0008556A">
            <w:r>
              <w:t>Expected Outcome</w:t>
            </w:r>
          </w:p>
        </w:tc>
        <w:tc>
          <w:tcPr>
            <w:tcW w:w="3006" w:type="dxa"/>
          </w:tcPr>
          <w:p w14:paraId="35D00C55" w14:textId="77777777" w:rsidR="00751151" w:rsidRDefault="00751151" w:rsidP="0008556A">
            <w:r>
              <w:t>Outcome</w:t>
            </w:r>
          </w:p>
        </w:tc>
      </w:tr>
      <w:tr w:rsidR="00751151" w14:paraId="57AAD46A" w14:textId="77777777" w:rsidTr="0008556A">
        <w:tc>
          <w:tcPr>
            <w:tcW w:w="3005" w:type="dxa"/>
          </w:tcPr>
          <w:p w14:paraId="0D660916" w14:textId="2FBFF39D" w:rsidR="00751151" w:rsidRDefault="00751151" w:rsidP="0008556A">
            <w:r>
              <w:t xml:space="preserve">Pick a target column that is </w:t>
            </w:r>
            <w:r>
              <w:t>numerical</w:t>
            </w:r>
          </w:p>
        </w:tc>
        <w:tc>
          <w:tcPr>
            <w:tcW w:w="3005" w:type="dxa"/>
          </w:tcPr>
          <w:p w14:paraId="1E7756C1" w14:textId="38506200" w:rsidR="00751151" w:rsidRDefault="00751151" w:rsidP="0008556A">
            <w:r>
              <w:t xml:space="preserve">User only has the option to pick from </w:t>
            </w:r>
            <w:r>
              <w:t>numerical</w:t>
            </w:r>
            <w:r>
              <w:t xml:space="preserve"> columns</w:t>
            </w:r>
            <w:r w:rsidR="0083794B">
              <w:t xml:space="preserve"> for the target.</w:t>
            </w:r>
          </w:p>
        </w:tc>
        <w:tc>
          <w:tcPr>
            <w:tcW w:w="3006" w:type="dxa"/>
          </w:tcPr>
          <w:p w14:paraId="6347E1B5" w14:textId="174B0311" w:rsidR="00751151" w:rsidRPr="0083794B" w:rsidRDefault="0083794B" w:rsidP="0008556A">
            <w:pPr>
              <w:rPr>
                <w:color w:val="FFC000"/>
              </w:rPr>
            </w:pPr>
            <w:r w:rsidRPr="0083794B">
              <w:rPr>
                <w:color w:val="FFC000"/>
              </w:rPr>
              <w:t xml:space="preserve">With the diabetes-cleaned dataset, all features are shown, this includes the ‘outcome’ feature. This is treated as numerical since </w:t>
            </w:r>
            <w:r w:rsidRPr="0083794B">
              <w:rPr>
                <w:color w:val="FFC000"/>
              </w:rPr>
              <w:lastRenderedPageBreak/>
              <w:t xml:space="preserve">the </w:t>
            </w:r>
            <w:r w:rsidR="005963EA">
              <w:rPr>
                <w:color w:val="FFC000"/>
              </w:rPr>
              <w:t xml:space="preserve">feature is an ‘int64’ feature type. </w:t>
            </w:r>
          </w:p>
        </w:tc>
      </w:tr>
    </w:tbl>
    <w:p w14:paraId="4FA3C36B" w14:textId="77777777" w:rsidR="00751151" w:rsidRDefault="00751151" w:rsidP="00751151"/>
    <w:p w14:paraId="588CC2B3" w14:textId="59B826C9" w:rsidR="00751151" w:rsidRDefault="0083794B" w:rsidP="00751151">
      <w:pPr>
        <w:pStyle w:val="ListParagraph"/>
        <w:numPr>
          <w:ilvl w:val="0"/>
          <w:numId w:val="1"/>
        </w:numPr>
      </w:pPr>
      <w:r>
        <w:t>Boxplot</w:t>
      </w:r>
    </w:p>
    <w:tbl>
      <w:tblPr>
        <w:tblStyle w:val="TableGrid"/>
        <w:tblW w:w="0" w:type="auto"/>
        <w:tblLook w:val="04A0" w:firstRow="1" w:lastRow="0" w:firstColumn="1" w:lastColumn="0" w:noHBand="0" w:noVBand="1"/>
      </w:tblPr>
      <w:tblGrid>
        <w:gridCol w:w="3005"/>
        <w:gridCol w:w="3005"/>
        <w:gridCol w:w="3006"/>
      </w:tblGrid>
      <w:tr w:rsidR="00751151" w14:paraId="47151A90" w14:textId="77777777" w:rsidTr="0008556A">
        <w:tc>
          <w:tcPr>
            <w:tcW w:w="3005" w:type="dxa"/>
          </w:tcPr>
          <w:p w14:paraId="2B163D46" w14:textId="77777777" w:rsidR="00751151" w:rsidRDefault="00751151" w:rsidP="0008556A">
            <w:r>
              <w:t>Action</w:t>
            </w:r>
          </w:p>
        </w:tc>
        <w:tc>
          <w:tcPr>
            <w:tcW w:w="3005" w:type="dxa"/>
          </w:tcPr>
          <w:p w14:paraId="0F395DA8" w14:textId="77777777" w:rsidR="00751151" w:rsidRDefault="00751151" w:rsidP="0008556A">
            <w:r>
              <w:t>Expected Outcome</w:t>
            </w:r>
          </w:p>
        </w:tc>
        <w:tc>
          <w:tcPr>
            <w:tcW w:w="3006" w:type="dxa"/>
          </w:tcPr>
          <w:p w14:paraId="26CAA47D" w14:textId="77777777" w:rsidR="00751151" w:rsidRDefault="00751151" w:rsidP="0008556A">
            <w:r>
              <w:t>Outcome</w:t>
            </w:r>
          </w:p>
        </w:tc>
      </w:tr>
      <w:tr w:rsidR="00751151" w14:paraId="610ED79F" w14:textId="77777777" w:rsidTr="0008556A">
        <w:tc>
          <w:tcPr>
            <w:tcW w:w="3005" w:type="dxa"/>
          </w:tcPr>
          <w:p w14:paraId="0FA8E746" w14:textId="49C47083" w:rsidR="00751151" w:rsidRDefault="0083794B" w:rsidP="0008556A">
            <w:r>
              <w:t>Check feature labels</w:t>
            </w:r>
          </w:p>
        </w:tc>
        <w:tc>
          <w:tcPr>
            <w:tcW w:w="3005" w:type="dxa"/>
          </w:tcPr>
          <w:p w14:paraId="5DBD1D8D" w14:textId="5A47FA8F" w:rsidR="00751151" w:rsidRDefault="0083794B" w:rsidP="0008556A">
            <w:r>
              <w:t>All feature labels are labelled correctly.</w:t>
            </w:r>
          </w:p>
        </w:tc>
        <w:tc>
          <w:tcPr>
            <w:tcW w:w="3006" w:type="dxa"/>
          </w:tcPr>
          <w:p w14:paraId="3B23A21C" w14:textId="5E1FEEC8" w:rsidR="00751151" w:rsidRPr="00E71227" w:rsidRDefault="0083794B" w:rsidP="0008556A">
            <w:pPr>
              <w:rPr>
                <w:color w:val="00B050"/>
              </w:rPr>
            </w:pPr>
            <w:r>
              <w:rPr>
                <w:color w:val="00B050"/>
              </w:rPr>
              <w:t>All features are labelled correctly on the plot.</w:t>
            </w:r>
          </w:p>
        </w:tc>
      </w:tr>
    </w:tbl>
    <w:p w14:paraId="7F8FCF54" w14:textId="77777777" w:rsidR="00751151" w:rsidRDefault="00751151" w:rsidP="00751151"/>
    <w:p w14:paraId="62E0E7F1" w14:textId="73ED976E" w:rsidR="0083794B" w:rsidRDefault="0083794B" w:rsidP="0083794B">
      <w:pPr>
        <w:pStyle w:val="ListParagraph"/>
        <w:numPr>
          <w:ilvl w:val="0"/>
          <w:numId w:val="1"/>
        </w:numPr>
      </w:pPr>
      <w:r>
        <w:t>Correlation Matrix</w:t>
      </w:r>
    </w:p>
    <w:tbl>
      <w:tblPr>
        <w:tblStyle w:val="TableGrid"/>
        <w:tblW w:w="0" w:type="auto"/>
        <w:tblLook w:val="04A0" w:firstRow="1" w:lastRow="0" w:firstColumn="1" w:lastColumn="0" w:noHBand="0" w:noVBand="1"/>
      </w:tblPr>
      <w:tblGrid>
        <w:gridCol w:w="3005"/>
        <w:gridCol w:w="3005"/>
        <w:gridCol w:w="3006"/>
      </w:tblGrid>
      <w:tr w:rsidR="0083794B" w14:paraId="4CEB8DA1" w14:textId="77777777" w:rsidTr="0008556A">
        <w:tc>
          <w:tcPr>
            <w:tcW w:w="3005" w:type="dxa"/>
          </w:tcPr>
          <w:p w14:paraId="7483C332" w14:textId="77777777" w:rsidR="0083794B" w:rsidRDefault="0083794B" w:rsidP="0008556A">
            <w:r>
              <w:t>Action</w:t>
            </w:r>
          </w:p>
        </w:tc>
        <w:tc>
          <w:tcPr>
            <w:tcW w:w="3005" w:type="dxa"/>
          </w:tcPr>
          <w:p w14:paraId="7DE438AA" w14:textId="77777777" w:rsidR="0083794B" w:rsidRDefault="0083794B" w:rsidP="0008556A">
            <w:r>
              <w:t>Expected Outcome</w:t>
            </w:r>
          </w:p>
        </w:tc>
        <w:tc>
          <w:tcPr>
            <w:tcW w:w="3006" w:type="dxa"/>
          </w:tcPr>
          <w:p w14:paraId="375EDA5A" w14:textId="77777777" w:rsidR="0083794B" w:rsidRDefault="0083794B" w:rsidP="0008556A">
            <w:r>
              <w:t>Outcome</w:t>
            </w:r>
          </w:p>
        </w:tc>
      </w:tr>
      <w:tr w:rsidR="0083794B" w14:paraId="20E71AA4" w14:textId="77777777" w:rsidTr="0008556A">
        <w:tc>
          <w:tcPr>
            <w:tcW w:w="3005" w:type="dxa"/>
          </w:tcPr>
          <w:p w14:paraId="03A538A7" w14:textId="610CCB60" w:rsidR="0083794B" w:rsidRDefault="0083794B" w:rsidP="0008556A">
            <w:r>
              <w:t>Check feature labels</w:t>
            </w:r>
            <w:r>
              <w:t xml:space="preserve"> and plot</w:t>
            </w:r>
          </w:p>
        </w:tc>
        <w:tc>
          <w:tcPr>
            <w:tcW w:w="3005" w:type="dxa"/>
          </w:tcPr>
          <w:p w14:paraId="747B0601" w14:textId="14D4D1F3" w:rsidR="0083794B" w:rsidRDefault="0083794B" w:rsidP="0008556A">
            <w:r>
              <w:t>All feature labels are labelled correctly</w:t>
            </w:r>
            <w:r>
              <w:t>, and plot is displayed clearly.</w:t>
            </w:r>
          </w:p>
        </w:tc>
        <w:tc>
          <w:tcPr>
            <w:tcW w:w="3006" w:type="dxa"/>
          </w:tcPr>
          <w:p w14:paraId="2EA23C11" w14:textId="0A2A6DA8" w:rsidR="0083794B" w:rsidRPr="00E71227" w:rsidRDefault="0083794B" w:rsidP="0008556A">
            <w:pPr>
              <w:rPr>
                <w:color w:val="00B050"/>
              </w:rPr>
            </w:pPr>
            <w:r>
              <w:rPr>
                <w:color w:val="00B050"/>
              </w:rPr>
              <w:t>All features are labelled correctly on the plot</w:t>
            </w:r>
            <w:r>
              <w:rPr>
                <w:color w:val="00B050"/>
              </w:rPr>
              <w:t>, and the plot can be enlarged to be seen clearly.</w:t>
            </w:r>
          </w:p>
        </w:tc>
      </w:tr>
    </w:tbl>
    <w:p w14:paraId="1DEAC7EF" w14:textId="77777777" w:rsidR="0083794B" w:rsidRDefault="0083794B" w:rsidP="0083794B"/>
    <w:p w14:paraId="6846C552" w14:textId="77777777" w:rsidR="0083794B" w:rsidRDefault="0083794B" w:rsidP="0083794B">
      <w:pPr>
        <w:ind w:left="360"/>
      </w:pPr>
    </w:p>
    <w:p w14:paraId="4B11C8BE" w14:textId="77777777" w:rsidR="00751151" w:rsidRDefault="00751151" w:rsidP="00751151"/>
    <w:p w14:paraId="044F0B5A" w14:textId="77777777" w:rsidR="00751151" w:rsidRDefault="00751151" w:rsidP="00751151">
      <w:r>
        <w:t>Model Configuration and Hyper-parameter Tuning</w:t>
      </w:r>
    </w:p>
    <w:p w14:paraId="67732581" w14:textId="77777777" w:rsidR="00751151" w:rsidRDefault="00751151" w:rsidP="00751151"/>
    <w:p w14:paraId="4772AD57" w14:textId="77777777" w:rsidR="00751151" w:rsidRDefault="00751151" w:rsidP="00751151">
      <w:pPr>
        <w:pStyle w:val="ListParagraph"/>
        <w:numPr>
          <w:ilvl w:val="0"/>
          <w:numId w:val="3"/>
        </w:numPr>
      </w:pPr>
      <w:r>
        <w:t>Max Depth</w:t>
      </w:r>
    </w:p>
    <w:tbl>
      <w:tblPr>
        <w:tblStyle w:val="TableGrid"/>
        <w:tblW w:w="0" w:type="auto"/>
        <w:tblLook w:val="04A0" w:firstRow="1" w:lastRow="0" w:firstColumn="1" w:lastColumn="0" w:noHBand="0" w:noVBand="1"/>
      </w:tblPr>
      <w:tblGrid>
        <w:gridCol w:w="3005"/>
        <w:gridCol w:w="3005"/>
        <w:gridCol w:w="3006"/>
      </w:tblGrid>
      <w:tr w:rsidR="00751151" w14:paraId="7A0339CE" w14:textId="77777777" w:rsidTr="0008556A">
        <w:tc>
          <w:tcPr>
            <w:tcW w:w="3005" w:type="dxa"/>
          </w:tcPr>
          <w:p w14:paraId="1570B687" w14:textId="77777777" w:rsidR="00751151" w:rsidRDefault="00751151" w:rsidP="0008556A">
            <w:r>
              <w:t>Action</w:t>
            </w:r>
          </w:p>
        </w:tc>
        <w:tc>
          <w:tcPr>
            <w:tcW w:w="3005" w:type="dxa"/>
          </w:tcPr>
          <w:p w14:paraId="20171D4E" w14:textId="77777777" w:rsidR="00751151" w:rsidRDefault="00751151" w:rsidP="0008556A">
            <w:r>
              <w:t>Expected Outcome</w:t>
            </w:r>
          </w:p>
        </w:tc>
        <w:tc>
          <w:tcPr>
            <w:tcW w:w="3006" w:type="dxa"/>
          </w:tcPr>
          <w:p w14:paraId="31CBFF05" w14:textId="77777777" w:rsidR="00751151" w:rsidRDefault="00751151" w:rsidP="0008556A">
            <w:r>
              <w:t>Outcome</w:t>
            </w:r>
          </w:p>
        </w:tc>
      </w:tr>
      <w:tr w:rsidR="00751151" w14:paraId="378073D5" w14:textId="77777777" w:rsidTr="0008556A">
        <w:tc>
          <w:tcPr>
            <w:tcW w:w="3005" w:type="dxa"/>
          </w:tcPr>
          <w:p w14:paraId="68CD8F9E" w14:textId="77777777" w:rsidR="00751151" w:rsidRDefault="00751151" w:rsidP="0008556A">
            <w:r>
              <w:t>Max-depth: Choose a max-depth value from the slider and observe a change in the resultant decision tree image</w:t>
            </w:r>
          </w:p>
        </w:tc>
        <w:tc>
          <w:tcPr>
            <w:tcW w:w="3005" w:type="dxa"/>
          </w:tcPr>
          <w:p w14:paraId="310B7CF0" w14:textId="77777777" w:rsidR="00751151" w:rsidRDefault="00751151" w:rsidP="0008556A">
            <w:r>
              <w:t>Depth of the decision tree visualisation dynamically corresponds to the number on the max-depth slider</w:t>
            </w:r>
          </w:p>
        </w:tc>
        <w:tc>
          <w:tcPr>
            <w:tcW w:w="3006" w:type="dxa"/>
          </w:tcPr>
          <w:p w14:paraId="20C4C32E" w14:textId="16695E95" w:rsidR="00751151" w:rsidRPr="00E64C7B" w:rsidRDefault="00751151" w:rsidP="0008556A">
            <w:pPr>
              <w:rPr>
                <w:color w:val="00B050"/>
              </w:rPr>
            </w:pPr>
            <w:r w:rsidRPr="00E64C7B">
              <w:rPr>
                <w:color w:val="00B050"/>
              </w:rPr>
              <w:t xml:space="preserve">Decision tree visualisation changes along with new updated values in the max depth slider. No errors occur on the </w:t>
            </w:r>
            <w:r w:rsidR="0083794B">
              <w:rPr>
                <w:color w:val="00B050"/>
              </w:rPr>
              <w:t>diabetes</w:t>
            </w:r>
            <w:r w:rsidRPr="00E64C7B">
              <w:rPr>
                <w:color w:val="00B050"/>
              </w:rPr>
              <w:t xml:space="preserve"> dataset.</w:t>
            </w:r>
          </w:p>
        </w:tc>
      </w:tr>
      <w:tr w:rsidR="00751151" w14:paraId="35DF8DC4" w14:textId="77777777" w:rsidTr="0008556A">
        <w:tc>
          <w:tcPr>
            <w:tcW w:w="3005" w:type="dxa"/>
          </w:tcPr>
          <w:p w14:paraId="55E88E17" w14:textId="77777777" w:rsidR="00751151" w:rsidRDefault="00751151" w:rsidP="0008556A">
            <w:r>
              <w:t>Max-depth: max-depth value of 1 on slider</w:t>
            </w:r>
          </w:p>
        </w:tc>
        <w:tc>
          <w:tcPr>
            <w:tcW w:w="3005" w:type="dxa"/>
          </w:tcPr>
          <w:p w14:paraId="559FEEC8" w14:textId="77777777" w:rsidR="00751151" w:rsidRDefault="00751151" w:rsidP="0008556A">
            <w:r>
              <w:t>Underfitting warning shown, a tree with only 1 max depth is shown.</w:t>
            </w:r>
          </w:p>
        </w:tc>
        <w:tc>
          <w:tcPr>
            <w:tcW w:w="3006" w:type="dxa"/>
          </w:tcPr>
          <w:p w14:paraId="7398541B" w14:textId="77777777" w:rsidR="00751151" w:rsidRDefault="00751151" w:rsidP="0008556A">
            <w:r w:rsidRPr="003667B3">
              <w:rPr>
                <w:color w:val="00B050"/>
              </w:rPr>
              <w:t>Warning is displayed underneath the slider indicating that low max depth levels can cause underfitting. The decision tree still updates and works to show the results as expected.</w:t>
            </w:r>
          </w:p>
        </w:tc>
      </w:tr>
      <w:tr w:rsidR="00751151" w14:paraId="151D2948" w14:textId="77777777" w:rsidTr="0008556A">
        <w:tc>
          <w:tcPr>
            <w:tcW w:w="3005" w:type="dxa"/>
          </w:tcPr>
          <w:p w14:paraId="5C4E58B7" w14:textId="77777777" w:rsidR="00751151" w:rsidRDefault="00751151" w:rsidP="0008556A">
            <w:r>
              <w:t>Max-depth: high max-depth value of 10 +</w:t>
            </w:r>
          </w:p>
        </w:tc>
        <w:tc>
          <w:tcPr>
            <w:tcW w:w="3005" w:type="dxa"/>
          </w:tcPr>
          <w:p w14:paraId="44AE4D61" w14:textId="77777777" w:rsidR="00751151" w:rsidRDefault="00751151" w:rsidP="0008556A">
            <w:r>
              <w:t>Overfitting warning is shown, full tree is shown with a warning explaining high rendering times</w:t>
            </w:r>
          </w:p>
        </w:tc>
        <w:tc>
          <w:tcPr>
            <w:tcW w:w="3006" w:type="dxa"/>
          </w:tcPr>
          <w:p w14:paraId="6DDB6777" w14:textId="77777777" w:rsidR="00751151" w:rsidRDefault="00751151" w:rsidP="0008556A">
            <w:r w:rsidRPr="003667B3">
              <w:rPr>
                <w:color w:val="00B050"/>
              </w:rPr>
              <w:t xml:space="preserve">Warning is displayed underneath the slider indicating that </w:t>
            </w:r>
            <w:r>
              <w:rPr>
                <w:color w:val="00B050"/>
              </w:rPr>
              <w:t>high</w:t>
            </w:r>
            <w:r w:rsidRPr="003667B3">
              <w:rPr>
                <w:color w:val="00B050"/>
              </w:rPr>
              <w:t xml:space="preserve"> max depth levels can cause </w:t>
            </w:r>
            <w:r>
              <w:rPr>
                <w:color w:val="00B050"/>
              </w:rPr>
              <w:t>overf</w:t>
            </w:r>
            <w:r w:rsidRPr="003667B3">
              <w:rPr>
                <w:color w:val="00B050"/>
              </w:rPr>
              <w:t>itting. The decision tree still updates and works to show the results as expected.</w:t>
            </w:r>
          </w:p>
        </w:tc>
      </w:tr>
    </w:tbl>
    <w:p w14:paraId="1AC57C1C" w14:textId="77777777" w:rsidR="00751151" w:rsidRDefault="00751151" w:rsidP="00751151"/>
    <w:p w14:paraId="2537068E" w14:textId="77777777" w:rsidR="00751151" w:rsidRDefault="00751151" w:rsidP="00751151">
      <w:pPr>
        <w:pStyle w:val="ListParagraph"/>
        <w:numPr>
          <w:ilvl w:val="0"/>
          <w:numId w:val="3"/>
        </w:numPr>
      </w:pPr>
      <w:r>
        <w:t>Criterion Dropdown</w:t>
      </w:r>
    </w:p>
    <w:tbl>
      <w:tblPr>
        <w:tblStyle w:val="TableGrid"/>
        <w:tblW w:w="0" w:type="auto"/>
        <w:tblLook w:val="04A0" w:firstRow="1" w:lastRow="0" w:firstColumn="1" w:lastColumn="0" w:noHBand="0" w:noVBand="1"/>
      </w:tblPr>
      <w:tblGrid>
        <w:gridCol w:w="3005"/>
        <w:gridCol w:w="3005"/>
        <w:gridCol w:w="3006"/>
      </w:tblGrid>
      <w:tr w:rsidR="00751151" w14:paraId="6E74192B" w14:textId="77777777" w:rsidTr="0008556A">
        <w:tc>
          <w:tcPr>
            <w:tcW w:w="3005" w:type="dxa"/>
          </w:tcPr>
          <w:p w14:paraId="4B033AE5" w14:textId="77777777" w:rsidR="00751151" w:rsidRDefault="00751151" w:rsidP="0008556A">
            <w:r>
              <w:t>Action</w:t>
            </w:r>
          </w:p>
        </w:tc>
        <w:tc>
          <w:tcPr>
            <w:tcW w:w="3005" w:type="dxa"/>
          </w:tcPr>
          <w:p w14:paraId="55F73DB4" w14:textId="77777777" w:rsidR="00751151" w:rsidRDefault="00751151" w:rsidP="0008556A">
            <w:r>
              <w:t>Expected Outcome</w:t>
            </w:r>
          </w:p>
        </w:tc>
        <w:tc>
          <w:tcPr>
            <w:tcW w:w="3006" w:type="dxa"/>
          </w:tcPr>
          <w:p w14:paraId="09070C6B" w14:textId="77777777" w:rsidR="00751151" w:rsidRDefault="00751151" w:rsidP="0008556A">
            <w:r>
              <w:t>Outcome</w:t>
            </w:r>
          </w:p>
        </w:tc>
      </w:tr>
      <w:tr w:rsidR="00751151" w14:paraId="49BA892E" w14:textId="77777777" w:rsidTr="0008556A">
        <w:tc>
          <w:tcPr>
            <w:tcW w:w="3005" w:type="dxa"/>
          </w:tcPr>
          <w:p w14:paraId="76F67E94" w14:textId="76A2E71A" w:rsidR="00751151" w:rsidRDefault="00751151" w:rsidP="0008556A">
            <w:r>
              <w:t>Choose ‘</w:t>
            </w:r>
            <w:proofErr w:type="spellStart"/>
            <w:r w:rsidR="009755A0">
              <w:t>squared_error</w:t>
            </w:r>
            <w:proofErr w:type="spellEnd"/>
            <w:r>
              <w:t>’</w:t>
            </w:r>
          </w:p>
        </w:tc>
        <w:tc>
          <w:tcPr>
            <w:tcW w:w="3005" w:type="dxa"/>
          </w:tcPr>
          <w:p w14:paraId="6962EC9F" w14:textId="77777777" w:rsidR="00751151" w:rsidRDefault="00751151" w:rsidP="0008556A">
            <w:r>
              <w:t>Tree and score updates using the relevant dropdown choice</w:t>
            </w:r>
          </w:p>
        </w:tc>
        <w:tc>
          <w:tcPr>
            <w:tcW w:w="3006" w:type="dxa"/>
          </w:tcPr>
          <w:p w14:paraId="131C8F84" w14:textId="26144DDF" w:rsidR="00751151" w:rsidRDefault="00751151" w:rsidP="0008556A">
            <w:r w:rsidRPr="0055151D">
              <w:rPr>
                <w:color w:val="00B050"/>
              </w:rPr>
              <w:t xml:space="preserve">The decision tree updates and uses the saved </w:t>
            </w:r>
            <w:r w:rsidR="009755A0">
              <w:rPr>
                <w:color w:val="00B050"/>
              </w:rPr>
              <w:t xml:space="preserve">scoring </w:t>
            </w:r>
            <w:r w:rsidRPr="0055151D">
              <w:rPr>
                <w:color w:val="00B050"/>
              </w:rPr>
              <w:t>value from the dropdown to fit the decision tree model</w:t>
            </w:r>
          </w:p>
        </w:tc>
      </w:tr>
      <w:tr w:rsidR="00751151" w14:paraId="67030F3B" w14:textId="77777777" w:rsidTr="0008556A">
        <w:tc>
          <w:tcPr>
            <w:tcW w:w="3005" w:type="dxa"/>
          </w:tcPr>
          <w:p w14:paraId="142D7577" w14:textId="66DAD8C1" w:rsidR="00751151" w:rsidRDefault="00751151" w:rsidP="0008556A">
            <w:r>
              <w:lastRenderedPageBreak/>
              <w:t>Choose ‘</w:t>
            </w:r>
            <w:proofErr w:type="spellStart"/>
            <w:r w:rsidR="009755A0">
              <w:t>friedman_mse</w:t>
            </w:r>
            <w:proofErr w:type="spellEnd"/>
            <w:r>
              <w:t>’</w:t>
            </w:r>
          </w:p>
        </w:tc>
        <w:tc>
          <w:tcPr>
            <w:tcW w:w="3005" w:type="dxa"/>
          </w:tcPr>
          <w:p w14:paraId="2F002236" w14:textId="77777777" w:rsidR="00751151" w:rsidRDefault="00751151" w:rsidP="0008556A">
            <w:r>
              <w:t>Tree and score updates using the relevant dropdown choice</w:t>
            </w:r>
          </w:p>
        </w:tc>
        <w:tc>
          <w:tcPr>
            <w:tcW w:w="3006" w:type="dxa"/>
          </w:tcPr>
          <w:p w14:paraId="332D2C23" w14:textId="38A73B4D" w:rsidR="00751151" w:rsidRDefault="00751151" w:rsidP="0008556A">
            <w:r w:rsidRPr="0055151D">
              <w:rPr>
                <w:color w:val="00B050"/>
              </w:rPr>
              <w:t xml:space="preserve">The decision tree updates and uses the saved </w:t>
            </w:r>
            <w:r w:rsidR="009755A0">
              <w:rPr>
                <w:color w:val="00B050"/>
              </w:rPr>
              <w:t>scoring</w:t>
            </w:r>
            <w:r>
              <w:rPr>
                <w:color w:val="00B050"/>
              </w:rPr>
              <w:t xml:space="preserve"> </w:t>
            </w:r>
            <w:r w:rsidRPr="0055151D">
              <w:rPr>
                <w:color w:val="00B050"/>
              </w:rPr>
              <w:t>value from the dropdown to fit the decision tree model</w:t>
            </w:r>
          </w:p>
        </w:tc>
      </w:tr>
      <w:tr w:rsidR="00751151" w14:paraId="49473D2C" w14:textId="77777777" w:rsidTr="0008556A">
        <w:tc>
          <w:tcPr>
            <w:tcW w:w="3005" w:type="dxa"/>
          </w:tcPr>
          <w:p w14:paraId="7B6C4670" w14:textId="68CD4C8D" w:rsidR="00751151" w:rsidRDefault="00751151" w:rsidP="0008556A">
            <w:r>
              <w:t>Choose ‘</w:t>
            </w:r>
            <w:proofErr w:type="spellStart"/>
            <w:r w:rsidR="009755A0">
              <w:t>absolute_error</w:t>
            </w:r>
            <w:proofErr w:type="spellEnd"/>
            <w:r>
              <w:t>’</w:t>
            </w:r>
          </w:p>
        </w:tc>
        <w:tc>
          <w:tcPr>
            <w:tcW w:w="3005" w:type="dxa"/>
          </w:tcPr>
          <w:p w14:paraId="03D72822" w14:textId="77777777" w:rsidR="00751151" w:rsidRDefault="00751151" w:rsidP="0008556A">
            <w:r>
              <w:t>Tree and score updates using the relevant dropdown choice</w:t>
            </w:r>
          </w:p>
        </w:tc>
        <w:tc>
          <w:tcPr>
            <w:tcW w:w="3006" w:type="dxa"/>
          </w:tcPr>
          <w:p w14:paraId="702B5420" w14:textId="466F09FA" w:rsidR="00751151" w:rsidRDefault="00751151" w:rsidP="0008556A">
            <w:r w:rsidRPr="0055151D">
              <w:rPr>
                <w:color w:val="00B050"/>
              </w:rPr>
              <w:t>The decision tree updates and uses the saved</w:t>
            </w:r>
            <w:r w:rsidR="009755A0">
              <w:rPr>
                <w:color w:val="00B050"/>
              </w:rPr>
              <w:t xml:space="preserve"> scoring </w:t>
            </w:r>
            <w:r w:rsidRPr="0055151D">
              <w:rPr>
                <w:color w:val="00B050"/>
              </w:rPr>
              <w:t>value from the dropdown to fit the decision tree model</w:t>
            </w:r>
          </w:p>
        </w:tc>
      </w:tr>
      <w:tr w:rsidR="009755A0" w14:paraId="2B7F797E" w14:textId="77777777" w:rsidTr="0008556A">
        <w:tc>
          <w:tcPr>
            <w:tcW w:w="3005" w:type="dxa"/>
          </w:tcPr>
          <w:p w14:paraId="4F2C27A2" w14:textId="3E57D67F" w:rsidR="009755A0" w:rsidRDefault="009755A0" w:rsidP="0008556A">
            <w:r>
              <w:t>Choose ‘</w:t>
            </w:r>
            <w:proofErr w:type="spellStart"/>
            <w:r>
              <w:t>poisson</w:t>
            </w:r>
            <w:proofErr w:type="spellEnd"/>
            <w:r>
              <w:t>’</w:t>
            </w:r>
          </w:p>
        </w:tc>
        <w:tc>
          <w:tcPr>
            <w:tcW w:w="3005" w:type="dxa"/>
          </w:tcPr>
          <w:p w14:paraId="6BF93FB3" w14:textId="292A5416" w:rsidR="009755A0" w:rsidRDefault="009755A0" w:rsidP="0008556A">
            <w:r>
              <w:t>Tree and score updates using the relevant dropdown choice</w:t>
            </w:r>
          </w:p>
        </w:tc>
        <w:tc>
          <w:tcPr>
            <w:tcW w:w="3006" w:type="dxa"/>
          </w:tcPr>
          <w:p w14:paraId="540DABAA" w14:textId="3BC5A9B0" w:rsidR="009755A0" w:rsidRPr="0055151D" w:rsidRDefault="009755A0" w:rsidP="0008556A">
            <w:pPr>
              <w:rPr>
                <w:color w:val="00B050"/>
              </w:rPr>
            </w:pPr>
            <w:r w:rsidRPr="0055151D">
              <w:rPr>
                <w:color w:val="00B050"/>
              </w:rPr>
              <w:t>The decision tree updates and uses the saved</w:t>
            </w:r>
            <w:r>
              <w:rPr>
                <w:color w:val="00B050"/>
              </w:rPr>
              <w:t xml:space="preserve"> scoring </w:t>
            </w:r>
            <w:r w:rsidRPr="0055151D">
              <w:rPr>
                <w:color w:val="00B050"/>
              </w:rPr>
              <w:t>value from the dropdown to fit the decision tree model</w:t>
            </w:r>
          </w:p>
        </w:tc>
      </w:tr>
    </w:tbl>
    <w:p w14:paraId="4D028A0A" w14:textId="77777777" w:rsidR="00751151" w:rsidRDefault="00751151" w:rsidP="00751151"/>
    <w:p w14:paraId="75767F4A" w14:textId="77777777" w:rsidR="00751151" w:rsidRDefault="00751151" w:rsidP="00751151">
      <w:pPr>
        <w:pStyle w:val="ListParagraph"/>
        <w:numPr>
          <w:ilvl w:val="0"/>
          <w:numId w:val="3"/>
        </w:numPr>
      </w:pPr>
      <w:r>
        <w:t>Split Dropdown</w:t>
      </w:r>
    </w:p>
    <w:tbl>
      <w:tblPr>
        <w:tblStyle w:val="TableGrid"/>
        <w:tblW w:w="0" w:type="auto"/>
        <w:tblLook w:val="04A0" w:firstRow="1" w:lastRow="0" w:firstColumn="1" w:lastColumn="0" w:noHBand="0" w:noVBand="1"/>
      </w:tblPr>
      <w:tblGrid>
        <w:gridCol w:w="3005"/>
        <w:gridCol w:w="3005"/>
        <w:gridCol w:w="3006"/>
      </w:tblGrid>
      <w:tr w:rsidR="00751151" w14:paraId="75AE1D31" w14:textId="77777777" w:rsidTr="0008556A">
        <w:tc>
          <w:tcPr>
            <w:tcW w:w="3005" w:type="dxa"/>
          </w:tcPr>
          <w:p w14:paraId="5DFE3C08" w14:textId="77777777" w:rsidR="00751151" w:rsidRDefault="00751151" w:rsidP="0008556A">
            <w:r>
              <w:t>Action</w:t>
            </w:r>
          </w:p>
        </w:tc>
        <w:tc>
          <w:tcPr>
            <w:tcW w:w="3005" w:type="dxa"/>
          </w:tcPr>
          <w:p w14:paraId="7D51EC60" w14:textId="77777777" w:rsidR="00751151" w:rsidRDefault="00751151" w:rsidP="0008556A">
            <w:r>
              <w:t>Expected Outcome</w:t>
            </w:r>
          </w:p>
        </w:tc>
        <w:tc>
          <w:tcPr>
            <w:tcW w:w="3006" w:type="dxa"/>
          </w:tcPr>
          <w:p w14:paraId="4AE6072D" w14:textId="77777777" w:rsidR="00751151" w:rsidRDefault="00751151" w:rsidP="0008556A">
            <w:r>
              <w:t>Outcome</w:t>
            </w:r>
          </w:p>
        </w:tc>
      </w:tr>
      <w:tr w:rsidR="00751151" w14:paraId="0BF0DF27" w14:textId="77777777" w:rsidTr="0008556A">
        <w:tc>
          <w:tcPr>
            <w:tcW w:w="3005" w:type="dxa"/>
          </w:tcPr>
          <w:p w14:paraId="33A2C475" w14:textId="77777777" w:rsidR="00751151" w:rsidRDefault="00751151" w:rsidP="0008556A">
            <w:r>
              <w:t>Choose ‘Best’</w:t>
            </w:r>
          </w:p>
        </w:tc>
        <w:tc>
          <w:tcPr>
            <w:tcW w:w="3005" w:type="dxa"/>
          </w:tcPr>
          <w:p w14:paraId="06578676" w14:textId="77777777" w:rsidR="00751151" w:rsidRDefault="00751151" w:rsidP="0008556A">
            <w:r>
              <w:t>Tree and score updates using the relevant dropdown choice. ‘Best’ would generally have a higher test/train score.</w:t>
            </w:r>
          </w:p>
        </w:tc>
        <w:tc>
          <w:tcPr>
            <w:tcW w:w="3006" w:type="dxa"/>
          </w:tcPr>
          <w:p w14:paraId="66CE1B0E" w14:textId="77777777" w:rsidR="00751151" w:rsidRDefault="00751151" w:rsidP="0008556A">
            <w:r w:rsidRPr="0055151D">
              <w:rPr>
                <w:color w:val="00B050"/>
              </w:rPr>
              <w:t xml:space="preserve">The decision tree updates and uses the </w:t>
            </w:r>
            <w:r>
              <w:rPr>
                <w:color w:val="00B050"/>
              </w:rPr>
              <w:t xml:space="preserve">‘best split’ criteria for the split </w:t>
            </w:r>
            <w:r w:rsidRPr="0055151D">
              <w:rPr>
                <w:color w:val="00B050"/>
              </w:rPr>
              <w:t>from the dropdown to fit the decision tree model</w:t>
            </w:r>
          </w:p>
        </w:tc>
      </w:tr>
      <w:tr w:rsidR="00751151" w14:paraId="43111618" w14:textId="77777777" w:rsidTr="0008556A">
        <w:tc>
          <w:tcPr>
            <w:tcW w:w="3005" w:type="dxa"/>
          </w:tcPr>
          <w:p w14:paraId="32AD8055" w14:textId="77777777" w:rsidR="00751151" w:rsidRDefault="00751151" w:rsidP="0008556A">
            <w:r>
              <w:t>Choose ‘Random’</w:t>
            </w:r>
          </w:p>
        </w:tc>
        <w:tc>
          <w:tcPr>
            <w:tcW w:w="3005" w:type="dxa"/>
          </w:tcPr>
          <w:p w14:paraId="45211A51" w14:textId="77777777" w:rsidR="00751151" w:rsidRDefault="00751151" w:rsidP="0008556A">
            <w:r>
              <w:t>Tree and score updates using the relevant dropdown choice.</w:t>
            </w:r>
          </w:p>
        </w:tc>
        <w:tc>
          <w:tcPr>
            <w:tcW w:w="3006" w:type="dxa"/>
          </w:tcPr>
          <w:p w14:paraId="21FB5C4F" w14:textId="77777777" w:rsidR="00751151" w:rsidRDefault="00751151" w:rsidP="0008556A">
            <w:r w:rsidRPr="0055151D">
              <w:rPr>
                <w:color w:val="00B050"/>
              </w:rPr>
              <w:t xml:space="preserve">The decision tree updates and uses the </w:t>
            </w:r>
            <w:r>
              <w:rPr>
                <w:color w:val="00B050"/>
              </w:rPr>
              <w:t xml:space="preserve">‘random split’ criteria for the split </w:t>
            </w:r>
            <w:r w:rsidRPr="0055151D">
              <w:rPr>
                <w:color w:val="00B050"/>
              </w:rPr>
              <w:t>from the dropdown to fit the decision tree model</w:t>
            </w:r>
          </w:p>
        </w:tc>
      </w:tr>
    </w:tbl>
    <w:p w14:paraId="018976EE" w14:textId="77777777" w:rsidR="00751151" w:rsidRDefault="00751151" w:rsidP="00751151"/>
    <w:p w14:paraId="11A444A2" w14:textId="77777777" w:rsidR="00751151" w:rsidRDefault="00751151" w:rsidP="00751151">
      <w:pPr>
        <w:pStyle w:val="ListParagraph"/>
        <w:numPr>
          <w:ilvl w:val="0"/>
          <w:numId w:val="3"/>
        </w:numPr>
      </w:pPr>
      <w:r>
        <w:t xml:space="preserve">Min Samples Split </w:t>
      </w:r>
    </w:p>
    <w:tbl>
      <w:tblPr>
        <w:tblStyle w:val="TableGrid"/>
        <w:tblW w:w="0" w:type="auto"/>
        <w:tblLook w:val="04A0" w:firstRow="1" w:lastRow="0" w:firstColumn="1" w:lastColumn="0" w:noHBand="0" w:noVBand="1"/>
      </w:tblPr>
      <w:tblGrid>
        <w:gridCol w:w="3006"/>
        <w:gridCol w:w="3005"/>
        <w:gridCol w:w="3005"/>
      </w:tblGrid>
      <w:tr w:rsidR="00751151" w14:paraId="31A25298" w14:textId="77777777" w:rsidTr="0008556A">
        <w:tc>
          <w:tcPr>
            <w:tcW w:w="3006" w:type="dxa"/>
          </w:tcPr>
          <w:p w14:paraId="65E9A8DB" w14:textId="77777777" w:rsidR="00751151" w:rsidRDefault="00751151" w:rsidP="0008556A">
            <w:r>
              <w:t>Action</w:t>
            </w:r>
          </w:p>
        </w:tc>
        <w:tc>
          <w:tcPr>
            <w:tcW w:w="3005" w:type="dxa"/>
          </w:tcPr>
          <w:p w14:paraId="4FFFD321" w14:textId="77777777" w:rsidR="00751151" w:rsidRDefault="00751151" w:rsidP="0008556A">
            <w:r>
              <w:t>Expected Outcome</w:t>
            </w:r>
          </w:p>
        </w:tc>
        <w:tc>
          <w:tcPr>
            <w:tcW w:w="3005" w:type="dxa"/>
          </w:tcPr>
          <w:p w14:paraId="24537AFF" w14:textId="77777777" w:rsidR="00751151" w:rsidRDefault="00751151" w:rsidP="0008556A">
            <w:r>
              <w:t>Outcome</w:t>
            </w:r>
          </w:p>
        </w:tc>
      </w:tr>
      <w:tr w:rsidR="00751151" w14:paraId="7A937012" w14:textId="77777777" w:rsidTr="0008556A">
        <w:tc>
          <w:tcPr>
            <w:tcW w:w="3006" w:type="dxa"/>
          </w:tcPr>
          <w:p w14:paraId="3B474F69" w14:textId="77777777" w:rsidR="00751151" w:rsidRDefault="00751151" w:rsidP="0008556A">
            <w:r>
              <w:t>Enter a valid ‘</w:t>
            </w:r>
            <w:proofErr w:type="spellStart"/>
            <w:r>
              <w:t>mid range</w:t>
            </w:r>
            <w:proofErr w:type="spellEnd"/>
            <w:r>
              <w:t>’ number on the slider</w:t>
            </w:r>
          </w:p>
        </w:tc>
        <w:tc>
          <w:tcPr>
            <w:tcW w:w="3005" w:type="dxa"/>
          </w:tcPr>
          <w:p w14:paraId="39BE3FD8" w14:textId="77777777" w:rsidR="00751151" w:rsidRDefault="00751151" w:rsidP="0008556A">
            <w:r>
              <w:t>The tree visualisation and scores align with the selected number</w:t>
            </w:r>
          </w:p>
        </w:tc>
        <w:tc>
          <w:tcPr>
            <w:tcW w:w="3005" w:type="dxa"/>
          </w:tcPr>
          <w:p w14:paraId="52A40CFF" w14:textId="77777777" w:rsidR="00751151" w:rsidRPr="008B3CC1" w:rsidRDefault="00751151" w:rsidP="0008556A">
            <w:pPr>
              <w:rPr>
                <w:color w:val="00B050"/>
              </w:rPr>
            </w:pPr>
            <w:r w:rsidRPr="008B3CC1">
              <w:rPr>
                <w:color w:val="00B050"/>
              </w:rPr>
              <w:t>When choosing 15 as the minimum split, the tree updates the decision tree with the new min samples per split value. In many cases this number does not make a difference in the scoring, but no error arises.</w:t>
            </w:r>
          </w:p>
        </w:tc>
      </w:tr>
      <w:tr w:rsidR="00751151" w14:paraId="5A4A29CB" w14:textId="77777777" w:rsidTr="0008556A">
        <w:tc>
          <w:tcPr>
            <w:tcW w:w="3006" w:type="dxa"/>
          </w:tcPr>
          <w:p w14:paraId="053F4FCA" w14:textId="77777777" w:rsidR="00751151" w:rsidRDefault="00751151" w:rsidP="0008556A">
            <w:r>
              <w:t>Choose 1 on the slider</w:t>
            </w:r>
          </w:p>
        </w:tc>
        <w:tc>
          <w:tcPr>
            <w:tcW w:w="3005" w:type="dxa"/>
          </w:tcPr>
          <w:p w14:paraId="68E4A590" w14:textId="77777777" w:rsidR="00751151" w:rsidRDefault="00751151" w:rsidP="0008556A">
            <w:r>
              <w:t>An overfitting warning is displayed, but the tree visualisation and scores are still updated</w:t>
            </w:r>
          </w:p>
        </w:tc>
        <w:tc>
          <w:tcPr>
            <w:tcW w:w="3005" w:type="dxa"/>
          </w:tcPr>
          <w:p w14:paraId="26B07375" w14:textId="77777777" w:rsidR="00751151" w:rsidRDefault="00751151" w:rsidP="0008556A">
            <w:r w:rsidRPr="008128D0">
              <w:rPr>
                <w:color w:val="00B050"/>
              </w:rPr>
              <w:t>Warning is displayed indicating to the user that low samples per split can lead to overfitting. Decision tree is still updated to reflect min sample split value.</w:t>
            </w:r>
          </w:p>
        </w:tc>
      </w:tr>
    </w:tbl>
    <w:p w14:paraId="6A3225DD" w14:textId="77777777" w:rsidR="00751151" w:rsidRDefault="00751151" w:rsidP="00751151"/>
    <w:p w14:paraId="20E37650" w14:textId="77777777" w:rsidR="00751151" w:rsidRDefault="00751151" w:rsidP="00751151">
      <w:pPr>
        <w:pStyle w:val="ListParagraph"/>
        <w:numPr>
          <w:ilvl w:val="0"/>
          <w:numId w:val="3"/>
        </w:numPr>
      </w:pPr>
      <w:r>
        <w:t>Min Samples Leaf</w:t>
      </w:r>
    </w:p>
    <w:tbl>
      <w:tblPr>
        <w:tblStyle w:val="TableGrid"/>
        <w:tblW w:w="0" w:type="auto"/>
        <w:tblLook w:val="04A0" w:firstRow="1" w:lastRow="0" w:firstColumn="1" w:lastColumn="0" w:noHBand="0" w:noVBand="1"/>
      </w:tblPr>
      <w:tblGrid>
        <w:gridCol w:w="3006"/>
        <w:gridCol w:w="3005"/>
        <w:gridCol w:w="3005"/>
      </w:tblGrid>
      <w:tr w:rsidR="00751151" w14:paraId="3BDD12C4" w14:textId="77777777" w:rsidTr="0008556A">
        <w:tc>
          <w:tcPr>
            <w:tcW w:w="3006" w:type="dxa"/>
          </w:tcPr>
          <w:p w14:paraId="513EAB89" w14:textId="77777777" w:rsidR="00751151" w:rsidRDefault="00751151" w:rsidP="0008556A">
            <w:r>
              <w:t>Action</w:t>
            </w:r>
          </w:p>
        </w:tc>
        <w:tc>
          <w:tcPr>
            <w:tcW w:w="3005" w:type="dxa"/>
          </w:tcPr>
          <w:p w14:paraId="6C4783C1" w14:textId="77777777" w:rsidR="00751151" w:rsidRDefault="00751151" w:rsidP="0008556A">
            <w:r>
              <w:t>Expected Outcome</w:t>
            </w:r>
          </w:p>
        </w:tc>
        <w:tc>
          <w:tcPr>
            <w:tcW w:w="3005" w:type="dxa"/>
          </w:tcPr>
          <w:p w14:paraId="0E966CEA" w14:textId="77777777" w:rsidR="00751151" w:rsidRDefault="00751151" w:rsidP="0008556A">
            <w:r>
              <w:t>Outcome</w:t>
            </w:r>
          </w:p>
        </w:tc>
      </w:tr>
      <w:tr w:rsidR="00751151" w14:paraId="29C0DDF8" w14:textId="77777777" w:rsidTr="0008556A">
        <w:tc>
          <w:tcPr>
            <w:tcW w:w="3006" w:type="dxa"/>
          </w:tcPr>
          <w:p w14:paraId="2B25C72A" w14:textId="44CE8BCF" w:rsidR="00751151" w:rsidRDefault="00751151" w:rsidP="0008556A">
            <w:r>
              <w:t>Enter a valid ‘mid</w:t>
            </w:r>
            <w:r w:rsidR="002130AC">
              <w:t>-</w:t>
            </w:r>
            <w:r>
              <w:t>range’ number on the slider</w:t>
            </w:r>
          </w:p>
        </w:tc>
        <w:tc>
          <w:tcPr>
            <w:tcW w:w="3005" w:type="dxa"/>
          </w:tcPr>
          <w:p w14:paraId="6356678E" w14:textId="77777777" w:rsidR="00751151" w:rsidRDefault="00751151" w:rsidP="0008556A">
            <w:r>
              <w:t>The tree visualisation and scores align with the selected number</w:t>
            </w:r>
          </w:p>
        </w:tc>
        <w:tc>
          <w:tcPr>
            <w:tcW w:w="3005" w:type="dxa"/>
          </w:tcPr>
          <w:p w14:paraId="04CF8F80" w14:textId="77777777" w:rsidR="00751151" w:rsidRPr="0082035B" w:rsidRDefault="00751151" w:rsidP="0008556A">
            <w:pPr>
              <w:rPr>
                <w:color w:val="215E99" w:themeColor="text2" w:themeTint="BF"/>
              </w:rPr>
            </w:pPr>
            <w:r w:rsidRPr="00BC1E30">
              <w:rPr>
                <w:color w:val="00B050"/>
              </w:rPr>
              <w:t xml:space="preserve">Choosing 20 as the min samples per split. The decision tree and scores update to reflect new value. </w:t>
            </w:r>
            <w:r w:rsidRPr="00BC1E30">
              <w:rPr>
                <w:color w:val="00B050"/>
              </w:rPr>
              <w:lastRenderedPageBreak/>
              <w:t>In many cases this number does not make a difference as much as max-depth value updates do.</w:t>
            </w:r>
          </w:p>
        </w:tc>
      </w:tr>
      <w:tr w:rsidR="00751151" w14:paraId="7417B913" w14:textId="77777777" w:rsidTr="0008556A">
        <w:tc>
          <w:tcPr>
            <w:tcW w:w="3006" w:type="dxa"/>
          </w:tcPr>
          <w:p w14:paraId="67103CF9" w14:textId="77777777" w:rsidR="00751151" w:rsidRDefault="00751151" w:rsidP="0008556A">
            <w:r>
              <w:lastRenderedPageBreak/>
              <w:t>Choose 1 on the slider</w:t>
            </w:r>
          </w:p>
        </w:tc>
        <w:tc>
          <w:tcPr>
            <w:tcW w:w="3005" w:type="dxa"/>
          </w:tcPr>
          <w:p w14:paraId="74FFFA0A" w14:textId="77777777" w:rsidR="00751151" w:rsidRDefault="00751151" w:rsidP="0008556A">
            <w:r>
              <w:t>An overfitting warning is displayed, but the tree visualisation and scores are still updated</w:t>
            </w:r>
          </w:p>
        </w:tc>
        <w:tc>
          <w:tcPr>
            <w:tcW w:w="3005" w:type="dxa"/>
          </w:tcPr>
          <w:p w14:paraId="1B284CD1" w14:textId="77777777" w:rsidR="00751151" w:rsidRDefault="00751151" w:rsidP="0008556A">
            <w:r w:rsidRPr="00BC1E30">
              <w:rPr>
                <w:color w:val="00B050"/>
              </w:rPr>
              <w:t>Warning is displayed indicating to the user that low samples per leaf can lead to overfitting. Decision tree is still updated to reflect min sample leaf value.</w:t>
            </w:r>
          </w:p>
        </w:tc>
      </w:tr>
    </w:tbl>
    <w:p w14:paraId="4D241539" w14:textId="77777777" w:rsidR="00751151" w:rsidRDefault="00751151" w:rsidP="00751151">
      <w:pPr>
        <w:ind w:left="360"/>
      </w:pPr>
    </w:p>
    <w:p w14:paraId="7C4F0757" w14:textId="77777777" w:rsidR="00751151" w:rsidRDefault="00751151" w:rsidP="00751151">
      <w:pPr>
        <w:pStyle w:val="ListParagraph"/>
      </w:pPr>
    </w:p>
    <w:p w14:paraId="7ED99A6D" w14:textId="77777777" w:rsidR="00751151" w:rsidRDefault="00751151" w:rsidP="00751151">
      <w:pPr>
        <w:pStyle w:val="ListParagraph"/>
        <w:numPr>
          <w:ilvl w:val="0"/>
          <w:numId w:val="3"/>
        </w:numPr>
      </w:pPr>
      <w:r>
        <w:t>Test Size</w:t>
      </w:r>
    </w:p>
    <w:tbl>
      <w:tblPr>
        <w:tblStyle w:val="TableGrid"/>
        <w:tblW w:w="0" w:type="auto"/>
        <w:tblLook w:val="04A0" w:firstRow="1" w:lastRow="0" w:firstColumn="1" w:lastColumn="0" w:noHBand="0" w:noVBand="1"/>
      </w:tblPr>
      <w:tblGrid>
        <w:gridCol w:w="3006"/>
        <w:gridCol w:w="3005"/>
        <w:gridCol w:w="3005"/>
      </w:tblGrid>
      <w:tr w:rsidR="00751151" w14:paraId="0A37179D" w14:textId="77777777" w:rsidTr="0008556A">
        <w:tc>
          <w:tcPr>
            <w:tcW w:w="3006" w:type="dxa"/>
          </w:tcPr>
          <w:p w14:paraId="7D063151" w14:textId="77777777" w:rsidR="00751151" w:rsidRDefault="00751151" w:rsidP="0008556A">
            <w:r>
              <w:t>Action</w:t>
            </w:r>
          </w:p>
        </w:tc>
        <w:tc>
          <w:tcPr>
            <w:tcW w:w="3005" w:type="dxa"/>
          </w:tcPr>
          <w:p w14:paraId="719EFC04" w14:textId="77777777" w:rsidR="00751151" w:rsidRDefault="00751151" w:rsidP="0008556A">
            <w:r>
              <w:t>Expected Outcome</w:t>
            </w:r>
          </w:p>
        </w:tc>
        <w:tc>
          <w:tcPr>
            <w:tcW w:w="3005" w:type="dxa"/>
          </w:tcPr>
          <w:p w14:paraId="7B370E93" w14:textId="77777777" w:rsidR="00751151" w:rsidRDefault="00751151" w:rsidP="0008556A">
            <w:r>
              <w:t>Outcome</w:t>
            </w:r>
          </w:p>
        </w:tc>
      </w:tr>
      <w:tr w:rsidR="00751151" w14:paraId="1E2B99AB" w14:textId="77777777" w:rsidTr="0008556A">
        <w:tc>
          <w:tcPr>
            <w:tcW w:w="3006" w:type="dxa"/>
          </w:tcPr>
          <w:p w14:paraId="7E919F66" w14:textId="77777777" w:rsidR="00751151" w:rsidRDefault="00751151" w:rsidP="0008556A">
            <w:r>
              <w:t>Enter a valid ‘</w:t>
            </w:r>
            <w:proofErr w:type="spellStart"/>
            <w:r>
              <w:t>mid range</w:t>
            </w:r>
            <w:proofErr w:type="spellEnd"/>
            <w:r>
              <w:t>’ number on the slider</w:t>
            </w:r>
          </w:p>
        </w:tc>
        <w:tc>
          <w:tcPr>
            <w:tcW w:w="3005" w:type="dxa"/>
          </w:tcPr>
          <w:p w14:paraId="339D0331" w14:textId="77777777" w:rsidR="00751151" w:rsidRDefault="00751151" w:rsidP="0008556A">
            <w:r>
              <w:t>The tree visualisation and scores align with the selected number</w:t>
            </w:r>
          </w:p>
        </w:tc>
        <w:tc>
          <w:tcPr>
            <w:tcW w:w="3005" w:type="dxa"/>
          </w:tcPr>
          <w:p w14:paraId="29904173" w14:textId="77777777" w:rsidR="00751151" w:rsidRPr="0082035B" w:rsidRDefault="00751151" w:rsidP="0008556A">
            <w:pPr>
              <w:rPr>
                <w:color w:val="215E99" w:themeColor="text2" w:themeTint="BF"/>
              </w:rPr>
            </w:pPr>
            <w:proofErr w:type="spellStart"/>
            <w:r w:rsidRPr="00BC1E30">
              <w:rPr>
                <w:color w:val="00B050"/>
              </w:rPr>
              <w:t>Mid range</w:t>
            </w:r>
            <w:proofErr w:type="spellEnd"/>
            <w:r w:rsidRPr="00BC1E30">
              <w:rPr>
                <w:color w:val="00B050"/>
              </w:rPr>
              <w:t xml:space="preserve"> number is chosen as 0.25. The scores and decision tree visualisation update to reflect the new chosen test split size as expected.</w:t>
            </w:r>
          </w:p>
        </w:tc>
      </w:tr>
      <w:tr w:rsidR="00751151" w14:paraId="2A668DD1" w14:textId="77777777" w:rsidTr="0008556A">
        <w:tc>
          <w:tcPr>
            <w:tcW w:w="3006" w:type="dxa"/>
          </w:tcPr>
          <w:p w14:paraId="09B2F424" w14:textId="77777777" w:rsidR="00751151" w:rsidRDefault="00751151" w:rsidP="0008556A">
            <w:r>
              <w:t>Choose small test size sample (0.05)</w:t>
            </w:r>
          </w:p>
        </w:tc>
        <w:tc>
          <w:tcPr>
            <w:tcW w:w="3005" w:type="dxa"/>
          </w:tcPr>
          <w:p w14:paraId="314CB357" w14:textId="77777777" w:rsidR="00751151" w:rsidRDefault="00751151" w:rsidP="0008556A">
            <w:r>
              <w:t>A warning is displayed, explaining why a small test size can lead to bad generalisation. The tree and scores are still updated to reflect these changes.</w:t>
            </w:r>
          </w:p>
        </w:tc>
        <w:tc>
          <w:tcPr>
            <w:tcW w:w="3005" w:type="dxa"/>
          </w:tcPr>
          <w:p w14:paraId="6688D52A" w14:textId="5A88E93F" w:rsidR="00751151" w:rsidRPr="0082035B" w:rsidRDefault="00751151" w:rsidP="0008556A">
            <w:pPr>
              <w:rPr>
                <w:color w:val="215E99" w:themeColor="text2" w:themeTint="BF"/>
              </w:rPr>
            </w:pPr>
            <w:r w:rsidRPr="00BC1E30">
              <w:rPr>
                <w:color w:val="00B050"/>
              </w:rPr>
              <w:t xml:space="preserve">Small test split sizes display a warning underneath the slider. This message warns users that choosing small sample sizes may lead to weak generalisation of the model. </w:t>
            </w:r>
            <w:r w:rsidR="00BC1E30" w:rsidRPr="00BC1E30">
              <w:rPr>
                <w:color w:val="00B050"/>
              </w:rPr>
              <w:t>The decision tree updates to take on the new test size value.</w:t>
            </w:r>
          </w:p>
        </w:tc>
      </w:tr>
      <w:tr w:rsidR="00751151" w14:paraId="50527F1D" w14:textId="77777777" w:rsidTr="0008556A">
        <w:tc>
          <w:tcPr>
            <w:tcW w:w="3006" w:type="dxa"/>
          </w:tcPr>
          <w:p w14:paraId="3B5B516F" w14:textId="77777777" w:rsidR="00751151" w:rsidRDefault="00751151" w:rsidP="0008556A">
            <w:r>
              <w:t>Choose large test size sample (0.5)</w:t>
            </w:r>
          </w:p>
        </w:tc>
        <w:tc>
          <w:tcPr>
            <w:tcW w:w="3005" w:type="dxa"/>
          </w:tcPr>
          <w:p w14:paraId="394FE63E" w14:textId="77777777" w:rsidR="00751151" w:rsidRDefault="00751151" w:rsidP="0008556A">
            <w:r>
              <w:t>A warning is displayed, explaining why large training sets can lead to a bad model. The tree and scores are still updated to reflect these changes.</w:t>
            </w:r>
          </w:p>
        </w:tc>
        <w:tc>
          <w:tcPr>
            <w:tcW w:w="3005" w:type="dxa"/>
          </w:tcPr>
          <w:p w14:paraId="4940A6F9" w14:textId="77777777" w:rsidR="00751151" w:rsidRPr="0082035B" w:rsidRDefault="00751151" w:rsidP="0008556A">
            <w:pPr>
              <w:rPr>
                <w:color w:val="215E99" w:themeColor="text2" w:themeTint="BF"/>
              </w:rPr>
            </w:pPr>
            <w:r w:rsidRPr="00BC1E30">
              <w:rPr>
                <w:color w:val="00B050"/>
              </w:rPr>
              <w:t>0.5 test split size. A warning is displayed underneath the slider to indicate to the user that large test sizes will not provide enough training data to make good generalisations on the model. The visualisations and scores still update to reflect these changes.</w:t>
            </w:r>
          </w:p>
        </w:tc>
      </w:tr>
    </w:tbl>
    <w:p w14:paraId="07E36184" w14:textId="77777777" w:rsidR="00751151" w:rsidRDefault="00751151" w:rsidP="00751151"/>
    <w:p w14:paraId="3920C099" w14:textId="77777777" w:rsidR="00751151" w:rsidRDefault="00751151" w:rsidP="00751151"/>
    <w:p w14:paraId="38897789" w14:textId="77777777" w:rsidR="00751151" w:rsidRDefault="00751151" w:rsidP="00751151">
      <w:r>
        <w:t>Model Training and Evaluation</w:t>
      </w:r>
    </w:p>
    <w:p w14:paraId="0CBBA754" w14:textId="77777777" w:rsidR="00751151" w:rsidRDefault="00751151" w:rsidP="00751151"/>
    <w:p w14:paraId="160EEBDA" w14:textId="77777777" w:rsidR="00751151" w:rsidRDefault="00751151" w:rsidP="00751151">
      <w:pPr>
        <w:rPr>
          <w:color w:val="FF0000"/>
        </w:rPr>
      </w:pPr>
      <w:r>
        <w:tab/>
      </w:r>
      <w:r w:rsidRPr="00823DAC">
        <w:rPr>
          <w:color w:val="FF0000"/>
        </w:rPr>
        <w:t xml:space="preserve">Is the overfitting warning </w:t>
      </w:r>
      <w:proofErr w:type="gramStart"/>
      <w:r w:rsidRPr="00823DAC">
        <w:rPr>
          <w:color w:val="FF0000"/>
        </w:rPr>
        <w:t>actually valid</w:t>
      </w:r>
      <w:proofErr w:type="gramEnd"/>
      <w:r w:rsidRPr="00823DAC">
        <w:rPr>
          <w:color w:val="FF0000"/>
        </w:rPr>
        <w:t>?</w:t>
      </w:r>
    </w:p>
    <w:p w14:paraId="557AD5B9" w14:textId="77777777" w:rsidR="00751151" w:rsidRDefault="00751151" w:rsidP="00751151">
      <w:pPr>
        <w:rPr>
          <w:color w:val="FF0000"/>
        </w:rPr>
      </w:pPr>
    </w:p>
    <w:p w14:paraId="6465F7A4" w14:textId="77777777" w:rsidR="00751151" w:rsidRDefault="00751151" w:rsidP="00751151">
      <w:pPr>
        <w:pStyle w:val="ListParagraph"/>
        <w:numPr>
          <w:ilvl w:val="0"/>
          <w:numId w:val="6"/>
        </w:numPr>
        <w:rPr>
          <w:color w:val="FF0000"/>
        </w:rPr>
      </w:pPr>
      <w:r>
        <w:rPr>
          <w:color w:val="FF0000"/>
        </w:rPr>
        <w:t>Decision Tree</w:t>
      </w:r>
    </w:p>
    <w:tbl>
      <w:tblPr>
        <w:tblStyle w:val="TableGrid"/>
        <w:tblW w:w="0" w:type="auto"/>
        <w:tblLook w:val="04A0" w:firstRow="1" w:lastRow="0" w:firstColumn="1" w:lastColumn="0" w:noHBand="0" w:noVBand="1"/>
      </w:tblPr>
      <w:tblGrid>
        <w:gridCol w:w="3005"/>
        <w:gridCol w:w="3005"/>
        <w:gridCol w:w="3006"/>
      </w:tblGrid>
      <w:tr w:rsidR="00751151" w14:paraId="0269C236" w14:textId="77777777" w:rsidTr="0008556A">
        <w:tc>
          <w:tcPr>
            <w:tcW w:w="3005" w:type="dxa"/>
          </w:tcPr>
          <w:p w14:paraId="36DA3BD3" w14:textId="77777777" w:rsidR="00751151" w:rsidRDefault="00751151" w:rsidP="0008556A">
            <w:r>
              <w:t>Action</w:t>
            </w:r>
          </w:p>
        </w:tc>
        <w:tc>
          <w:tcPr>
            <w:tcW w:w="3005" w:type="dxa"/>
          </w:tcPr>
          <w:p w14:paraId="6D35E10C" w14:textId="77777777" w:rsidR="00751151" w:rsidRDefault="00751151" w:rsidP="0008556A">
            <w:r>
              <w:t>Expected Outcome</w:t>
            </w:r>
          </w:p>
        </w:tc>
        <w:tc>
          <w:tcPr>
            <w:tcW w:w="3006" w:type="dxa"/>
          </w:tcPr>
          <w:p w14:paraId="47076991" w14:textId="77777777" w:rsidR="00751151" w:rsidRDefault="00751151" w:rsidP="0008556A">
            <w:r>
              <w:t>Outcome</w:t>
            </w:r>
          </w:p>
        </w:tc>
      </w:tr>
      <w:tr w:rsidR="00751151" w14:paraId="791CEE90" w14:textId="77777777" w:rsidTr="0008556A">
        <w:tc>
          <w:tcPr>
            <w:tcW w:w="3005" w:type="dxa"/>
          </w:tcPr>
          <w:p w14:paraId="2E4C3FA0" w14:textId="77777777" w:rsidR="00751151" w:rsidRDefault="00751151" w:rsidP="0008556A">
            <w:r>
              <w:lastRenderedPageBreak/>
              <w:t>Choose different Max depth levels</w:t>
            </w:r>
          </w:p>
        </w:tc>
        <w:tc>
          <w:tcPr>
            <w:tcW w:w="3005" w:type="dxa"/>
          </w:tcPr>
          <w:p w14:paraId="3E31A4D6" w14:textId="77777777" w:rsidR="00751151" w:rsidRDefault="00751151" w:rsidP="0008556A">
            <w:r>
              <w:t>Number of levels in the tree should match the max depth levels in the slider</w:t>
            </w:r>
          </w:p>
        </w:tc>
        <w:tc>
          <w:tcPr>
            <w:tcW w:w="3006" w:type="dxa"/>
          </w:tcPr>
          <w:p w14:paraId="118D69B5" w14:textId="77777777" w:rsidR="00751151" w:rsidRPr="0082035B" w:rsidRDefault="00751151" w:rsidP="0008556A">
            <w:pPr>
              <w:rPr>
                <w:color w:val="215E99" w:themeColor="text2" w:themeTint="BF"/>
              </w:rPr>
            </w:pPr>
            <w:r w:rsidRPr="00AC0DA3">
              <w:rPr>
                <w:color w:val="00B050"/>
              </w:rPr>
              <w:t>Each change for the number in the max depth slider is successfully rendered in the decision tree visualisation.</w:t>
            </w:r>
          </w:p>
        </w:tc>
      </w:tr>
      <w:tr w:rsidR="00751151" w14:paraId="6CF49727" w14:textId="77777777" w:rsidTr="0008556A">
        <w:tc>
          <w:tcPr>
            <w:tcW w:w="3005" w:type="dxa"/>
          </w:tcPr>
          <w:p w14:paraId="65F8F1C9" w14:textId="77777777" w:rsidR="00751151" w:rsidRDefault="00751151" w:rsidP="0008556A">
            <w:r>
              <w:t xml:space="preserve">Choose different </w:t>
            </w:r>
            <w:proofErr w:type="spellStart"/>
            <w:r>
              <w:t>min_samples</w:t>
            </w:r>
            <w:proofErr w:type="spellEnd"/>
            <w:r>
              <w:t xml:space="preserve"> per leaf and split values</w:t>
            </w:r>
          </w:p>
        </w:tc>
        <w:tc>
          <w:tcPr>
            <w:tcW w:w="3005" w:type="dxa"/>
          </w:tcPr>
          <w:p w14:paraId="1A60A661" w14:textId="77777777" w:rsidR="00751151" w:rsidRDefault="00751151" w:rsidP="0008556A">
            <w:r>
              <w:t xml:space="preserve">The decision tree should update and change to reflect any changes </w:t>
            </w:r>
          </w:p>
        </w:tc>
        <w:tc>
          <w:tcPr>
            <w:tcW w:w="3006" w:type="dxa"/>
          </w:tcPr>
          <w:p w14:paraId="08DBA278" w14:textId="09E3C8AF" w:rsidR="00751151" w:rsidRPr="00AC0DA3" w:rsidRDefault="00751151" w:rsidP="0008556A">
            <w:pPr>
              <w:rPr>
                <w:color w:val="00B050"/>
              </w:rPr>
            </w:pPr>
            <w:r w:rsidRPr="00AC0DA3">
              <w:rPr>
                <w:color w:val="00B050"/>
              </w:rPr>
              <w:t xml:space="preserve">Each change in both the sliders updates the decision tree visualisations. </w:t>
            </w:r>
            <w:proofErr w:type="gramStart"/>
            <w:r w:rsidRPr="00AC0DA3">
              <w:rPr>
                <w:color w:val="00B050"/>
              </w:rPr>
              <w:t>However</w:t>
            </w:r>
            <w:proofErr w:type="gramEnd"/>
            <w:r w:rsidRPr="00AC0DA3">
              <w:rPr>
                <w:color w:val="00B050"/>
              </w:rPr>
              <w:t xml:space="preserve"> the scores or tree do not change – these parameters may not change anything due to the size </w:t>
            </w:r>
            <w:r w:rsidR="00AC0DA3" w:rsidRPr="00AC0DA3">
              <w:rPr>
                <w:color w:val="00B050"/>
              </w:rPr>
              <w:t>or</w:t>
            </w:r>
            <w:r w:rsidRPr="00AC0DA3">
              <w:rPr>
                <w:color w:val="00B050"/>
              </w:rPr>
              <w:t xml:space="preserve"> simplicity of the dataset.</w:t>
            </w:r>
          </w:p>
        </w:tc>
      </w:tr>
    </w:tbl>
    <w:p w14:paraId="7E57B0E5" w14:textId="77777777" w:rsidR="00751151" w:rsidRPr="00EE36A8" w:rsidRDefault="00751151" w:rsidP="00751151">
      <w:pPr>
        <w:ind w:left="360"/>
        <w:rPr>
          <w:color w:val="FF0000"/>
        </w:rPr>
      </w:pPr>
    </w:p>
    <w:p w14:paraId="052A399B" w14:textId="77777777" w:rsidR="00751151" w:rsidRPr="009E100E" w:rsidRDefault="00751151" w:rsidP="00751151">
      <w:pPr>
        <w:rPr>
          <w:color w:val="FF0000"/>
        </w:rPr>
      </w:pPr>
    </w:p>
    <w:p w14:paraId="3FF09EE3" w14:textId="77777777" w:rsidR="00751151" w:rsidRDefault="00751151" w:rsidP="00751151">
      <w:pPr>
        <w:pStyle w:val="ListParagraph"/>
        <w:numPr>
          <w:ilvl w:val="0"/>
          <w:numId w:val="6"/>
        </w:numPr>
      </w:pPr>
      <w:r>
        <w:t>Scores</w:t>
      </w:r>
    </w:p>
    <w:tbl>
      <w:tblPr>
        <w:tblStyle w:val="TableGrid"/>
        <w:tblW w:w="0" w:type="auto"/>
        <w:tblLook w:val="04A0" w:firstRow="1" w:lastRow="0" w:firstColumn="1" w:lastColumn="0" w:noHBand="0" w:noVBand="1"/>
      </w:tblPr>
      <w:tblGrid>
        <w:gridCol w:w="3005"/>
        <w:gridCol w:w="3005"/>
        <w:gridCol w:w="3006"/>
      </w:tblGrid>
      <w:tr w:rsidR="00751151" w14:paraId="623C549B" w14:textId="77777777" w:rsidTr="0008556A">
        <w:tc>
          <w:tcPr>
            <w:tcW w:w="3005" w:type="dxa"/>
          </w:tcPr>
          <w:p w14:paraId="0D0C516B" w14:textId="77777777" w:rsidR="00751151" w:rsidRDefault="00751151" w:rsidP="0008556A">
            <w:r>
              <w:t>Action</w:t>
            </w:r>
          </w:p>
        </w:tc>
        <w:tc>
          <w:tcPr>
            <w:tcW w:w="3005" w:type="dxa"/>
          </w:tcPr>
          <w:p w14:paraId="2C9C3F61" w14:textId="77777777" w:rsidR="00751151" w:rsidRDefault="00751151" w:rsidP="0008556A">
            <w:r>
              <w:t>Expected Outcome</w:t>
            </w:r>
          </w:p>
        </w:tc>
        <w:tc>
          <w:tcPr>
            <w:tcW w:w="3006" w:type="dxa"/>
          </w:tcPr>
          <w:p w14:paraId="013826FC" w14:textId="77777777" w:rsidR="00751151" w:rsidRDefault="00751151" w:rsidP="0008556A">
            <w:r>
              <w:t>Outcome</w:t>
            </w:r>
          </w:p>
        </w:tc>
      </w:tr>
      <w:tr w:rsidR="00751151" w14:paraId="11D2589F" w14:textId="77777777" w:rsidTr="0008556A">
        <w:tc>
          <w:tcPr>
            <w:tcW w:w="3005" w:type="dxa"/>
          </w:tcPr>
          <w:p w14:paraId="3F86ADF4" w14:textId="77777777" w:rsidR="00751151" w:rsidRDefault="00751151" w:rsidP="0008556A">
            <w:r>
              <w:t>Change configuration criteria</w:t>
            </w:r>
          </w:p>
        </w:tc>
        <w:tc>
          <w:tcPr>
            <w:tcW w:w="3005" w:type="dxa"/>
          </w:tcPr>
          <w:p w14:paraId="2CCC414F" w14:textId="77777777" w:rsidR="00751151" w:rsidRDefault="00751151" w:rsidP="0008556A">
            <w:r>
              <w:t>Scores for training, test and generalisation should change and update</w:t>
            </w:r>
          </w:p>
        </w:tc>
        <w:tc>
          <w:tcPr>
            <w:tcW w:w="3006" w:type="dxa"/>
          </w:tcPr>
          <w:p w14:paraId="32F23B1B" w14:textId="77777777" w:rsidR="00751151" w:rsidRPr="00680631" w:rsidRDefault="00751151" w:rsidP="0008556A">
            <w:pPr>
              <w:rPr>
                <w:color w:val="00B050"/>
              </w:rPr>
            </w:pPr>
            <w:r w:rsidRPr="00680631">
              <w:rPr>
                <w:color w:val="00B050"/>
              </w:rPr>
              <w:t>Each change in the parameter configuration causes an update for the training, test and generalisation scores.</w:t>
            </w:r>
          </w:p>
        </w:tc>
      </w:tr>
      <w:tr w:rsidR="00751151" w14:paraId="2426CAC8" w14:textId="77777777" w:rsidTr="0008556A">
        <w:tc>
          <w:tcPr>
            <w:tcW w:w="3005" w:type="dxa"/>
          </w:tcPr>
          <w:p w14:paraId="4D9E8F1F" w14:textId="77777777" w:rsidR="00751151" w:rsidRDefault="00751151" w:rsidP="0008556A">
            <w:r>
              <w:t>Configure overfitting model (High max depth, low min samples split, low min samples leaf). Check decision tree and visualisation to check this is accurate – is it really overfitting?</w:t>
            </w:r>
          </w:p>
        </w:tc>
        <w:tc>
          <w:tcPr>
            <w:tcW w:w="3005" w:type="dxa"/>
          </w:tcPr>
          <w:p w14:paraId="56E57D6A" w14:textId="77777777" w:rsidR="00751151" w:rsidRDefault="00751151" w:rsidP="0008556A">
            <w:r>
              <w:t>High training score, lower test score. Warning is displayed stating that the scores suggest overfitting</w:t>
            </w:r>
          </w:p>
        </w:tc>
        <w:tc>
          <w:tcPr>
            <w:tcW w:w="3006" w:type="dxa"/>
          </w:tcPr>
          <w:p w14:paraId="3D092D97" w14:textId="41BA557A" w:rsidR="00751151" w:rsidRPr="0082035B" w:rsidRDefault="0034459D" w:rsidP="0008556A">
            <w:pPr>
              <w:rPr>
                <w:color w:val="215E99" w:themeColor="text2" w:themeTint="BF"/>
              </w:rPr>
            </w:pPr>
            <w:r w:rsidRPr="0034459D">
              <w:rPr>
                <w:color w:val="00B050"/>
              </w:rPr>
              <w:t xml:space="preserve">The training </w:t>
            </w:r>
            <w:proofErr w:type="spellStart"/>
            <w:r w:rsidRPr="0034459D">
              <w:rPr>
                <w:color w:val="00B050"/>
              </w:rPr>
              <w:t>mae</w:t>
            </w:r>
            <w:proofErr w:type="spellEnd"/>
            <w:r w:rsidRPr="0034459D">
              <w:rPr>
                <w:color w:val="00B050"/>
              </w:rPr>
              <w:t xml:space="preserve"> score is significantly lower than the test score. A warning is correctly displayed stating that the scores suggest overfitting. </w:t>
            </w:r>
            <w:r w:rsidR="00751151" w:rsidRPr="0034459D">
              <w:rPr>
                <w:color w:val="00B050"/>
              </w:rPr>
              <w:t xml:space="preserve">  </w:t>
            </w:r>
          </w:p>
        </w:tc>
      </w:tr>
      <w:tr w:rsidR="00751151" w14:paraId="2DB563DA" w14:textId="77777777" w:rsidTr="0008556A">
        <w:tc>
          <w:tcPr>
            <w:tcW w:w="3005" w:type="dxa"/>
          </w:tcPr>
          <w:p w14:paraId="7F3E14B9" w14:textId="77777777" w:rsidR="00751151" w:rsidRDefault="00751151" w:rsidP="0008556A">
            <w:r>
              <w:t>Configure underfitting model (low max depth, high min samples split, high min samples leaf). Check decision tree and visualisation to check this is accurate – is it really underfitting?</w:t>
            </w:r>
          </w:p>
        </w:tc>
        <w:tc>
          <w:tcPr>
            <w:tcW w:w="3005" w:type="dxa"/>
          </w:tcPr>
          <w:p w14:paraId="0BADF4A5" w14:textId="77777777" w:rsidR="00751151" w:rsidRDefault="00751151" w:rsidP="0008556A">
            <w:r>
              <w:t xml:space="preserve">Low training and </w:t>
            </w:r>
            <w:proofErr w:type="gramStart"/>
            <w:r>
              <w:t>low test</w:t>
            </w:r>
            <w:proofErr w:type="gramEnd"/>
            <w:r>
              <w:t xml:space="preserve"> scores. Warning is displayed stating that the scores suggest underfitting</w:t>
            </w:r>
          </w:p>
        </w:tc>
        <w:tc>
          <w:tcPr>
            <w:tcW w:w="3006" w:type="dxa"/>
          </w:tcPr>
          <w:p w14:paraId="2B8F2619" w14:textId="772C4098" w:rsidR="00751151" w:rsidRPr="00DB4444" w:rsidRDefault="00751151" w:rsidP="0008556A">
            <w:pPr>
              <w:rPr>
                <w:color w:val="00B050"/>
              </w:rPr>
            </w:pPr>
            <w:r w:rsidRPr="00DB4444">
              <w:rPr>
                <w:color w:val="00B050"/>
              </w:rPr>
              <w:t xml:space="preserve">A warning is displayed under the scores, showing that the scores suggest underfitting. Both training and test </w:t>
            </w:r>
            <w:r w:rsidR="00B5741D" w:rsidRPr="00DB4444">
              <w:rPr>
                <w:color w:val="00B050"/>
              </w:rPr>
              <w:t>errors</w:t>
            </w:r>
            <w:r w:rsidRPr="00DB4444">
              <w:rPr>
                <w:color w:val="00B050"/>
              </w:rPr>
              <w:t xml:space="preserve"> are </w:t>
            </w:r>
            <w:r w:rsidR="00DB4444" w:rsidRPr="00DB4444">
              <w:rPr>
                <w:color w:val="00B050"/>
              </w:rPr>
              <w:t>high</w:t>
            </w:r>
            <w:r w:rsidR="00B5741D" w:rsidRPr="00DB4444">
              <w:rPr>
                <w:color w:val="00B050"/>
              </w:rPr>
              <w:t xml:space="preserve"> </w:t>
            </w:r>
            <w:r w:rsidRPr="00DB4444">
              <w:rPr>
                <w:color w:val="00B050"/>
              </w:rPr>
              <w:t>(0.</w:t>
            </w:r>
            <w:r w:rsidR="00DB4444" w:rsidRPr="00DB4444">
              <w:rPr>
                <w:color w:val="00B050"/>
              </w:rPr>
              <w:t>31</w:t>
            </w:r>
            <w:r w:rsidRPr="00DB4444">
              <w:rPr>
                <w:color w:val="00B050"/>
              </w:rPr>
              <w:t>, 0.</w:t>
            </w:r>
            <w:r w:rsidR="00DB4444" w:rsidRPr="00DB4444">
              <w:rPr>
                <w:color w:val="00B050"/>
              </w:rPr>
              <w:t>35</w:t>
            </w:r>
            <w:r w:rsidRPr="00DB4444">
              <w:rPr>
                <w:color w:val="00B050"/>
              </w:rPr>
              <w:t>)</w:t>
            </w:r>
            <w:r w:rsidR="00DB4444" w:rsidRPr="00DB4444">
              <w:rPr>
                <w:color w:val="00B050"/>
              </w:rPr>
              <w:t xml:space="preserve">, with both surpassing the threshold. </w:t>
            </w:r>
            <w:r w:rsidRPr="00DB4444">
              <w:rPr>
                <w:color w:val="00B050"/>
              </w:rPr>
              <w:t xml:space="preserve">The </w:t>
            </w:r>
            <w:r w:rsidR="00DB4444" w:rsidRPr="00DB4444">
              <w:rPr>
                <w:color w:val="00B050"/>
              </w:rPr>
              <w:t>low max depth shown in the decision tree</w:t>
            </w:r>
            <w:r w:rsidRPr="00DB4444">
              <w:rPr>
                <w:color w:val="00B050"/>
              </w:rPr>
              <w:t xml:space="preserve"> supports this. </w:t>
            </w:r>
          </w:p>
        </w:tc>
      </w:tr>
      <w:tr w:rsidR="00751151" w14:paraId="5193CB3D" w14:textId="77777777" w:rsidTr="0008556A">
        <w:tc>
          <w:tcPr>
            <w:tcW w:w="3005" w:type="dxa"/>
          </w:tcPr>
          <w:p w14:paraId="22C462B6" w14:textId="77777777" w:rsidR="00751151" w:rsidRDefault="00751151" w:rsidP="0008556A">
            <w:r>
              <w:t>Configure good model (check parameters through grid search CV). Check decision tree and visualisations to check this is accurate.</w:t>
            </w:r>
          </w:p>
        </w:tc>
        <w:tc>
          <w:tcPr>
            <w:tcW w:w="3005" w:type="dxa"/>
          </w:tcPr>
          <w:p w14:paraId="630BA2A7" w14:textId="77777777" w:rsidR="00751151" w:rsidRDefault="00751151" w:rsidP="0008556A">
            <w:r>
              <w:t xml:space="preserve">High training and </w:t>
            </w:r>
            <w:proofErr w:type="gramStart"/>
            <w:r>
              <w:t>high test</w:t>
            </w:r>
            <w:proofErr w:type="gramEnd"/>
            <w:r>
              <w:t xml:space="preserve"> score. Displays message suggesting that the scores show the model is a good fit.</w:t>
            </w:r>
          </w:p>
        </w:tc>
        <w:tc>
          <w:tcPr>
            <w:tcW w:w="3006" w:type="dxa"/>
          </w:tcPr>
          <w:p w14:paraId="506BC5E5" w14:textId="21243AC5" w:rsidR="00751151" w:rsidRPr="00DB4444" w:rsidRDefault="00DB4444" w:rsidP="0008556A">
            <w:pPr>
              <w:rPr>
                <w:color w:val="00B050"/>
              </w:rPr>
            </w:pPr>
            <w:r w:rsidRPr="00DB4444">
              <w:rPr>
                <w:color w:val="00B050"/>
              </w:rPr>
              <w:t xml:space="preserve">Low </w:t>
            </w:r>
            <w:r w:rsidR="00751151" w:rsidRPr="00DB4444">
              <w:rPr>
                <w:color w:val="00B050"/>
              </w:rPr>
              <w:t xml:space="preserve">training </w:t>
            </w:r>
            <w:r w:rsidRPr="00DB4444">
              <w:rPr>
                <w:color w:val="00B050"/>
              </w:rPr>
              <w:t>error</w:t>
            </w:r>
            <w:r w:rsidR="00751151" w:rsidRPr="00DB4444">
              <w:rPr>
                <w:color w:val="00B050"/>
              </w:rPr>
              <w:t>: 0.</w:t>
            </w:r>
            <w:r w:rsidRPr="00DB4444">
              <w:rPr>
                <w:color w:val="00B050"/>
              </w:rPr>
              <w:t>235</w:t>
            </w:r>
            <w:r w:rsidR="00751151" w:rsidRPr="00DB4444">
              <w:rPr>
                <w:color w:val="00B050"/>
              </w:rPr>
              <w:t xml:space="preserve">, </w:t>
            </w:r>
            <w:r w:rsidRPr="00DB4444">
              <w:rPr>
                <w:color w:val="00B050"/>
              </w:rPr>
              <w:t>low</w:t>
            </w:r>
            <w:r w:rsidR="00751151" w:rsidRPr="00DB4444">
              <w:rPr>
                <w:color w:val="00B050"/>
              </w:rPr>
              <w:t xml:space="preserve"> test </w:t>
            </w:r>
            <w:r w:rsidRPr="00DB4444">
              <w:rPr>
                <w:color w:val="00B050"/>
              </w:rPr>
              <w:t>error</w:t>
            </w:r>
            <w:r w:rsidR="00751151" w:rsidRPr="00DB4444">
              <w:rPr>
                <w:color w:val="00B050"/>
              </w:rPr>
              <w:t>: 0.</w:t>
            </w:r>
            <w:r w:rsidRPr="00DB4444">
              <w:rPr>
                <w:color w:val="00B050"/>
              </w:rPr>
              <w:t>251</w:t>
            </w:r>
            <w:r w:rsidR="00751151" w:rsidRPr="00DB4444">
              <w:rPr>
                <w:color w:val="00B050"/>
              </w:rPr>
              <w:t xml:space="preserve">. </w:t>
            </w:r>
            <w:r w:rsidRPr="00DB4444">
              <w:rPr>
                <w:color w:val="00B050"/>
              </w:rPr>
              <w:t xml:space="preserve">Both are under the over/underfitting threshold. </w:t>
            </w:r>
            <w:r w:rsidR="00751151" w:rsidRPr="00DB4444">
              <w:rPr>
                <w:color w:val="00B050"/>
              </w:rPr>
              <w:t xml:space="preserve">A message is displayed underneath the scores suggesting this is a good model fit. </w:t>
            </w:r>
          </w:p>
        </w:tc>
      </w:tr>
    </w:tbl>
    <w:p w14:paraId="719BEA30" w14:textId="77777777" w:rsidR="00DB4444" w:rsidRDefault="00DB4444" w:rsidP="00DB4444">
      <w:pPr>
        <w:pStyle w:val="ListParagraph"/>
      </w:pPr>
    </w:p>
    <w:p w14:paraId="561BEA41" w14:textId="77777777" w:rsidR="00DB4444" w:rsidRDefault="00DB4444" w:rsidP="00DB4444">
      <w:pPr>
        <w:pStyle w:val="ListParagraph"/>
      </w:pPr>
    </w:p>
    <w:p w14:paraId="58730EF5" w14:textId="057434D8" w:rsidR="00751151" w:rsidRDefault="00DB4444" w:rsidP="00751151">
      <w:pPr>
        <w:pStyle w:val="ListParagraph"/>
        <w:numPr>
          <w:ilvl w:val="0"/>
          <w:numId w:val="6"/>
        </w:numPr>
      </w:pPr>
      <w:r>
        <w:t xml:space="preserve">True vs Predicted Values </w:t>
      </w:r>
    </w:p>
    <w:tbl>
      <w:tblPr>
        <w:tblStyle w:val="TableGrid"/>
        <w:tblW w:w="0" w:type="auto"/>
        <w:tblLook w:val="04A0" w:firstRow="1" w:lastRow="0" w:firstColumn="1" w:lastColumn="0" w:noHBand="0" w:noVBand="1"/>
      </w:tblPr>
      <w:tblGrid>
        <w:gridCol w:w="3005"/>
        <w:gridCol w:w="3005"/>
        <w:gridCol w:w="3006"/>
      </w:tblGrid>
      <w:tr w:rsidR="00751151" w14:paraId="55A34461" w14:textId="77777777" w:rsidTr="0008556A">
        <w:tc>
          <w:tcPr>
            <w:tcW w:w="3005" w:type="dxa"/>
          </w:tcPr>
          <w:p w14:paraId="5111C0EB" w14:textId="77777777" w:rsidR="00751151" w:rsidRDefault="00751151" w:rsidP="0008556A">
            <w:r>
              <w:lastRenderedPageBreak/>
              <w:t>Action</w:t>
            </w:r>
          </w:p>
        </w:tc>
        <w:tc>
          <w:tcPr>
            <w:tcW w:w="3005" w:type="dxa"/>
          </w:tcPr>
          <w:p w14:paraId="3122D123" w14:textId="77777777" w:rsidR="00751151" w:rsidRDefault="00751151" w:rsidP="0008556A">
            <w:r>
              <w:t>Expected Outcome</w:t>
            </w:r>
          </w:p>
        </w:tc>
        <w:tc>
          <w:tcPr>
            <w:tcW w:w="3006" w:type="dxa"/>
          </w:tcPr>
          <w:p w14:paraId="1FBDF66C" w14:textId="77777777" w:rsidR="00751151" w:rsidRDefault="00751151" w:rsidP="0008556A">
            <w:r>
              <w:t>Outcome</w:t>
            </w:r>
          </w:p>
        </w:tc>
      </w:tr>
      <w:tr w:rsidR="00751151" w14:paraId="0034561C" w14:textId="77777777" w:rsidTr="0008556A">
        <w:tc>
          <w:tcPr>
            <w:tcW w:w="3005" w:type="dxa"/>
          </w:tcPr>
          <w:p w14:paraId="73833173" w14:textId="77777777" w:rsidR="00751151" w:rsidRDefault="00751151" w:rsidP="0008556A">
            <w:r>
              <w:t>Configure underfitting model (low max depth, high min samples split, high min samples leaf).</w:t>
            </w:r>
          </w:p>
        </w:tc>
        <w:tc>
          <w:tcPr>
            <w:tcW w:w="3005" w:type="dxa"/>
          </w:tcPr>
          <w:p w14:paraId="0B0CFE6B" w14:textId="22084E52" w:rsidR="00751151" w:rsidRDefault="00760893" w:rsidP="0008556A">
            <w:r>
              <w:t>Plot</w:t>
            </w:r>
            <w:r w:rsidR="00751151">
              <w:t xml:space="preserve"> displays correctly and updates dynamically to </w:t>
            </w:r>
            <w:r>
              <w:t>correlate with test errors. The correlation is weak.</w:t>
            </w:r>
          </w:p>
        </w:tc>
        <w:tc>
          <w:tcPr>
            <w:tcW w:w="3006" w:type="dxa"/>
          </w:tcPr>
          <w:p w14:paraId="0C89093E" w14:textId="5E19FA70" w:rsidR="00751151" w:rsidRDefault="00130280" w:rsidP="0008556A">
            <w:r>
              <w:rPr>
                <w:color w:val="00B050"/>
              </w:rPr>
              <w:t>The plot</w:t>
            </w:r>
            <w:r w:rsidR="00CF4699">
              <w:rPr>
                <w:color w:val="00B050"/>
              </w:rPr>
              <w:t>s</w:t>
            </w:r>
            <w:r>
              <w:rPr>
                <w:color w:val="00B050"/>
              </w:rPr>
              <w:t xml:space="preserve"> update to match new configurations. </w:t>
            </w:r>
            <w:r w:rsidR="00CF4699">
              <w:rPr>
                <w:color w:val="00B050"/>
              </w:rPr>
              <w:t>Underfitting – both plots don’t have fewer points close to the diagonal line as expected.</w:t>
            </w:r>
          </w:p>
        </w:tc>
      </w:tr>
      <w:tr w:rsidR="00751151" w14:paraId="4E526FF6" w14:textId="77777777" w:rsidTr="0008556A">
        <w:tc>
          <w:tcPr>
            <w:tcW w:w="3005" w:type="dxa"/>
          </w:tcPr>
          <w:p w14:paraId="72D827B1" w14:textId="77777777" w:rsidR="00751151" w:rsidRDefault="00751151" w:rsidP="0008556A">
            <w:r>
              <w:t>Configure good model (grid search CV)</w:t>
            </w:r>
          </w:p>
        </w:tc>
        <w:tc>
          <w:tcPr>
            <w:tcW w:w="3005" w:type="dxa"/>
          </w:tcPr>
          <w:p w14:paraId="6977A1FE" w14:textId="64336AD6" w:rsidR="00751151" w:rsidRDefault="00760893" w:rsidP="0008556A">
            <w:r>
              <w:t xml:space="preserve">Plot displays correctly and updates dynamically to correlate with test errors. The correlation is </w:t>
            </w:r>
            <w:r>
              <w:t>good.</w:t>
            </w:r>
          </w:p>
        </w:tc>
        <w:tc>
          <w:tcPr>
            <w:tcW w:w="3006" w:type="dxa"/>
          </w:tcPr>
          <w:p w14:paraId="2D8E7CB1" w14:textId="24F132F0" w:rsidR="00751151" w:rsidRDefault="00B71258" w:rsidP="0008556A">
            <w:r>
              <w:rPr>
                <w:color w:val="00B050"/>
              </w:rPr>
              <w:t>The plot updates</w:t>
            </w:r>
            <w:r w:rsidR="00CF4699">
              <w:rPr>
                <w:color w:val="00B050"/>
              </w:rPr>
              <w:t xml:space="preserve"> – both plots are very similar and have a good number of points close to the line.</w:t>
            </w:r>
            <w:r>
              <w:rPr>
                <w:color w:val="00B050"/>
              </w:rPr>
              <w:t xml:space="preserve"> </w:t>
            </w:r>
          </w:p>
        </w:tc>
      </w:tr>
      <w:tr w:rsidR="00751151" w14:paraId="03ABFBE9" w14:textId="77777777" w:rsidTr="00760893">
        <w:trPr>
          <w:trHeight w:val="181"/>
        </w:trPr>
        <w:tc>
          <w:tcPr>
            <w:tcW w:w="3005" w:type="dxa"/>
          </w:tcPr>
          <w:p w14:paraId="4B9E0C27" w14:textId="77777777" w:rsidR="00751151" w:rsidRDefault="00751151" w:rsidP="0008556A">
            <w:r>
              <w:t>Configure overfitting model (High max depth, low min samples split, low min samples leaf).</w:t>
            </w:r>
          </w:p>
        </w:tc>
        <w:tc>
          <w:tcPr>
            <w:tcW w:w="3005" w:type="dxa"/>
          </w:tcPr>
          <w:p w14:paraId="09452191" w14:textId="213A3C8D" w:rsidR="00751151" w:rsidRDefault="00760893" w:rsidP="0008556A">
            <w:r>
              <w:t xml:space="preserve">Plot displays correctly and updates dynamically to correlate with test errors. The correlation </w:t>
            </w:r>
            <w:r w:rsidR="00CF4699">
              <w:t xml:space="preserve">for test </w:t>
            </w:r>
            <w:r>
              <w:t xml:space="preserve">is </w:t>
            </w:r>
            <w:r w:rsidR="00130280">
              <w:t>not as good as expected.</w:t>
            </w:r>
          </w:p>
        </w:tc>
        <w:tc>
          <w:tcPr>
            <w:tcW w:w="3006" w:type="dxa"/>
          </w:tcPr>
          <w:p w14:paraId="3C2572A5" w14:textId="3740459C" w:rsidR="00751151" w:rsidRDefault="00751151" w:rsidP="0008556A">
            <w:r w:rsidRPr="00900E32">
              <w:rPr>
                <w:color w:val="00B050"/>
              </w:rPr>
              <w:t>Overfitting model.</w:t>
            </w:r>
            <w:r w:rsidR="00E6604C">
              <w:rPr>
                <w:color w:val="00B050"/>
              </w:rPr>
              <w:t xml:space="preserve"> The plot updates to show th</w:t>
            </w:r>
            <w:r w:rsidR="00CF4699">
              <w:rPr>
                <w:color w:val="00B050"/>
              </w:rPr>
              <w:t>at the training plot has a much better result than the test plots. This is as expected.</w:t>
            </w:r>
          </w:p>
        </w:tc>
      </w:tr>
    </w:tbl>
    <w:p w14:paraId="77EBD68F" w14:textId="77777777" w:rsidR="00751151" w:rsidRDefault="00751151" w:rsidP="00751151"/>
    <w:p w14:paraId="2D931FA4" w14:textId="77777777" w:rsidR="00751151" w:rsidRDefault="00751151" w:rsidP="00751151">
      <w:pPr>
        <w:pStyle w:val="ListParagraph"/>
        <w:numPr>
          <w:ilvl w:val="0"/>
          <w:numId w:val="6"/>
        </w:numPr>
      </w:pPr>
      <w:r>
        <w:t>Cross Validation</w:t>
      </w:r>
    </w:p>
    <w:tbl>
      <w:tblPr>
        <w:tblStyle w:val="TableGrid"/>
        <w:tblW w:w="0" w:type="auto"/>
        <w:tblLook w:val="04A0" w:firstRow="1" w:lastRow="0" w:firstColumn="1" w:lastColumn="0" w:noHBand="0" w:noVBand="1"/>
      </w:tblPr>
      <w:tblGrid>
        <w:gridCol w:w="3005"/>
        <w:gridCol w:w="3005"/>
        <w:gridCol w:w="3006"/>
      </w:tblGrid>
      <w:tr w:rsidR="00751151" w14:paraId="79B29B4A" w14:textId="77777777" w:rsidTr="0008556A">
        <w:tc>
          <w:tcPr>
            <w:tcW w:w="3005" w:type="dxa"/>
          </w:tcPr>
          <w:p w14:paraId="00319B71" w14:textId="77777777" w:rsidR="00751151" w:rsidRDefault="00751151" w:rsidP="0008556A">
            <w:r>
              <w:t>Action</w:t>
            </w:r>
          </w:p>
        </w:tc>
        <w:tc>
          <w:tcPr>
            <w:tcW w:w="3005" w:type="dxa"/>
          </w:tcPr>
          <w:p w14:paraId="0A24EEC2" w14:textId="77777777" w:rsidR="00751151" w:rsidRDefault="00751151" w:rsidP="0008556A">
            <w:r>
              <w:t>Expected Outcome</w:t>
            </w:r>
          </w:p>
        </w:tc>
        <w:tc>
          <w:tcPr>
            <w:tcW w:w="3006" w:type="dxa"/>
          </w:tcPr>
          <w:p w14:paraId="45E83E80" w14:textId="77777777" w:rsidR="00751151" w:rsidRDefault="00751151" w:rsidP="0008556A">
            <w:r>
              <w:t>Outcome</w:t>
            </w:r>
          </w:p>
        </w:tc>
      </w:tr>
      <w:tr w:rsidR="00751151" w14:paraId="07A6C075" w14:textId="77777777" w:rsidTr="0008556A">
        <w:tc>
          <w:tcPr>
            <w:tcW w:w="3005" w:type="dxa"/>
          </w:tcPr>
          <w:p w14:paraId="53FC5EE4" w14:textId="77777777" w:rsidR="00751151" w:rsidRDefault="00751151" w:rsidP="0008556A">
            <w:r>
              <w:t xml:space="preserve">Choose all K values on the slider and test with </w:t>
            </w:r>
            <w:proofErr w:type="spellStart"/>
            <w:r>
              <w:t>balanced_accuracy</w:t>
            </w:r>
            <w:proofErr w:type="spellEnd"/>
            <w:r>
              <w:t xml:space="preserve"> scoring</w:t>
            </w:r>
          </w:p>
        </w:tc>
        <w:tc>
          <w:tcPr>
            <w:tcW w:w="3005" w:type="dxa"/>
          </w:tcPr>
          <w:p w14:paraId="13D13828" w14:textId="77777777" w:rsidR="00751151" w:rsidRDefault="00751151" w:rsidP="0008556A">
            <w:r>
              <w:t xml:space="preserve">Mean, standard deviations and lists are dynamically updated to represent the number of K-Folds. </w:t>
            </w:r>
          </w:p>
        </w:tc>
        <w:tc>
          <w:tcPr>
            <w:tcW w:w="3006" w:type="dxa"/>
          </w:tcPr>
          <w:p w14:paraId="5C641C83" w14:textId="77777777" w:rsidR="00751151" w:rsidRDefault="00751151" w:rsidP="0008556A">
            <w:r w:rsidRPr="00900E32">
              <w:rPr>
                <w:color w:val="00B050"/>
              </w:rPr>
              <w:t>Cross validation with all k values on the slider (2-10) work, and update scorings and lists as expected. The mean and standard deviation re</w:t>
            </w:r>
            <w:r>
              <w:rPr>
                <w:color w:val="00B050"/>
              </w:rPr>
              <w:t>-</w:t>
            </w:r>
            <w:r w:rsidRPr="00900E32">
              <w:rPr>
                <w:color w:val="00B050"/>
              </w:rPr>
              <w:t>renders and updates. The list length of cross validation scorings matches the k-fold value.</w:t>
            </w:r>
          </w:p>
        </w:tc>
      </w:tr>
      <w:tr w:rsidR="00751151" w14:paraId="07593EC0" w14:textId="77777777" w:rsidTr="0008556A">
        <w:tc>
          <w:tcPr>
            <w:tcW w:w="3005" w:type="dxa"/>
          </w:tcPr>
          <w:p w14:paraId="23320D71" w14:textId="77777777" w:rsidR="00751151" w:rsidRDefault="00751151" w:rsidP="0008556A">
            <w:r>
              <w:t>Check each scoring type for validity</w:t>
            </w:r>
          </w:p>
        </w:tc>
        <w:tc>
          <w:tcPr>
            <w:tcW w:w="3005" w:type="dxa"/>
          </w:tcPr>
          <w:p w14:paraId="523A5FB9" w14:textId="77777777" w:rsidR="00751151" w:rsidRDefault="00751151" w:rsidP="0008556A">
            <w:r>
              <w:t>Mean, standard deviations and lists are dynamically updated to represent the correct scoring type.</w:t>
            </w:r>
          </w:p>
        </w:tc>
        <w:tc>
          <w:tcPr>
            <w:tcW w:w="3006" w:type="dxa"/>
          </w:tcPr>
          <w:p w14:paraId="24771479" w14:textId="5620A94D" w:rsidR="00751151" w:rsidRDefault="00CF4699" w:rsidP="0008556A">
            <w:r w:rsidRPr="00CF4699">
              <w:rPr>
                <w:color w:val="00B050"/>
              </w:rPr>
              <w:t>All scoring types for regression work as expected, each update in the dropdown dynamically updates the scores, mean, standard deviations and cross validation list.</w:t>
            </w:r>
          </w:p>
        </w:tc>
      </w:tr>
    </w:tbl>
    <w:p w14:paraId="05C90898" w14:textId="77777777" w:rsidR="00751151" w:rsidRDefault="00751151" w:rsidP="00751151"/>
    <w:p w14:paraId="2DD677DD" w14:textId="123F2976" w:rsidR="00D07DE1" w:rsidRDefault="00D07DE1" w:rsidP="00751151">
      <w:pPr>
        <w:pStyle w:val="ListParagraph"/>
        <w:numPr>
          <w:ilvl w:val="0"/>
          <w:numId w:val="6"/>
        </w:numPr>
      </w:pPr>
      <w:r>
        <w:t xml:space="preserve"> SHAP Analysis</w:t>
      </w:r>
    </w:p>
    <w:tbl>
      <w:tblPr>
        <w:tblStyle w:val="TableGrid"/>
        <w:tblW w:w="0" w:type="auto"/>
        <w:tblLook w:val="04A0" w:firstRow="1" w:lastRow="0" w:firstColumn="1" w:lastColumn="0" w:noHBand="0" w:noVBand="1"/>
      </w:tblPr>
      <w:tblGrid>
        <w:gridCol w:w="3005"/>
        <w:gridCol w:w="3005"/>
        <w:gridCol w:w="3006"/>
      </w:tblGrid>
      <w:tr w:rsidR="00D07DE1" w14:paraId="3A99F89A" w14:textId="77777777" w:rsidTr="0008556A">
        <w:tc>
          <w:tcPr>
            <w:tcW w:w="3005" w:type="dxa"/>
          </w:tcPr>
          <w:p w14:paraId="6521A885" w14:textId="77777777" w:rsidR="00D07DE1" w:rsidRDefault="00D07DE1" w:rsidP="0008556A">
            <w:r>
              <w:t>Action</w:t>
            </w:r>
          </w:p>
        </w:tc>
        <w:tc>
          <w:tcPr>
            <w:tcW w:w="3005" w:type="dxa"/>
          </w:tcPr>
          <w:p w14:paraId="574ADDA4" w14:textId="77777777" w:rsidR="00D07DE1" w:rsidRDefault="00D07DE1" w:rsidP="0008556A">
            <w:r>
              <w:t>Expected Outcome</w:t>
            </w:r>
          </w:p>
        </w:tc>
        <w:tc>
          <w:tcPr>
            <w:tcW w:w="3006" w:type="dxa"/>
          </w:tcPr>
          <w:p w14:paraId="6E25C8EC" w14:textId="77777777" w:rsidR="00D07DE1" w:rsidRDefault="00D07DE1" w:rsidP="0008556A">
            <w:r>
              <w:t>Outcome</w:t>
            </w:r>
          </w:p>
        </w:tc>
      </w:tr>
      <w:tr w:rsidR="00D07DE1" w14:paraId="0DED4829" w14:textId="77777777" w:rsidTr="0008556A">
        <w:tc>
          <w:tcPr>
            <w:tcW w:w="3005" w:type="dxa"/>
          </w:tcPr>
          <w:p w14:paraId="3FE2F0F4" w14:textId="2C0B4477" w:rsidR="00D07DE1" w:rsidRDefault="00D07DE1" w:rsidP="0008556A">
            <w:r>
              <w:t>Change configuration of model</w:t>
            </w:r>
          </w:p>
        </w:tc>
        <w:tc>
          <w:tcPr>
            <w:tcW w:w="3005" w:type="dxa"/>
          </w:tcPr>
          <w:p w14:paraId="0042A5A6" w14:textId="562AC869" w:rsidR="00D07DE1" w:rsidRDefault="00673677" w:rsidP="0008556A">
            <w:r>
              <w:t>Any new configuration added to the model will update the SHAP summary and waterfall plot.</w:t>
            </w:r>
          </w:p>
        </w:tc>
        <w:tc>
          <w:tcPr>
            <w:tcW w:w="3006" w:type="dxa"/>
          </w:tcPr>
          <w:p w14:paraId="17D97F17" w14:textId="52313434" w:rsidR="00D07DE1" w:rsidRDefault="00673677" w:rsidP="0008556A">
            <w:r>
              <w:rPr>
                <w:color w:val="00B050"/>
              </w:rPr>
              <w:t xml:space="preserve">Each update changes the SHAP summary plot and matches the feature importance plot. All labels are </w:t>
            </w:r>
            <w:proofErr w:type="gramStart"/>
            <w:r>
              <w:rPr>
                <w:color w:val="00B050"/>
              </w:rPr>
              <w:t>correct</w:t>
            </w:r>
            <w:proofErr w:type="gramEnd"/>
            <w:r>
              <w:rPr>
                <w:color w:val="00B050"/>
              </w:rPr>
              <w:t xml:space="preserve"> and all features are shown. </w:t>
            </w:r>
          </w:p>
        </w:tc>
      </w:tr>
    </w:tbl>
    <w:p w14:paraId="20D72CE7" w14:textId="77777777" w:rsidR="00D07DE1" w:rsidRDefault="00D07DE1" w:rsidP="00D07DE1"/>
    <w:p w14:paraId="0401A758" w14:textId="77777777" w:rsidR="00D07DE1" w:rsidRDefault="00D07DE1" w:rsidP="00D07DE1"/>
    <w:p w14:paraId="6CB6DDC9" w14:textId="0959A71C" w:rsidR="00D07DE1" w:rsidRDefault="00D07DE1" w:rsidP="00D07DE1">
      <w:pPr>
        <w:pStyle w:val="ListParagraph"/>
        <w:numPr>
          <w:ilvl w:val="0"/>
          <w:numId w:val="6"/>
        </w:numPr>
      </w:pPr>
      <w:r>
        <w:t>Partial Dependency Plot</w:t>
      </w:r>
    </w:p>
    <w:tbl>
      <w:tblPr>
        <w:tblStyle w:val="TableGrid"/>
        <w:tblW w:w="0" w:type="auto"/>
        <w:tblLook w:val="04A0" w:firstRow="1" w:lastRow="0" w:firstColumn="1" w:lastColumn="0" w:noHBand="0" w:noVBand="1"/>
      </w:tblPr>
      <w:tblGrid>
        <w:gridCol w:w="3005"/>
        <w:gridCol w:w="3005"/>
        <w:gridCol w:w="3006"/>
      </w:tblGrid>
      <w:tr w:rsidR="00D07DE1" w14:paraId="671CE18F" w14:textId="77777777" w:rsidTr="0008556A">
        <w:tc>
          <w:tcPr>
            <w:tcW w:w="3005" w:type="dxa"/>
          </w:tcPr>
          <w:p w14:paraId="6BBDE1A8" w14:textId="77777777" w:rsidR="00D07DE1" w:rsidRDefault="00D07DE1" w:rsidP="0008556A">
            <w:r>
              <w:t>Action</w:t>
            </w:r>
          </w:p>
        </w:tc>
        <w:tc>
          <w:tcPr>
            <w:tcW w:w="3005" w:type="dxa"/>
          </w:tcPr>
          <w:p w14:paraId="6E86D088" w14:textId="77777777" w:rsidR="00D07DE1" w:rsidRDefault="00D07DE1" w:rsidP="0008556A">
            <w:r>
              <w:t>Expected Outcome</w:t>
            </w:r>
          </w:p>
        </w:tc>
        <w:tc>
          <w:tcPr>
            <w:tcW w:w="3006" w:type="dxa"/>
          </w:tcPr>
          <w:p w14:paraId="44FADDD4" w14:textId="77777777" w:rsidR="00D07DE1" w:rsidRDefault="00D07DE1" w:rsidP="0008556A">
            <w:r>
              <w:t>Outcome</w:t>
            </w:r>
          </w:p>
        </w:tc>
      </w:tr>
      <w:tr w:rsidR="00D07DE1" w14:paraId="34500A7F" w14:textId="77777777" w:rsidTr="0008556A">
        <w:tc>
          <w:tcPr>
            <w:tcW w:w="3005" w:type="dxa"/>
          </w:tcPr>
          <w:p w14:paraId="5A061918" w14:textId="44C8B018" w:rsidR="00D07DE1" w:rsidRDefault="00D07DE1" w:rsidP="0008556A">
            <w:r>
              <w:lastRenderedPageBreak/>
              <w:t>Change configuration of model</w:t>
            </w:r>
          </w:p>
        </w:tc>
        <w:tc>
          <w:tcPr>
            <w:tcW w:w="3005" w:type="dxa"/>
          </w:tcPr>
          <w:p w14:paraId="36FD8802" w14:textId="76323EA1" w:rsidR="00D07DE1" w:rsidRDefault="00673677" w:rsidP="0008556A">
            <w:r>
              <w:t>Any new configuration added to the model will update the partial dependency plot.</w:t>
            </w:r>
          </w:p>
        </w:tc>
        <w:tc>
          <w:tcPr>
            <w:tcW w:w="3006" w:type="dxa"/>
          </w:tcPr>
          <w:p w14:paraId="375789D9" w14:textId="0B27CE92" w:rsidR="00D07DE1" w:rsidRDefault="00673677" w:rsidP="0008556A">
            <w:r>
              <w:rPr>
                <w:color w:val="00B050"/>
              </w:rPr>
              <w:t xml:space="preserve">Each update changes the partial dependency plots. Plots are shown for all features in the dataset. </w:t>
            </w:r>
          </w:p>
        </w:tc>
      </w:tr>
    </w:tbl>
    <w:p w14:paraId="69D8E409" w14:textId="77777777" w:rsidR="00D07DE1" w:rsidRDefault="00D07DE1" w:rsidP="00D07DE1"/>
    <w:p w14:paraId="66DCDBA1" w14:textId="77777777" w:rsidR="00D07DE1" w:rsidRDefault="00D07DE1" w:rsidP="00D07DE1">
      <w:pPr>
        <w:pStyle w:val="ListParagraph"/>
      </w:pPr>
    </w:p>
    <w:p w14:paraId="2D504F72" w14:textId="77777777" w:rsidR="00D07DE1" w:rsidRDefault="00D07DE1" w:rsidP="00D07DE1"/>
    <w:p w14:paraId="0C5B7594" w14:textId="41E29A90" w:rsidR="00751151" w:rsidRDefault="00751151" w:rsidP="00751151">
      <w:pPr>
        <w:pStyle w:val="ListParagraph"/>
        <w:numPr>
          <w:ilvl w:val="0"/>
          <w:numId w:val="6"/>
        </w:numPr>
      </w:pPr>
      <w:r>
        <w:t>Cost Complexity Pruning</w:t>
      </w:r>
    </w:p>
    <w:tbl>
      <w:tblPr>
        <w:tblStyle w:val="TableGrid"/>
        <w:tblW w:w="0" w:type="auto"/>
        <w:tblLook w:val="04A0" w:firstRow="1" w:lastRow="0" w:firstColumn="1" w:lastColumn="0" w:noHBand="0" w:noVBand="1"/>
      </w:tblPr>
      <w:tblGrid>
        <w:gridCol w:w="3005"/>
        <w:gridCol w:w="3005"/>
        <w:gridCol w:w="3006"/>
      </w:tblGrid>
      <w:tr w:rsidR="00751151" w14:paraId="61398101" w14:textId="77777777" w:rsidTr="0008556A">
        <w:tc>
          <w:tcPr>
            <w:tcW w:w="3005" w:type="dxa"/>
          </w:tcPr>
          <w:p w14:paraId="2BBA77BF" w14:textId="77777777" w:rsidR="00751151" w:rsidRDefault="00751151" w:rsidP="0008556A">
            <w:r>
              <w:t>Action</w:t>
            </w:r>
          </w:p>
        </w:tc>
        <w:tc>
          <w:tcPr>
            <w:tcW w:w="3005" w:type="dxa"/>
          </w:tcPr>
          <w:p w14:paraId="2B90B115" w14:textId="77777777" w:rsidR="00751151" w:rsidRDefault="00751151" w:rsidP="0008556A">
            <w:r>
              <w:t>Expected Outcome</w:t>
            </w:r>
          </w:p>
        </w:tc>
        <w:tc>
          <w:tcPr>
            <w:tcW w:w="3006" w:type="dxa"/>
          </w:tcPr>
          <w:p w14:paraId="68E62C2C" w14:textId="77777777" w:rsidR="00751151" w:rsidRDefault="00751151" w:rsidP="0008556A">
            <w:r>
              <w:t>Outcome</w:t>
            </w:r>
          </w:p>
        </w:tc>
      </w:tr>
      <w:tr w:rsidR="00751151" w14:paraId="28211B4B" w14:textId="77777777" w:rsidTr="0008556A">
        <w:tc>
          <w:tcPr>
            <w:tcW w:w="3005" w:type="dxa"/>
          </w:tcPr>
          <w:p w14:paraId="7616E837" w14:textId="77777777" w:rsidR="00751151" w:rsidRDefault="00751151" w:rsidP="0008556A">
            <w:r>
              <w:t>Configure good model (grid search CV). Check CCP Alphas and graphs</w:t>
            </w:r>
          </w:p>
        </w:tc>
        <w:tc>
          <w:tcPr>
            <w:tcW w:w="3005" w:type="dxa"/>
          </w:tcPr>
          <w:p w14:paraId="67D7728D" w14:textId="77777777" w:rsidR="00751151" w:rsidRDefault="00751151" w:rsidP="0008556A">
            <w:r>
              <w:t xml:space="preserve">If a better solution is found, the training and test scores will be higher for this decision tree. Decision tree visualisation is different from the configurated one (if improved scores). </w:t>
            </w:r>
          </w:p>
        </w:tc>
        <w:tc>
          <w:tcPr>
            <w:tcW w:w="3006" w:type="dxa"/>
          </w:tcPr>
          <w:p w14:paraId="4F526CB4" w14:textId="5110B26A" w:rsidR="00751151" w:rsidRDefault="00751151" w:rsidP="0008556A">
            <w:r w:rsidRPr="00900E32">
              <w:rPr>
                <w:color w:val="00B050"/>
              </w:rPr>
              <w:t xml:space="preserve">The </w:t>
            </w:r>
            <w:proofErr w:type="spellStart"/>
            <w:r w:rsidRPr="00900E32">
              <w:rPr>
                <w:color w:val="00B050"/>
              </w:rPr>
              <w:t>cpp</w:t>
            </w:r>
            <w:proofErr w:type="spellEnd"/>
            <w:r w:rsidRPr="00900E32">
              <w:rPr>
                <w:color w:val="00B050"/>
              </w:rPr>
              <w:t xml:space="preserve"> alphas improve, and the training </w:t>
            </w:r>
            <w:r w:rsidR="00CF4699">
              <w:rPr>
                <w:color w:val="00B050"/>
              </w:rPr>
              <w:t>and test scores</w:t>
            </w:r>
            <w:r w:rsidRPr="00900E32">
              <w:rPr>
                <w:color w:val="00B050"/>
              </w:rPr>
              <w:t xml:space="preserve"> improv</w:t>
            </w:r>
            <w:r w:rsidR="00CF4699">
              <w:rPr>
                <w:color w:val="00B050"/>
              </w:rPr>
              <w:t>e</w:t>
            </w:r>
            <w:r w:rsidRPr="00900E32">
              <w:rPr>
                <w:color w:val="00B050"/>
              </w:rPr>
              <w:t xml:space="preserve">. The model has improved in this </w:t>
            </w:r>
            <w:proofErr w:type="gramStart"/>
            <w:r w:rsidRPr="00900E32">
              <w:rPr>
                <w:color w:val="00B050"/>
              </w:rPr>
              <w:t xml:space="preserve">case, </w:t>
            </w:r>
            <w:r w:rsidR="00D07DE1">
              <w:rPr>
                <w:color w:val="00B050"/>
              </w:rPr>
              <w:t>and</w:t>
            </w:r>
            <w:proofErr w:type="gramEnd"/>
            <w:r w:rsidR="00D07DE1">
              <w:rPr>
                <w:color w:val="00B050"/>
              </w:rPr>
              <w:t xml:space="preserve"> shows that the model can still be tuned for further improvement. </w:t>
            </w:r>
            <w:r>
              <w:rPr>
                <w:color w:val="00B050"/>
              </w:rPr>
              <w:t>End decision tree is more complex.</w:t>
            </w:r>
          </w:p>
        </w:tc>
      </w:tr>
    </w:tbl>
    <w:p w14:paraId="1920E749" w14:textId="77777777" w:rsidR="00751151" w:rsidRDefault="00751151" w:rsidP="00751151"/>
    <w:p w14:paraId="1E55A999" w14:textId="77777777" w:rsidR="00751151" w:rsidRDefault="00751151" w:rsidP="00751151"/>
    <w:p w14:paraId="57581066" w14:textId="77777777" w:rsidR="00751151" w:rsidRDefault="00751151" w:rsidP="00751151">
      <w:r>
        <w:t>Feature Selection and Importance</w:t>
      </w:r>
    </w:p>
    <w:p w14:paraId="6879ED46" w14:textId="77777777" w:rsidR="00751151" w:rsidRDefault="00751151" w:rsidP="00751151"/>
    <w:p w14:paraId="28907690" w14:textId="77777777" w:rsidR="00751151" w:rsidRDefault="00751151" w:rsidP="00751151">
      <w:pPr>
        <w:pStyle w:val="ListParagraph"/>
        <w:numPr>
          <w:ilvl w:val="0"/>
          <w:numId w:val="4"/>
        </w:numPr>
      </w:pPr>
      <w:r>
        <w:t>Feature Importance</w:t>
      </w:r>
    </w:p>
    <w:tbl>
      <w:tblPr>
        <w:tblStyle w:val="TableGrid"/>
        <w:tblW w:w="0" w:type="auto"/>
        <w:tblLook w:val="04A0" w:firstRow="1" w:lastRow="0" w:firstColumn="1" w:lastColumn="0" w:noHBand="0" w:noVBand="1"/>
      </w:tblPr>
      <w:tblGrid>
        <w:gridCol w:w="3005"/>
        <w:gridCol w:w="3005"/>
        <w:gridCol w:w="3006"/>
      </w:tblGrid>
      <w:tr w:rsidR="00751151" w14:paraId="2B526507" w14:textId="77777777" w:rsidTr="0008556A">
        <w:tc>
          <w:tcPr>
            <w:tcW w:w="3005" w:type="dxa"/>
          </w:tcPr>
          <w:p w14:paraId="49214DE0" w14:textId="77777777" w:rsidR="00751151" w:rsidRDefault="00751151" w:rsidP="0008556A">
            <w:r>
              <w:t>Action</w:t>
            </w:r>
          </w:p>
        </w:tc>
        <w:tc>
          <w:tcPr>
            <w:tcW w:w="3005" w:type="dxa"/>
          </w:tcPr>
          <w:p w14:paraId="1DB562DE" w14:textId="77777777" w:rsidR="00751151" w:rsidRDefault="00751151" w:rsidP="0008556A">
            <w:r>
              <w:t>Expected Outcome</w:t>
            </w:r>
          </w:p>
        </w:tc>
        <w:tc>
          <w:tcPr>
            <w:tcW w:w="3006" w:type="dxa"/>
          </w:tcPr>
          <w:p w14:paraId="529EA5FB" w14:textId="77777777" w:rsidR="00751151" w:rsidRDefault="00751151" w:rsidP="0008556A">
            <w:r>
              <w:t>Outcome</w:t>
            </w:r>
          </w:p>
        </w:tc>
      </w:tr>
      <w:tr w:rsidR="00751151" w14:paraId="3113FED6" w14:textId="77777777" w:rsidTr="0008556A">
        <w:tc>
          <w:tcPr>
            <w:tcW w:w="3005" w:type="dxa"/>
          </w:tcPr>
          <w:p w14:paraId="12FA8507" w14:textId="77777777" w:rsidR="00751151" w:rsidRDefault="00751151" w:rsidP="0008556A">
            <w:r>
              <w:t>Configure a decision tree model – repeat to see updates</w:t>
            </w:r>
          </w:p>
        </w:tc>
        <w:tc>
          <w:tcPr>
            <w:tcW w:w="3005" w:type="dxa"/>
          </w:tcPr>
          <w:p w14:paraId="2FCE1BF6" w14:textId="77777777" w:rsidR="00751151" w:rsidRDefault="00751151" w:rsidP="0008556A">
            <w:r>
              <w:t xml:space="preserve">Feature Importance plot should show in ranking value which feature is most used. Values in the list should correspond with graph. These should update with changes to the decision tree. </w:t>
            </w:r>
          </w:p>
        </w:tc>
        <w:tc>
          <w:tcPr>
            <w:tcW w:w="3006" w:type="dxa"/>
          </w:tcPr>
          <w:p w14:paraId="11136B9C" w14:textId="77777777" w:rsidR="00751151" w:rsidRDefault="00751151" w:rsidP="0008556A">
            <w:r w:rsidRPr="00306C24">
              <w:rPr>
                <w:color w:val="00B050"/>
              </w:rPr>
              <w:t>Change the test split size, and configuration parameters updates the feature importance list and plot. Both the graph and list and correctly ranked, with the right features displaying in both.</w:t>
            </w:r>
          </w:p>
        </w:tc>
      </w:tr>
    </w:tbl>
    <w:p w14:paraId="6724364D" w14:textId="77777777" w:rsidR="00751151" w:rsidRDefault="00751151" w:rsidP="00751151">
      <w:pPr>
        <w:pStyle w:val="ListParagraph"/>
      </w:pPr>
    </w:p>
    <w:p w14:paraId="73440AA7" w14:textId="77777777" w:rsidR="00751151" w:rsidRDefault="00751151" w:rsidP="00751151">
      <w:pPr>
        <w:pStyle w:val="ListParagraph"/>
        <w:numPr>
          <w:ilvl w:val="0"/>
          <w:numId w:val="4"/>
        </w:numPr>
      </w:pPr>
      <w:r>
        <w:t>Feature Selection</w:t>
      </w:r>
    </w:p>
    <w:tbl>
      <w:tblPr>
        <w:tblStyle w:val="TableGrid"/>
        <w:tblW w:w="0" w:type="auto"/>
        <w:tblLook w:val="04A0" w:firstRow="1" w:lastRow="0" w:firstColumn="1" w:lastColumn="0" w:noHBand="0" w:noVBand="1"/>
      </w:tblPr>
      <w:tblGrid>
        <w:gridCol w:w="3005"/>
        <w:gridCol w:w="3005"/>
        <w:gridCol w:w="3006"/>
      </w:tblGrid>
      <w:tr w:rsidR="00751151" w14:paraId="47B7BF0D" w14:textId="77777777" w:rsidTr="0008556A">
        <w:tc>
          <w:tcPr>
            <w:tcW w:w="3005" w:type="dxa"/>
          </w:tcPr>
          <w:p w14:paraId="14598AFA" w14:textId="77777777" w:rsidR="00751151" w:rsidRDefault="00751151" w:rsidP="0008556A">
            <w:r>
              <w:t>Action</w:t>
            </w:r>
          </w:p>
        </w:tc>
        <w:tc>
          <w:tcPr>
            <w:tcW w:w="3005" w:type="dxa"/>
          </w:tcPr>
          <w:p w14:paraId="4A355849" w14:textId="77777777" w:rsidR="00751151" w:rsidRDefault="00751151" w:rsidP="0008556A">
            <w:r>
              <w:t>Expected Outcome</w:t>
            </w:r>
          </w:p>
        </w:tc>
        <w:tc>
          <w:tcPr>
            <w:tcW w:w="3006" w:type="dxa"/>
          </w:tcPr>
          <w:p w14:paraId="7B88BC96" w14:textId="77777777" w:rsidR="00751151" w:rsidRDefault="00751151" w:rsidP="0008556A">
            <w:r>
              <w:t>Outcome</w:t>
            </w:r>
          </w:p>
        </w:tc>
      </w:tr>
      <w:tr w:rsidR="00751151" w14:paraId="5CC5A495" w14:textId="77777777" w:rsidTr="0008556A">
        <w:tc>
          <w:tcPr>
            <w:tcW w:w="3005" w:type="dxa"/>
          </w:tcPr>
          <w:p w14:paraId="6F293999" w14:textId="77777777" w:rsidR="00751151" w:rsidRDefault="00751151" w:rsidP="0008556A">
            <w:r>
              <w:t>Check each value for slider to pick top-most important</w:t>
            </w:r>
          </w:p>
        </w:tc>
        <w:tc>
          <w:tcPr>
            <w:tcW w:w="3005" w:type="dxa"/>
          </w:tcPr>
          <w:p w14:paraId="1B93A7A8" w14:textId="77777777" w:rsidR="00751151" w:rsidRDefault="00751151" w:rsidP="0008556A">
            <w:r>
              <w:t>The features chosen should match those in order of importance on the feature importance graph. Retrain classifier with all slider values should work</w:t>
            </w:r>
          </w:p>
        </w:tc>
        <w:tc>
          <w:tcPr>
            <w:tcW w:w="3006" w:type="dxa"/>
          </w:tcPr>
          <w:p w14:paraId="0A93A24A" w14:textId="01D18406" w:rsidR="00751151" w:rsidRDefault="00751151" w:rsidP="0008556A">
            <w:r w:rsidRPr="00D07DE1">
              <w:rPr>
                <w:color w:val="00B050"/>
              </w:rPr>
              <w:t xml:space="preserve">The feature selection process </w:t>
            </w:r>
            <w:r w:rsidR="00D07DE1" w:rsidRPr="00D07DE1">
              <w:rPr>
                <w:color w:val="00B050"/>
              </w:rPr>
              <w:t>updates to match the feature importance plot. Adding more features until feature limit is reached works as expected.</w:t>
            </w:r>
            <w:r w:rsidR="00E712BA">
              <w:rPr>
                <w:color w:val="00B050"/>
              </w:rPr>
              <w:t xml:space="preserve"> Decision tree </w:t>
            </w:r>
            <w:r w:rsidR="00DA214D">
              <w:rPr>
                <w:color w:val="00B050"/>
              </w:rPr>
              <w:t>displays correctly.</w:t>
            </w:r>
          </w:p>
        </w:tc>
      </w:tr>
      <w:tr w:rsidR="00751151" w14:paraId="503307EA" w14:textId="77777777" w:rsidTr="0008556A">
        <w:tc>
          <w:tcPr>
            <w:tcW w:w="3005" w:type="dxa"/>
          </w:tcPr>
          <w:p w14:paraId="2547CEB5" w14:textId="77777777" w:rsidR="00751151" w:rsidRDefault="00751151" w:rsidP="0008556A">
            <w:r>
              <w:t>Feature selection plot</w:t>
            </w:r>
          </w:p>
        </w:tc>
        <w:tc>
          <w:tcPr>
            <w:tcW w:w="3005" w:type="dxa"/>
          </w:tcPr>
          <w:p w14:paraId="4ED1C2C8" w14:textId="77777777" w:rsidR="00751151" w:rsidRDefault="00751151" w:rsidP="0008556A">
            <w:r>
              <w:t xml:space="preserve">Should show correct number of numerical features available. </w:t>
            </w:r>
          </w:p>
        </w:tc>
        <w:tc>
          <w:tcPr>
            <w:tcW w:w="3006" w:type="dxa"/>
          </w:tcPr>
          <w:p w14:paraId="602A4201" w14:textId="77777777" w:rsidR="00751151" w:rsidRDefault="00751151" w:rsidP="0008556A">
            <w:r w:rsidRPr="00306C24">
              <w:rPr>
                <w:color w:val="00B050"/>
              </w:rPr>
              <w:t>Shows the correct number and feature labels in the plot</w:t>
            </w:r>
          </w:p>
        </w:tc>
      </w:tr>
    </w:tbl>
    <w:p w14:paraId="50C376E5" w14:textId="77777777" w:rsidR="00751151" w:rsidRDefault="00751151" w:rsidP="00751151"/>
    <w:p w14:paraId="75B515B1" w14:textId="77777777" w:rsidR="00751151" w:rsidRDefault="00751151" w:rsidP="00751151"/>
    <w:p w14:paraId="3F0E13B9" w14:textId="77777777" w:rsidR="00751151" w:rsidRDefault="00751151" w:rsidP="00751151">
      <w:r>
        <w:t>Analysis</w:t>
      </w:r>
    </w:p>
    <w:p w14:paraId="1A1773C1" w14:textId="77777777" w:rsidR="00751151" w:rsidRDefault="00751151" w:rsidP="00751151">
      <w:pPr>
        <w:pStyle w:val="ListParagraph"/>
        <w:numPr>
          <w:ilvl w:val="0"/>
          <w:numId w:val="7"/>
        </w:numPr>
      </w:pPr>
      <w:proofErr w:type="spellStart"/>
      <w:r>
        <w:t>GridSearchCV</w:t>
      </w:r>
      <w:proofErr w:type="spellEnd"/>
    </w:p>
    <w:tbl>
      <w:tblPr>
        <w:tblStyle w:val="TableGrid"/>
        <w:tblW w:w="0" w:type="auto"/>
        <w:tblLook w:val="04A0" w:firstRow="1" w:lastRow="0" w:firstColumn="1" w:lastColumn="0" w:noHBand="0" w:noVBand="1"/>
      </w:tblPr>
      <w:tblGrid>
        <w:gridCol w:w="3005"/>
        <w:gridCol w:w="3005"/>
        <w:gridCol w:w="3006"/>
      </w:tblGrid>
      <w:tr w:rsidR="00751151" w14:paraId="1A531B80" w14:textId="77777777" w:rsidTr="0008556A">
        <w:tc>
          <w:tcPr>
            <w:tcW w:w="3005" w:type="dxa"/>
          </w:tcPr>
          <w:p w14:paraId="10C07AE6" w14:textId="77777777" w:rsidR="00751151" w:rsidRDefault="00751151" w:rsidP="0008556A">
            <w:r>
              <w:t>Action</w:t>
            </w:r>
          </w:p>
        </w:tc>
        <w:tc>
          <w:tcPr>
            <w:tcW w:w="3005" w:type="dxa"/>
          </w:tcPr>
          <w:p w14:paraId="43377D7B" w14:textId="77777777" w:rsidR="00751151" w:rsidRDefault="00751151" w:rsidP="0008556A">
            <w:r>
              <w:t>Expected Outcome</w:t>
            </w:r>
          </w:p>
        </w:tc>
        <w:tc>
          <w:tcPr>
            <w:tcW w:w="3006" w:type="dxa"/>
          </w:tcPr>
          <w:p w14:paraId="42D5ACCD" w14:textId="77777777" w:rsidR="00751151" w:rsidRDefault="00751151" w:rsidP="0008556A">
            <w:r>
              <w:t>Outcome</w:t>
            </w:r>
          </w:p>
        </w:tc>
      </w:tr>
      <w:tr w:rsidR="00751151" w14:paraId="09794A6C" w14:textId="77777777" w:rsidTr="0008556A">
        <w:tc>
          <w:tcPr>
            <w:tcW w:w="3005" w:type="dxa"/>
          </w:tcPr>
          <w:p w14:paraId="0152CDFA" w14:textId="77777777" w:rsidR="00751151" w:rsidRDefault="00751151" w:rsidP="0008556A">
            <w:r>
              <w:lastRenderedPageBreak/>
              <w:t>Insert letters, negative numbers, float numbers to the Max depth and Min samples per leaf inputs.</w:t>
            </w:r>
          </w:p>
        </w:tc>
        <w:tc>
          <w:tcPr>
            <w:tcW w:w="3005" w:type="dxa"/>
          </w:tcPr>
          <w:p w14:paraId="60B4A671" w14:textId="77777777" w:rsidR="00751151" w:rsidRDefault="00751151" w:rsidP="0008556A">
            <w:r>
              <w:t>This should return an error message to the user indicating only valid natural numbers are allowed.</w:t>
            </w:r>
          </w:p>
        </w:tc>
        <w:tc>
          <w:tcPr>
            <w:tcW w:w="3006" w:type="dxa"/>
          </w:tcPr>
          <w:p w14:paraId="0D6226DB" w14:textId="77777777" w:rsidR="00751151" w:rsidRPr="004C43F1" w:rsidRDefault="00751151" w:rsidP="0008556A">
            <w:pPr>
              <w:rPr>
                <w:color w:val="00B050"/>
              </w:rPr>
            </w:pPr>
            <w:r w:rsidRPr="004C43F1">
              <w:rPr>
                <w:color w:val="00B050"/>
              </w:rPr>
              <w:t>Any invalid datatypes such as strings ‘a’, float values ‘2.64’ and negative numbers ‘-1’ are not added to the list as expected. A message arises stating these aren’t valid and are excluded from the resultant lists.</w:t>
            </w:r>
          </w:p>
        </w:tc>
      </w:tr>
      <w:tr w:rsidR="00751151" w14:paraId="7028F8AF" w14:textId="77777777" w:rsidTr="0008556A">
        <w:tc>
          <w:tcPr>
            <w:tcW w:w="3005" w:type="dxa"/>
          </w:tcPr>
          <w:p w14:paraId="0D28C0D1" w14:textId="77777777" w:rsidR="00751151" w:rsidRDefault="00751151" w:rsidP="0008556A">
            <w:r>
              <w:t>Values for the inputs section in the list</w:t>
            </w:r>
          </w:p>
        </w:tc>
        <w:tc>
          <w:tcPr>
            <w:tcW w:w="3005" w:type="dxa"/>
          </w:tcPr>
          <w:p w14:paraId="6F79D283" w14:textId="77777777" w:rsidR="00751151" w:rsidRDefault="00751151" w:rsidP="0008556A">
            <w:r>
              <w:t>These values should match those added into the inputs by the user. If many are added, the user must be warned about training times.</w:t>
            </w:r>
          </w:p>
        </w:tc>
        <w:tc>
          <w:tcPr>
            <w:tcW w:w="3006" w:type="dxa"/>
          </w:tcPr>
          <w:p w14:paraId="2F8DDB76" w14:textId="77777777" w:rsidR="00751151" w:rsidRDefault="00751151" w:rsidP="0008556A">
            <w:r w:rsidRPr="004C43F1">
              <w:rPr>
                <w:color w:val="00B050"/>
              </w:rPr>
              <w:t>If the datatypes are valid natural numbers, the values in the list are shown as expected.</w:t>
            </w:r>
          </w:p>
        </w:tc>
      </w:tr>
      <w:tr w:rsidR="00751151" w14:paraId="4B711193" w14:textId="77777777" w:rsidTr="0008556A">
        <w:tc>
          <w:tcPr>
            <w:tcW w:w="3005" w:type="dxa"/>
          </w:tcPr>
          <w:p w14:paraId="6ED941F7" w14:textId="77777777" w:rsidR="00751151" w:rsidRDefault="00751151" w:rsidP="0008556A">
            <w:r>
              <w:t>Scores and Visualisations</w:t>
            </w:r>
          </w:p>
        </w:tc>
        <w:tc>
          <w:tcPr>
            <w:tcW w:w="3005" w:type="dxa"/>
          </w:tcPr>
          <w:p w14:paraId="1FC48C41" w14:textId="77777777" w:rsidR="00751151" w:rsidRDefault="00751151" w:rsidP="0008556A">
            <w:r>
              <w:t>After a valid grid search a visualisation of the best model tree, the best model parameters and scores are displayed correctly.</w:t>
            </w:r>
          </w:p>
        </w:tc>
        <w:tc>
          <w:tcPr>
            <w:tcW w:w="3006" w:type="dxa"/>
          </w:tcPr>
          <w:p w14:paraId="52456644" w14:textId="77777777" w:rsidR="00751151" w:rsidRDefault="00751151" w:rsidP="0008556A">
            <w:r w:rsidRPr="004C43F1">
              <w:rPr>
                <w:color w:val="00B050"/>
              </w:rPr>
              <w:t>After clicking the ‘perform grid search’ button, the correct parameters, scores and decision tree visualisation of the best model is shown as expected.</w:t>
            </w:r>
          </w:p>
        </w:tc>
      </w:tr>
    </w:tbl>
    <w:p w14:paraId="4BBC0A32" w14:textId="77777777" w:rsidR="00751151" w:rsidRDefault="00751151" w:rsidP="00751151"/>
    <w:p w14:paraId="07DFF92F" w14:textId="77777777" w:rsidR="00751151" w:rsidRDefault="00751151" w:rsidP="00751151"/>
    <w:p w14:paraId="36672B75" w14:textId="77777777" w:rsidR="00751151" w:rsidRDefault="00751151" w:rsidP="00751151">
      <w:r>
        <w:t xml:space="preserve">Save </w:t>
      </w:r>
    </w:p>
    <w:tbl>
      <w:tblPr>
        <w:tblStyle w:val="TableGrid"/>
        <w:tblW w:w="0" w:type="auto"/>
        <w:tblLook w:val="04A0" w:firstRow="1" w:lastRow="0" w:firstColumn="1" w:lastColumn="0" w:noHBand="0" w:noVBand="1"/>
      </w:tblPr>
      <w:tblGrid>
        <w:gridCol w:w="3005"/>
        <w:gridCol w:w="3005"/>
        <w:gridCol w:w="3006"/>
      </w:tblGrid>
      <w:tr w:rsidR="00751151" w14:paraId="349843F6" w14:textId="77777777" w:rsidTr="0008556A">
        <w:tc>
          <w:tcPr>
            <w:tcW w:w="3005" w:type="dxa"/>
          </w:tcPr>
          <w:p w14:paraId="2EFB07DD" w14:textId="77777777" w:rsidR="00751151" w:rsidRDefault="00751151" w:rsidP="0008556A">
            <w:r>
              <w:t>Action</w:t>
            </w:r>
          </w:p>
        </w:tc>
        <w:tc>
          <w:tcPr>
            <w:tcW w:w="3005" w:type="dxa"/>
          </w:tcPr>
          <w:p w14:paraId="6F697363" w14:textId="77777777" w:rsidR="00751151" w:rsidRDefault="00751151" w:rsidP="0008556A">
            <w:r>
              <w:t>Expected Outcome</w:t>
            </w:r>
          </w:p>
        </w:tc>
        <w:tc>
          <w:tcPr>
            <w:tcW w:w="3006" w:type="dxa"/>
          </w:tcPr>
          <w:p w14:paraId="3B7C8F75" w14:textId="77777777" w:rsidR="00751151" w:rsidRDefault="00751151" w:rsidP="0008556A">
            <w:r>
              <w:t>Outcome</w:t>
            </w:r>
          </w:p>
        </w:tc>
      </w:tr>
      <w:tr w:rsidR="00751151" w14:paraId="704535EF" w14:textId="77777777" w:rsidTr="0008556A">
        <w:tc>
          <w:tcPr>
            <w:tcW w:w="3005" w:type="dxa"/>
          </w:tcPr>
          <w:p w14:paraId="507400A5" w14:textId="77777777" w:rsidR="00751151" w:rsidRDefault="00751151" w:rsidP="0008556A">
            <w:r>
              <w:t xml:space="preserve">Configure a changed model with complete inputs. </w:t>
            </w:r>
          </w:p>
        </w:tc>
        <w:tc>
          <w:tcPr>
            <w:tcW w:w="3005" w:type="dxa"/>
          </w:tcPr>
          <w:p w14:paraId="0D499056" w14:textId="77777777" w:rsidR="00751151" w:rsidRDefault="00751151" w:rsidP="0008556A">
            <w:r>
              <w:t xml:space="preserve">The save successfully adds the correct values to an </w:t>
            </w:r>
            <w:proofErr w:type="spellStart"/>
            <w:r>
              <w:t>ini</w:t>
            </w:r>
            <w:proofErr w:type="spellEnd"/>
            <w:r>
              <w:t xml:space="preserve"> file on the desktop.</w:t>
            </w:r>
          </w:p>
        </w:tc>
        <w:tc>
          <w:tcPr>
            <w:tcW w:w="3006" w:type="dxa"/>
          </w:tcPr>
          <w:p w14:paraId="5A32F747" w14:textId="77777777" w:rsidR="00751151" w:rsidRDefault="00751151" w:rsidP="0008556A">
            <w:r w:rsidRPr="0002549D">
              <w:rPr>
                <w:color w:val="00B050"/>
              </w:rPr>
              <w:t>Correct values are added to the new saved .</w:t>
            </w:r>
            <w:proofErr w:type="spellStart"/>
            <w:r w:rsidRPr="0002549D">
              <w:rPr>
                <w:color w:val="00B050"/>
              </w:rPr>
              <w:t>ini</w:t>
            </w:r>
            <w:proofErr w:type="spellEnd"/>
            <w:r w:rsidRPr="0002549D">
              <w:rPr>
                <w:color w:val="00B050"/>
              </w:rPr>
              <w:t xml:space="preserve"> file in the ‘saves’ directory.</w:t>
            </w:r>
          </w:p>
        </w:tc>
      </w:tr>
      <w:tr w:rsidR="00751151" w14:paraId="25CF439B" w14:textId="77777777" w:rsidTr="0008556A">
        <w:tc>
          <w:tcPr>
            <w:tcW w:w="3005" w:type="dxa"/>
          </w:tcPr>
          <w:p w14:paraId="2A32F52E" w14:textId="77777777" w:rsidR="00751151" w:rsidRDefault="00751151" w:rsidP="0008556A">
            <w:r>
              <w:t>Save a model with no changes (file has been added)</w:t>
            </w:r>
          </w:p>
        </w:tc>
        <w:tc>
          <w:tcPr>
            <w:tcW w:w="3005" w:type="dxa"/>
          </w:tcPr>
          <w:p w14:paraId="7FF4BA27" w14:textId="77777777" w:rsidR="00751151" w:rsidRDefault="00751151" w:rsidP="0008556A">
            <w:r>
              <w:t xml:space="preserve">The default model is saved successfully to an </w:t>
            </w:r>
            <w:proofErr w:type="spellStart"/>
            <w:r>
              <w:t>ini</w:t>
            </w:r>
            <w:proofErr w:type="spellEnd"/>
            <w:r>
              <w:t xml:space="preserve"> file on the desktop</w:t>
            </w:r>
          </w:p>
        </w:tc>
        <w:tc>
          <w:tcPr>
            <w:tcW w:w="3006" w:type="dxa"/>
          </w:tcPr>
          <w:p w14:paraId="6A965F34" w14:textId="77777777" w:rsidR="00751151" w:rsidRPr="0002549D" w:rsidRDefault="00751151" w:rsidP="0008556A">
            <w:pPr>
              <w:rPr>
                <w:color w:val="00B050"/>
              </w:rPr>
            </w:pPr>
            <w:r w:rsidRPr="0002549D">
              <w:rPr>
                <w:color w:val="00B050"/>
              </w:rPr>
              <w:t>Opening the iris dataset, all the default values are created and is saved as a .</w:t>
            </w:r>
            <w:proofErr w:type="spellStart"/>
            <w:r w:rsidRPr="0002549D">
              <w:rPr>
                <w:color w:val="00B050"/>
              </w:rPr>
              <w:t>ini</w:t>
            </w:r>
            <w:proofErr w:type="spellEnd"/>
            <w:r w:rsidRPr="0002549D">
              <w:rPr>
                <w:color w:val="00B050"/>
              </w:rPr>
              <w:t xml:space="preserve"> file with all the correct info.</w:t>
            </w:r>
          </w:p>
        </w:tc>
      </w:tr>
    </w:tbl>
    <w:p w14:paraId="1B615280" w14:textId="77777777" w:rsidR="00751151" w:rsidRDefault="00751151" w:rsidP="00751151"/>
    <w:p w14:paraId="7FA6AD05" w14:textId="77777777" w:rsidR="00751151" w:rsidRDefault="00751151" w:rsidP="00751151">
      <w:r>
        <w:t xml:space="preserve">Upload </w:t>
      </w:r>
    </w:p>
    <w:tbl>
      <w:tblPr>
        <w:tblStyle w:val="TableGrid"/>
        <w:tblW w:w="0" w:type="auto"/>
        <w:tblLook w:val="04A0" w:firstRow="1" w:lastRow="0" w:firstColumn="1" w:lastColumn="0" w:noHBand="0" w:noVBand="1"/>
      </w:tblPr>
      <w:tblGrid>
        <w:gridCol w:w="3005"/>
        <w:gridCol w:w="3005"/>
        <w:gridCol w:w="3006"/>
      </w:tblGrid>
      <w:tr w:rsidR="00751151" w14:paraId="2FA412F7" w14:textId="77777777" w:rsidTr="0008556A">
        <w:tc>
          <w:tcPr>
            <w:tcW w:w="3005" w:type="dxa"/>
          </w:tcPr>
          <w:p w14:paraId="3848A5AF" w14:textId="77777777" w:rsidR="00751151" w:rsidRDefault="00751151" w:rsidP="0008556A">
            <w:r>
              <w:t>Action</w:t>
            </w:r>
          </w:p>
        </w:tc>
        <w:tc>
          <w:tcPr>
            <w:tcW w:w="3005" w:type="dxa"/>
          </w:tcPr>
          <w:p w14:paraId="5608F0A2" w14:textId="77777777" w:rsidR="00751151" w:rsidRDefault="00751151" w:rsidP="0008556A">
            <w:r>
              <w:t>Expected Outcome</w:t>
            </w:r>
          </w:p>
        </w:tc>
        <w:tc>
          <w:tcPr>
            <w:tcW w:w="3006" w:type="dxa"/>
          </w:tcPr>
          <w:p w14:paraId="30044A53" w14:textId="77777777" w:rsidR="00751151" w:rsidRDefault="00751151" w:rsidP="0008556A">
            <w:r>
              <w:t>Outcome</w:t>
            </w:r>
          </w:p>
        </w:tc>
      </w:tr>
      <w:tr w:rsidR="00751151" w14:paraId="3BF66DD2" w14:textId="77777777" w:rsidTr="0008556A">
        <w:tc>
          <w:tcPr>
            <w:tcW w:w="3005" w:type="dxa"/>
          </w:tcPr>
          <w:p w14:paraId="44786C24" w14:textId="77777777" w:rsidR="00751151" w:rsidRDefault="00751151" w:rsidP="0008556A">
            <w:r>
              <w:t>Click on upload button, directs the user to .</w:t>
            </w:r>
            <w:proofErr w:type="spellStart"/>
            <w:r>
              <w:t>ini</w:t>
            </w:r>
            <w:proofErr w:type="spellEnd"/>
            <w:r>
              <w:t xml:space="preserve"> files. The user can upload a previously saved file.</w:t>
            </w:r>
          </w:p>
        </w:tc>
        <w:tc>
          <w:tcPr>
            <w:tcW w:w="3005" w:type="dxa"/>
          </w:tcPr>
          <w:p w14:paraId="5AD975D2" w14:textId="77777777" w:rsidR="00751151" w:rsidRDefault="00751151" w:rsidP="0008556A">
            <w:r>
              <w:t>If a user has saved a .</w:t>
            </w:r>
            <w:proofErr w:type="spellStart"/>
            <w:r>
              <w:t>ini</w:t>
            </w:r>
            <w:proofErr w:type="spellEnd"/>
            <w:r>
              <w:t xml:space="preserve"> file, once the file has been uploaded all details are the same as when saved as expected. The user can also make any changes and save again to update </w:t>
            </w:r>
            <w:proofErr w:type="gramStart"/>
            <w:r>
              <w:t>an</w:t>
            </w:r>
            <w:proofErr w:type="gramEnd"/>
            <w:r>
              <w:t xml:space="preserve"> changes in the model.</w:t>
            </w:r>
          </w:p>
        </w:tc>
        <w:tc>
          <w:tcPr>
            <w:tcW w:w="3006" w:type="dxa"/>
          </w:tcPr>
          <w:p w14:paraId="6389E3D6" w14:textId="77777777" w:rsidR="00751151" w:rsidRDefault="00751151" w:rsidP="0008556A">
            <w:r w:rsidRPr="0071794F">
              <w:rPr>
                <w:color w:val="00B050"/>
              </w:rPr>
              <w:t>The user can upload and browse previously saved files. All info is shown as correct, ‘perform grid search’ and ‘retrain with selected features’ are not fully shown due to the session states. Information saved prior are retained to create the same results.</w:t>
            </w:r>
          </w:p>
        </w:tc>
      </w:tr>
      <w:tr w:rsidR="00751151" w14:paraId="2D85CE90" w14:textId="77777777" w:rsidTr="0008556A">
        <w:tc>
          <w:tcPr>
            <w:tcW w:w="3005" w:type="dxa"/>
          </w:tcPr>
          <w:p w14:paraId="77DFEC66" w14:textId="77777777" w:rsidR="00751151" w:rsidRDefault="00751151" w:rsidP="0008556A">
            <w:r>
              <w:t>Replace dataframe with another .csv file (after a config file has been loaded)</w:t>
            </w:r>
          </w:p>
        </w:tc>
        <w:tc>
          <w:tcPr>
            <w:tcW w:w="3005" w:type="dxa"/>
          </w:tcPr>
          <w:p w14:paraId="647D0076" w14:textId="77777777" w:rsidR="00751151" w:rsidRDefault="00751151" w:rsidP="0008556A">
            <w:r>
              <w:t>Refreshes to display new dataframe, previous dataframe info from uploaded config is not saved.</w:t>
            </w:r>
          </w:p>
        </w:tc>
        <w:tc>
          <w:tcPr>
            <w:tcW w:w="3006" w:type="dxa"/>
          </w:tcPr>
          <w:p w14:paraId="2A878F00" w14:textId="77777777" w:rsidR="00751151" w:rsidRPr="0071794F" w:rsidRDefault="00751151" w:rsidP="0008556A">
            <w:pPr>
              <w:rPr>
                <w:color w:val="00B050"/>
              </w:rPr>
            </w:pPr>
            <w:r w:rsidRPr="0071794F">
              <w:rPr>
                <w:color w:val="FF0000"/>
              </w:rPr>
              <w:t>Page does not refresh. States that a new dataframe has been uploaded, but the uploaded config file data has overridden CSV file upload.</w:t>
            </w:r>
          </w:p>
        </w:tc>
      </w:tr>
    </w:tbl>
    <w:p w14:paraId="334B58C0" w14:textId="77777777" w:rsidR="00751151" w:rsidRDefault="00751151" w:rsidP="00920EB2"/>
    <w:p w14:paraId="26B164DB" w14:textId="77777777" w:rsidR="00AA23FB" w:rsidRDefault="00AA23FB" w:rsidP="00920EB2"/>
    <w:p w14:paraId="5807244B" w14:textId="77777777" w:rsidR="00AA23FB" w:rsidRDefault="00AA23FB" w:rsidP="00920EB2"/>
    <w:p w14:paraId="4B72EB77" w14:textId="77777777" w:rsidR="00E712BA" w:rsidRDefault="00E712BA" w:rsidP="00920EB2"/>
    <w:p w14:paraId="704F9306" w14:textId="77777777" w:rsidR="00E712BA" w:rsidRDefault="00E712BA" w:rsidP="00920EB2"/>
    <w:p w14:paraId="17147F65" w14:textId="77777777" w:rsidR="00E712BA" w:rsidRDefault="00E712BA" w:rsidP="00920EB2"/>
    <w:p w14:paraId="16C36453" w14:textId="77777777" w:rsidR="00E712BA" w:rsidRDefault="00E712BA" w:rsidP="00920EB2"/>
    <w:p w14:paraId="46042F0D" w14:textId="681F96F7" w:rsidR="00E712BA" w:rsidRPr="00E712BA" w:rsidRDefault="00DA214D" w:rsidP="00E712BA">
      <w:pPr>
        <w:rPr>
          <w:b/>
          <w:bCs/>
          <w:color w:val="FF0000"/>
        </w:rPr>
      </w:pPr>
      <w:r>
        <w:rPr>
          <w:b/>
          <w:bCs/>
          <w:color w:val="FF0000"/>
        </w:rPr>
        <w:t>housing</w:t>
      </w:r>
      <w:r w:rsidR="00E712BA" w:rsidRPr="00E712BA">
        <w:rPr>
          <w:b/>
          <w:bCs/>
          <w:color w:val="FF0000"/>
        </w:rPr>
        <w:t>-cleaned.csv</w:t>
      </w:r>
    </w:p>
    <w:p w14:paraId="4225703A" w14:textId="77777777" w:rsidR="00E712BA" w:rsidRDefault="00E712BA" w:rsidP="00E712BA"/>
    <w:p w14:paraId="793A7F14" w14:textId="298DDB5E" w:rsidR="00E712BA" w:rsidRDefault="00E712BA" w:rsidP="00E712BA">
      <w:r>
        <w:t xml:space="preserve">Data Exploration </w:t>
      </w:r>
    </w:p>
    <w:p w14:paraId="542A1115" w14:textId="77777777" w:rsidR="00E712BA" w:rsidRDefault="00E712BA" w:rsidP="00E712BA"/>
    <w:p w14:paraId="6CDE4557" w14:textId="77777777" w:rsidR="00E712BA" w:rsidRDefault="00E712BA" w:rsidP="00E712BA">
      <w:pPr>
        <w:pStyle w:val="ListParagraph"/>
        <w:numPr>
          <w:ilvl w:val="0"/>
          <w:numId w:val="1"/>
        </w:numPr>
      </w:pPr>
      <w:r>
        <w:t>Choose target column</w:t>
      </w:r>
    </w:p>
    <w:tbl>
      <w:tblPr>
        <w:tblStyle w:val="TableGrid"/>
        <w:tblW w:w="0" w:type="auto"/>
        <w:tblLook w:val="04A0" w:firstRow="1" w:lastRow="0" w:firstColumn="1" w:lastColumn="0" w:noHBand="0" w:noVBand="1"/>
      </w:tblPr>
      <w:tblGrid>
        <w:gridCol w:w="3005"/>
        <w:gridCol w:w="3005"/>
        <w:gridCol w:w="3006"/>
      </w:tblGrid>
      <w:tr w:rsidR="00E712BA" w14:paraId="65BF06F4" w14:textId="77777777" w:rsidTr="0008556A">
        <w:tc>
          <w:tcPr>
            <w:tcW w:w="3005" w:type="dxa"/>
          </w:tcPr>
          <w:p w14:paraId="26171E55" w14:textId="77777777" w:rsidR="00E712BA" w:rsidRDefault="00E712BA" w:rsidP="0008556A">
            <w:r>
              <w:t>Action</w:t>
            </w:r>
          </w:p>
        </w:tc>
        <w:tc>
          <w:tcPr>
            <w:tcW w:w="3005" w:type="dxa"/>
          </w:tcPr>
          <w:p w14:paraId="5FF362F1" w14:textId="77777777" w:rsidR="00E712BA" w:rsidRDefault="00E712BA" w:rsidP="0008556A">
            <w:r>
              <w:t>Expected Outcome</w:t>
            </w:r>
          </w:p>
        </w:tc>
        <w:tc>
          <w:tcPr>
            <w:tcW w:w="3006" w:type="dxa"/>
          </w:tcPr>
          <w:p w14:paraId="17279D02" w14:textId="77777777" w:rsidR="00E712BA" w:rsidRDefault="00E712BA" w:rsidP="0008556A">
            <w:r>
              <w:t>Outcome</w:t>
            </w:r>
          </w:p>
        </w:tc>
      </w:tr>
      <w:tr w:rsidR="00E712BA" w14:paraId="67A860F3" w14:textId="77777777" w:rsidTr="0008556A">
        <w:tc>
          <w:tcPr>
            <w:tcW w:w="3005" w:type="dxa"/>
          </w:tcPr>
          <w:p w14:paraId="6C7AA571" w14:textId="77777777" w:rsidR="00E712BA" w:rsidRDefault="00E712BA" w:rsidP="0008556A">
            <w:r>
              <w:t>Pick a target column that is numerical</w:t>
            </w:r>
          </w:p>
        </w:tc>
        <w:tc>
          <w:tcPr>
            <w:tcW w:w="3005" w:type="dxa"/>
          </w:tcPr>
          <w:p w14:paraId="3829C1FC" w14:textId="77777777" w:rsidR="00E712BA" w:rsidRDefault="00E712BA" w:rsidP="0008556A">
            <w:r>
              <w:t>User only has the option to pick from numerical columns for the target.</w:t>
            </w:r>
          </w:p>
        </w:tc>
        <w:tc>
          <w:tcPr>
            <w:tcW w:w="3006" w:type="dxa"/>
          </w:tcPr>
          <w:p w14:paraId="3503A39C" w14:textId="752E5ED3" w:rsidR="00E712BA" w:rsidRPr="00DA214D" w:rsidRDefault="00DA214D" w:rsidP="0008556A">
            <w:pPr>
              <w:rPr>
                <w:color w:val="00B050"/>
              </w:rPr>
            </w:pPr>
            <w:r w:rsidRPr="00DA214D">
              <w:rPr>
                <w:color w:val="00B050"/>
              </w:rPr>
              <w:t>All numerical features are shown in the target dropdown, as expected.</w:t>
            </w:r>
            <w:r w:rsidR="00E712BA" w:rsidRPr="00DA214D">
              <w:rPr>
                <w:color w:val="00B050"/>
              </w:rPr>
              <w:t xml:space="preserve"> </w:t>
            </w:r>
          </w:p>
        </w:tc>
      </w:tr>
    </w:tbl>
    <w:p w14:paraId="419C3CD8" w14:textId="77777777" w:rsidR="00E712BA" w:rsidRDefault="00E712BA" w:rsidP="00E712BA"/>
    <w:p w14:paraId="21D6F9E5" w14:textId="77777777" w:rsidR="00E712BA" w:rsidRDefault="00E712BA" w:rsidP="00E712BA">
      <w:pPr>
        <w:pStyle w:val="ListParagraph"/>
        <w:numPr>
          <w:ilvl w:val="0"/>
          <w:numId w:val="1"/>
        </w:numPr>
      </w:pPr>
      <w:r>
        <w:t>Boxplot</w:t>
      </w:r>
    </w:p>
    <w:tbl>
      <w:tblPr>
        <w:tblStyle w:val="TableGrid"/>
        <w:tblW w:w="0" w:type="auto"/>
        <w:tblLook w:val="04A0" w:firstRow="1" w:lastRow="0" w:firstColumn="1" w:lastColumn="0" w:noHBand="0" w:noVBand="1"/>
      </w:tblPr>
      <w:tblGrid>
        <w:gridCol w:w="3005"/>
        <w:gridCol w:w="3005"/>
        <w:gridCol w:w="3006"/>
      </w:tblGrid>
      <w:tr w:rsidR="00E712BA" w14:paraId="43A5ABE7" w14:textId="77777777" w:rsidTr="0008556A">
        <w:tc>
          <w:tcPr>
            <w:tcW w:w="3005" w:type="dxa"/>
          </w:tcPr>
          <w:p w14:paraId="4F3D8E59" w14:textId="77777777" w:rsidR="00E712BA" w:rsidRDefault="00E712BA" w:rsidP="0008556A">
            <w:r>
              <w:t>Action</w:t>
            </w:r>
          </w:p>
        </w:tc>
        <w:tc>
          <w:tcPr>
            <w:tcW w:w="3005" w:type="dxa"/>
          </w:tcPr>
          <w:p w14:paraId="078AC31A" w14:textId="77777777" w:rsidR="00E712BA" w:rsidRDefault="00E712BA" w:rsidP="0008556A">
            <w:r>
              <w:t>Expected Outcome</w:t>
            </w:r>
          </w:p>
        </w:tc>
        <w:tc>
          <w:tcPr>
            <w:tcW w:w="3006" w:type="dxa"/>
          </w:tcPr>
          <w:p w14:paraId="716B7CF5" w14:textId="77777777" w:rsidR="00E712BA" w:rsidRDefault="00E712BA" w:rsidP="0008556A">
            <w:r>
              <w:t>Outcome</w:t>
            </w:r>
          </w:p>
        </w:tc>
      </w:tr>
      <w:tr w:rsidR="00E712BA" w14:paraId="77ED5C35" w14:textId="77777777" w:rsidTr="0008556A">
        <w:tc>
          <w:tcPr>
            <w:tcW w:w="3005" w:type="dxa"/>
          </w:tcPr>
          <w:p w14:paraId="45C0A225" w14:textId="77777777" w:rsidR="00E712BA" w:rsidRDefault="00E712BA" w:rsidP="0008556A">
            <w:r>
              <w:t>Check feature labels</w:t>
            </w:r>
          </w:p>
        </w:tc>
        <w:tc>
          <w:tcPr>
            <w:tcW w:w="3005" w:type="dxa"/>
          </w:tcPr>
          <w:p w14:paraId="0A194E7F" w14:textId="77777777" w:rsidR="00E712BA" w:rsidRDefault="00E712BA" w:rsidP="0008556A">
            <w:r>
              <w:t>All feature labels are labelled correctly.</w:t>
            </w:r>
          </w:p>
        </w:tc>
        <w:tc>
          <w:tcPr>
            <w:tcW w:w="3006" w:type="dxa"/>
          </w:tcPr>
          <w:p w14:paraId="07E50494" w14:textId="23DBE896" w:rsidR="00E712BA" w:rsidRPr="00E71227" w:rsidRDefault="00E712BA" w:rsidP="0008556A">
            <w:pPr>
              <w:rPr>
                <w:color w:val="00B050"/>
              </w:rPr>
            </w:pPr>
            <w:r>
              <w:rPr>
                <w:color w:val="00B050"/>
              </w:rPr>
              <w:t>All features are labelled correctly on the plot</w:t>
            </w:r>
            <w:r w:rsidR="00DA214D">
              <w:rPr>
                <w:color w:val="00B050"/>
              </w:rPr>
              <w:t>. Outliers remaining in the dataset can be seen unscaled.</w:t>
            </w:r>
          </w:p>
        </w:tc>
      </w:tr>
    </w:tbl>
    <w:p w14:paraId="67F7512A" w14:textId="77777777" w:rsidR="00E712BA" w:rsidRDefault="00E712BA" w:rsidP="00E712BA"/>
    <w:p w14:paraId="15F1B877" w14:textId="77777777" w:rsidR="00E712BA" w:rsidRDefault="00E712BA" w:rsidP="00E712BA">
      <w:pPr>
        <w:pStyle w:val="ListParagraph"/>
        <w:numPr>
          <w:ilvl w:val="0"/>
          <w:numId w:val="1"/>
        </w:numPr>
      </w:pPr>
      <w:r>
        <w:t>Correlation Matrix</w:t>
      </w:r>
    </w:p>
    <w:tbl>
      <w:tblPr>
        <w:tblStyle w:val="TableGrid"/>
        <w:tblW w:w="0" w:type="auto"/>
        <w:tblLook w:val="04A0" w:firstRow="1" w:lastRow="0" w:firstColumn="1" w:lastColumn="0" w:noHBand="0" w:noVBand="1"/>
      </w:tblPr>
      <w:tblGrid>
        <w:gridCol w:w="3005"/>
        <w:gridCol w:w="3005"/>
        <w:gridCol w:w="3006"/>
      </w:tblGrid>
      <w:tr w:rsidR="00E712BA" w14:paraId="25A640FB" w14:textId="77777777" w:rsidTr="0008556A">
        <w:tc>
          <w:tcPr>
            <w:tcW w:w="3005" w:type="dxa"/>
          </w:tcPr>
          <w:p w14:paraId="753E5889" w14:textId="77777777" w:rsidR="00E712BA" w:rsidRDefault="00E712BA" w:rsidP="0008556A">
            <w:r>
              <w:t>Action</w:t>
            </w:r>
          </w:p>
        </w:tc>
        <w:tc>
          <w:tcPr>
            <w:tcW w:w="3005" w:type="dxa"/>
          </w:tcPr>
          <w:p w14:paraId="73D77F85" w14:textId="77777777" w:rsidR="00E712BA" w:rsidRDefault="00E712BA" w:rsidP="0008556A">
            <w:r>
              <w:t>Expected Outcome</w:t>
            </w:r>
          </w:p>
        </w:tc>
        <w:tc>
          <w:tcPr>
            <w:tcW w:w="3006" w:type="dxa"/>
          </w:tcPr>
          <w:p w14:paraId="2D4405FB" w14:textId="77777777" w:rsidR="00E712BA" w:rsidRDefault="00E712BA" w:rsidP="0008556A">
            <w:r>
              <w:t>Outcome</w:t>
            </w:r>
          </w:p>
        </w:tc>
      </w:tr>
      <w:tr w:rsidR="00E712BA" w14:paraId="68C350C7" w14:textId="77777777" w:rsidTr="0008556A">
        <w:tc>
          <w:tcPr>
            <w:tcW w:w="3005" w:type="dxa"/>
          </w:tcPr>
          <w:p w14:paraId="7617AC01" w14:textId="77777777" w:rsidR="00E712BA" w:rsidRDefault="00E712BA" w:rsidP="0008556A">
            <w:r>
              <w:t>Check feature labels and plot</w:t>
            </w:r>
          </w:p>
        </w:tc>
        <w:tc>
          <w:tcPr>
            <w:tcW w:w="3005" w:type="dxa"/>
          </w:tcPr>
          <w:p w14:paraId="052EA5DE" w14:textId="77777777" w:rsidR="00E712BA" w:rsidRDefault="00E712BA" w:rsidP="0008556A">
            <w:r>
              <w:t>All feature labels are labelled correctly, and plot is displayed clearly.</w:t>
            </w:r>
          </w:p>
        </w:tc>
        <w:tc>
          <w:tcPr>
            <w:tcW w:w="3006" w:type="dxa"/>
          </w:tcPr>
          <w:p w14:paraId="699DE0BB" w14:textId="77777777" w:rsidR="00E712BA" w:rsidRPr="00E71227" w:rsidRDefault="00E712BA" w:rsidP="0008556A">
            <w:pPr>
              <w:rPr>
                <w:color w:val="00B050"/>
              </w:rPr>
            </w:pPr>
            <w:r>
              <w:rPr>
                <w:color w:val="00B050"/>
              </w:rPr>
              <w:t>All features are labelled correctly on the plot, and the plot can be enlarged to be seen clearly.</w:t>
            </w:r>
          </w:p>
        </w:tc>
      </w:tr>
    </w:tbl>
    <w:p w14:paraId="27FEE33F" w14:textId="77777777" w:rsidR="00E712BA" w:rsidRDefault="00E712BA" w:rsidP="00E712BA"/>
    <w:p w14:paraId="7860B283" w14:textId="77777777" w:rsidR="00E712BA" w:rsidRDefault="00E712BA" w:rsidP="00E712BA">
      <w:pPr>
        <w:ind w:left="360"/>
      </w:pPr>
    </w:p>
    <w:p w14:paraId="30AD487F" w14:textId="77777777" w:rsidR="00E712BA" w:rsidRDefault="00E712BA" w:rsidP="00E712BA"/>
    <w:p w14:paraId="02C30230" w14:textId="77777777" w:rsidR="00E712BA" w:rsidRDefault="00E712BA" w:rsidP="00E712BA">
      <w:r>
        <w:t>Model Configuration and Hyper-parameter Tuning</w:t>
      </w:r>
    </w:p>
    <w:p w14:paraId="0E379AF2" w14:textId="77777777" w:rsidR="00E712BA" w:rsidRDefault="00E712BA" w:rsidP="00E712BA"/>
    <w:p w14:paraId="063FEF8A" w14:textId="77777777" w:rsidR="00E712BA" w:rsidRDefault="00E712BA" w:rsidP="00E712BA">
      <w:pPr>
        <w:pStyle w:val="ListParagraph"/>
        <w:numPr>
          <w:ilvl w:val="0"/>
          <w:numId w:val="3"/>
        </w:numPr>
      </w:pPr>
      <w:r>
        <w:t>Max Depth</w:t>
      </w:r>
    </w:p>
    <w:tbl>
      <w:tblPr>
        <w:tblStyle w:val="TableGrid"/>
        <w:tblW w:w="0" w:type="auto"/>
        <w:tblLook w:val="04A0" w:firstRow="1" w:lastRow="0" w:firstColumn="1" w:lastColumn="0" w:noHBand="0" w:noVBand="1"/>
      </w:tblPr>
      <w:tblGrid>
        <w:gridCol w:w="3005"/>
        <w:gridCol w:w="3005"/>
        <w:gridCol w:w="3006"/>
      </w:tblGrid>
      <w:tr w:rsidR="00E712BA" w14:paraId="43F23FD8" w14:textId="77777777" w:rsidTr="0008556A">
        <w:tc>
          <w:tcPr>
            <w:tcW w:w="3005" w:type="dxa"/>
          </w:tcPr>
          <w:p w14:paraId="5DD53F66" w14:textId="77777777" w:rsidR="00E712BA" w:rsidRDefault="00E712BA" w:rsidP="0008556A">
            <w:r>
              <w:t>Action</w:t>
            </w:r>
          </w:p>
        </w:tc>
        <w:tc>
          <w:tcPr>
            <w:tcW w:w="3005" w:type="dxa"/>
          </w:tcPr>
          <w:p w14:paraId="58EE03B8" w14:textId="77777777" w:rsidR="00E712BA" w:rsidRDefault="00E712BA" w:rsidP="0008556A">
            <w:r>
              <w:t>Expected Outcome</w:t>
            </w:r>
          </w:p>
        </w:tc>
        <w:tc>
          <w:tcPr>
            <w:tcW w:w="3006" w:type="dxa"/>
          </w:tcPr>
          <w:p w14:paraId="3E11979D" w14:textId="77777777" w:rsidR="00E712BA" w:rsidRDefault="00E712BA" w:rsidP="0008556A">
            <w:r>
              <w:t>Outcome</w:t>
            </w:r>
          </w:p>
        </w:tc>
      </w:tr>
      <w:tr w:rsidR="00E712BA" w14:paraId="5A7AE721" w14:textId="77777777" w:rsidTr="0008556A">
        <w:tc>
          <w:tcPr>
            <w:tcW w:w="3005" w:type="dxa"/>
          </w:tcPr>
          <w:p w14:paraId="3F882B31" w14:textId="77777777" w:rsidR="00E712BA" w:rsidRDefault="00E712BA" w:rsidP="0008556A">
            <w:r>
              <w:t>Max-depth: Choose a max-depth value from the slider and observe a change in the resultant decision tree image</w:t>
            </w:r>
          </w:p>
        </w:tc>
        <w:tc>
          <w:tcPr>
            <w:tcW w:w="3005" w:type="dxa"/>
          </w:tcPr>
          <w:p w14:paraId="65EDDBF4" w14:textId="77777777" w:rsidR="00E712BA" w:rsidRDefault="00E712BA" w:rsidP="0008556A">
            <w:r>
              <w:t>Depth of the decision tree visualisation dynamically corresponds to the number on the max-depth slider</w:t>
            </w:r>
          </w:p>
        </w:tc>
        <w:tc>
          <w:tcPr>
            <w:tcW w:w="3006" w:type="dxa"/>
          </w:tcPr>
          <w:p w14:paraId="711C01B8" w14:textId="6C4A4AD2" w:rsidR="00E712BA" w:rsidRPr="00E64C7B" w:rsidRDefault="00E712BA" w:rsidP="0008556A">
            <w:pPr>
              <w:rPr>
                <w:color w:val="00B050"/>
              </w:rPr>
            </w:pPr>
            <w:r w:rsidRPr="00F26C1A">
              <w:rPr>
                <w:color w:val="FFC000"/>
              </w:rPr>
              <w:t xml:space="preserve">Decision tree visualisation changes along with new updated values in the max depth slider. </w:t>
            </w:r>
            <w:r w:rsidR="00C15522" w:rsidRPr="00F26C1A">
              <w:rPr>
                <w:color w:val="FFC000"/>
              </w:rPr>
              <w:t xml:space="preserve">Scalability might be an </w:t>
            </w:r>
            <w:r w:rsidR="00F26C1A" w:rsidRPr="00F26C1A">
              <w:rPr>
                <w:color w:val="FFC000"/>
              </w:rPr>
              <w:t>issue;</w:t>
            </w:r>
            <w:r w:rsidR="00C15522" w:rsidRPr="00F26C1A">
              <w:rPr>
                <w:color w:val="FFC000"/>
              </w:rPr>
              <w:t xml:space="preserve"> load times are very long with max depths &gt; 6. Probably due to the size of the dataset.</w:t>
            </w:r>
          </w:p>
        </w:tc>
      </w:tr>
      <w:tr w:rsidR="00E712BA" w14:paraId="0802FF97" w14:textId="77777777" w:rsidTr="0008556A">
        <w:tc>
          <w:tcPr>
            <w:tcW w:w="3005" w:type="dxa"/>
          </w:tcPr>
          <w:p w14:paraId="3801BD6C" w14:textId="77777777" w:rsidR="00E712BA" w:rsidRDefault="00E712BA" w:rsidP="0008556A">
            <w:r>
              <w:t>Max-depth: max-depth value of 1 on slider</w:t>
            </w:r>
          </w:p>
        </w:tc>
        <w:tc>
          <w:tcPr>
            <w:tcW w:w="3005" w:type="dxa"/>
          </w:tcPr>
          <w:p w14:paraId="35CCA94F" w14:textId="77777777" w:rsidR="00E712BA" w:rsidRDefault="00E712BA" w:rsidP="0008556A">
            <w:r>
              <w:t>Underfitting warning shown, a tree with only 1 max depth is shown.</w:t>
            </w:r>
          </w:p>
        </w:tc>
        <w:tc>
          <w:tcPr>
            <w:tcW w:w="3006" w:type="dxa"/>
          </w:tcPr>
          <w:p w14:paraId="078803B6" w14:textId="77777777" w:rsidR="00E712BA" w:rsidRDefault="00E712BA" w:rsidP="0008556A">
            <w:r w:rsidRPr="003667B3">
              <w:rPr>
                <w:color w:val="00B050"/>
              </w:rPr>
              <w:t xml:space="preserve">Warning is displayed underneath the slider indicating that low max depth levels can cause underfitting. The decision </w:t>
            </w:r>
            <w:r w:rsidRPr="003667B3">
              <w:rPr>
                <w:color w:val="00B050"/>
              </w:rPr>
              <w:lastRenderedPageBreak/>
              <w:t>tree still updates and works to show the results as expected.</w:t>
            </w:r>
          </w:p>
        </w:tc>
      </w:tr>
      <w:tr w:rsidR="00E712BA" w14:paraId="24E8C9D9" w14:textId="77777777" w:rsidTr="0008556A">
        <w:tc>
          <w:tcPr>
            <w:tcW w:w="3005" w:type="dxa"/>
          </w:tcPr>
          <w:p w14:paraId="7613E63F" w14:textId="77777777" w:rsidR="00E712BA" w:rsidRDefault="00E712BA" w:rsidP="0008556A">
            <w:r>
              <w:lastRenderedPageBreak/>
              <w:t>Max-depth: high max-depth value of 10 +</w:t>
            </w:r>
          </w:p>
        </w:tc>
        <w:tc>
          <w:tcPr>
            <w:tcW w:w="3005" w:type="dxa"/>
          </w:tcPr>
          <w:p w14:paraId="7474E709" w14:textId="77777777" w:rsidR="00E712BA" w:rsidRDefault="00E712BA" w:rsidP="0008556A">
            <w:r>
              <w:t>Overfitting warning is shown, full tree is shown with a warning explaining high rendering times</w:t>
            </w:r>
          </w:p>
        </w:tc>
        <w:tc>
          <w:tcPr>
            <w:tcW w:w="3006" w:type="dxa"/>
          </w:tcPr>
          <w:p w14:paraId="43D030B1" w14:textId="50AF83B5" w:rsidR="00E712BA" w:rsidRDefault="00E712BA" w:rsidP="0008556A">
            <w:r w:rsidRPr="003667B3">
              <w:rPr>
                <w:color w:val="00B050"/>
              </w:rPr>
              <w:t xml:space="preserve">Warning is displayed underneath the slider indicating that </w:t>
            </w:r>
            <w:r>
              <w:rPr>
                <w:color w:val="00B050"/>
              </w:rPr>
              <w:t>high</w:t>
            </w:r>
            <w:r w:rsidRPr="003667B3">
              <w:rPr>
                <w:color w:val="00B050"/>
              </w:rPr>
              <w:t xml:space="preserve"> max depth levels can cause </w:t>
            </w:r>
            <w:r>
              <w:rPr>
                <w:color w:val="00B050"/>
              </w:rPr>
              <w:t>overf</w:t>
            </w:r>
            <w:r w:rsidRPr="003667B3">
              <w:rPr>
                <w:color w:val="00B050"/>
              </w:rPr>
              <w:t>itting. The decision tree still updates and works to show the results as expected</w:t>
            </w:r>
            <w:r w:rsidR="00F26C1A">
              <w:rPr>
                <w:color w:val="00B050"/>
              </w:rPr>
              <w:t>, but load times are very long.</w:t>
            </w:r>
          </w:p>
        </w:tc>
      </w:tr>
    </w:tbl>
    <w:p w14:paraId="1194519E" w14:textId="77777777" w:rsidR="00E712BA" w:rsidRDefault="00E712BA" w:rsidP="00E712BA"/>
    <w:p w14:paraId="020BCE54" w14:textId="77777777" w:rsidR="00E712BA" w:rsidRDefault="00E712BA" w:rsidP="00E712BA">
      <w:pPr>
        <w:pStyle w:val="ListParagraph"/>
        <w:numPr>
          <w:ilvl w:val="0"/>
          <w:numId w:val="3"/>
        </w:numPr>
      </w:pPr>
      <w:r>
        <w:t>Criterion Dropdown</w:t>
      </w:r>
    </w:p>
    <w:tbl>
      <w:tblPr>
        <w:tblStyle w:val="TableGrid"/>
        <w:tblW w:w="0" w:type="auto"/>
        <w:tblLook w:val="04A0" w:firstRow="1" w:lastRow="0" w:firstColumn="1" w:lastColumn="0" w:noHBand="0" w:noVBand="1"/>
      </w:tblPr>
      <w:tblGrid>
        <w:gridCol w:w="3005"/>
        <w:gridCol w:w="3005"/>
        <w:gridCol w:w="3006"/>
      </w:tblGrid>
      <w:tr w:rsidR="00E712BA" w14:paraId="63040715" w14:textId="77777777" w:rsidTr="0008556A">
        <w:tc>
          <w:tcPr>
            <w:tcW w:w="3005" w:type="dxa"/>
          </w:tcPr>
          <w:p w14:paraId="19F71B46" w14:textId="77777777" w:rsidR="00E712BA" w:rsidRDefault="00E712BA" w:rsidP="0008556A">
            <w:r>
              <w:t>Action</w:t>
            </w:r>
          </w:p>
        </w:tc>
        <w:tc>
          <w:tcPr>
            <w:tcW w:w="3005" w:type="dxa"/>
          </w:tcPr>
          <w:p w14:paraId="37DE0D19" w14:textId="77777777" w:rsidR="00E712BA" w:rsidRDefault="00E712BA" w:rsidP="0008556A">
            <w:r>
              <w:t>Expected Outcome</w:t>
            </w:r>
          </w:p>
        </w:tc>
        <w:tc>
          <w:tcPr>
            <w:tcW w:w="3006" w:type="dxa"/>
          </w:tcPr>
          <w:p w14:paraId="5CA93931" w14:textId="77777777" w:rsidR="00E712BA" w:rsidRDefault="00E712BA" w:rsidP="0008556A">
            <w:r>
              <w:t>Outcome</w:t>
            </w:r>
          </w:p>
        </w:tc>
      </w:tr>
      <w:tr w:rsidR="00E712BA" w14:paraId="44DBDD5D" w14:textId="77777777" w:rsidTr="0008556A">
        <w:tc>
          <w:tcPr>
            <w:tcW w:w="3005" w:type="dxa"/>
          </w:tcPr>
          <w:p w14:paraId="2C909B41" w14:textId="77777777" w:rsidR="00E712BA" w:rsidRDefault="00E712BA" w:rsidP="0008556A">
            <w:r>
              <w:t>Choose ‘</w:t>
            </w:r>
            <w:proofErr w:type="spellStart"/>
            <w:r>
              <w:t>squared_error</w:t>
            </w:r>
            <w:proofErr w:type="spellEnd"/>
            <w:r>
              <w:t>’</w:t>
            </w:r>
          </w:p>
        </w:tc>
        <w:tc>
          <w:tcPr>
            <w:tcW w:w="3005" w:type="dxa"/>
          </w:tcPr>
          <w:p w14:paraId="42A0D24C" w14:textId="77777777" w:rsidR="00E712BA" w:rsidRDefault="00E712BA" w:rsidP="0008556A">
            <w:r>
              <w:t>Tree and score updates using the relevant dropdown choice</w:t>
            </w:r>
          </w:p>
        </w:tc>
        <w:tc>
          <w:tcPr>
            <w:tcW w:w="3006" w:type="dxa"/>
          </w:tcPr>
          <w:p w14:paraId="2EB0849A" w14:textId="77777777" w:rsidR="00E712BA" w:rsidRDefault="00E712BA" w:rsidP="0008556A">
            <w:r w:rsidRPr="0055151D">
              <w:rPr>
                <w:color w:val="00B050"/>
              </w:rPr>
              <w:t xml:space="preserve">The decision tree updates and uses the saved </w:t>
            </w:r>
            <w:r>
              <w:rPr>
                <w:color w:val="00B050"/>
              </w:rPr>
              <w:t xml:space="preserve">scoring </w:t>
            </w:r>
            <w:r w:rsidRPr="0055151D">
              <w:rPr>
                <w:color w:val="00B050"/>
              </w:rPr>
              <w:t>value from the dropdown to fit the decision tree model</w:t>
            </w:r>
          </w:p>
        </w:tc>
      </w:tr>
      <w:tr w:rsidR="00E712BA" w14:paraId="3E3DE006" w14:textId="77777777" w:rsidTr="0008556A">
        <w:tc>
          <w:tcPr>
            <w:tcW w:w="3005" w:type="dxa"/>
          </w:tcPr>
          <w:p w14:paraId="41C81552" w14:textId="77777777" w:rsidR="00E712BA" w:rsidRDefault="00E712BA" w:rsidP="0008556A">
            <w:r>
              <w:t>Choose ‘</w:t>
            </w:r>
            <w:proofErr w:type="spellStart"/>
            <w:r>
              <w:t>friedman_mse</w:t>
            </w:r>
            <w:proofErr w:type="spellEnd"/>
            <w:r>
              <w:t>’</w:t>
            </w:r>
          </w:p>
        </w:tc>
        <w:tc>
          <w:tcPr>
            <w:tcW w:w="3005" w:type="dxa"/>
          </w:tcPr>
          <w:p w14:paraId="33E6D124" w14:textId="77777777" w:rsidR="00E712BA" w:rsidRDefault="00E712BA" w:rsidP="0008556A">
            <w:r>
              <w:t>Tree and score updates using the relevant dropdown choice</w:t>
            </w:r>
          </w:p>
        </w:tc>
        <w:tc>
          <w:tcPr>
            <w:tcW w:w="3006" w:type="dxa"/>
          </w:tcPr>
          <w:p w14:paraId="38F23090" w14:textId="77777777" w:rsidR="00E712BA" w:rsidRDefault="00E712BA" w:rsidP="0008556A">
            <w:r w:rsidRPr="0055151D">
              <w:rPr>
                <w:color w:val="00B050"/>
              </w:rPr>
              <w:t xml:space="preserve">The decision tree updates and uses the saved </w:t>
            </w:r>
            <w:r>
              <w:rPr>
                <w:color w:val="00B050"/>
              </w:rPr>
              <w:t xml:space="preserve">scoring </w:t>
            </w:r>
            <w:r w:rsidRPr="0055151D">
              <w:rPr>
                <w:color w:val="00B050"/>
              </w:rPr>
              <w:t>value from the dropdown to fit the decision tree model</w:t>
            </w:r>
          </w:p>
        </w:tc>
      </w:tr>
      <w:tr w:rsidR="00E712BA" w14:paraId="7B4D65C2" w14:textId="77777777" w:rsidTr="0008556A">
        <w:tc>
          <w:tcPr>
            <w:tcW w:w="3005" w:type="dxa"/>
          </w:tcPr>
          <w:p w14:paraId="66C82C9B" w14:textId="77777777" w:rsidR="00E712BA" w:rsidRDefault="00E712BA" w:rsidP="0008556A">
            <w:r>
              <w:t>Choose ‘</w:t>
            </w:r>
            <w:proofErr w:type="spellStart"/>
            <w:r>
              <w:t>absolute_error</w:t>
            </w:r>
            <w:proofErr w:type="spellEnd"/>
            <w:r>
              <w:t>’</w:t>
            </w:r>
          </w:p>
        </w:tc>
        <w:tc>
          <w:tcPr>
            <w:tcW w:w="3005" w:type="dxa"/>
          </w:tcPr>
          <w:p w14:paraId="28641BC3" w14:textId="77777777" w:rsidR="00E712BA" w:rsidRDefault="00E712BA" w:rsidP="0008556A">
            <w:r>
              <w:t>Tree and score updates using the relevant dropdown choice</w:t>
            </w:r>
          </w:p>
        </w:tc>
        <w:tc>
          <w:tcPr>
            <w:tcW w:w="3006" w:type="dxa"/>
          </w:tcPr>
          <w:p w14:paraId="2389DF6F" w14:textId="77777777" w:rsidR="00E712BA" w:rsidRDefault="00E712BA" w:rsidP="0008556A">
            <w:r w:rsidRPr="0055151D">
              <w:rPr>
                <w:color w:val="00B050"/>
              </w:rPr>
              <w:t>The decision tree updates and uses the saved</w:t>
            </w:r>
            <w:r>
              <w:rPr>
                <w:color w:val="00B050"/>
              </w:rPr>
              <w:t xml:space="preserve"> scoring </w:t>
            </w:r>
            <w:r w:rsidRPr="0055151D">
              <w:rPr>
                <w:color w:val="00B050"/>
              </w:rPr>
              <w:t>value from the dropdown to fit the decision tree model</w:t>
            </w:r>
          </w:p>
        </w:tc>
      </w:tr>
      <w:tr w:rsidR="00E712BA" w14:paraId="0A4C3DCB" w14:textId="77777777" w:rsidTr="0008556A">
        <w:tc>
          <w:tcPr>
            <w:tcW w:w="3005" w:type="dxa"/>
          </w:tcPr>
          <w:p w14:paraId="6345CBC5" w14:textId="77777777" w:rsidR="00E712BA" w:rsidRDefault="00E712BA" w:rsidP="0008556A">
            <w:r>
              <w:t>Choose ‘</w:t>
            </w:r>
            <w:proofErr w:type="spellStart"/>
            <w:r>
              <w:t>poisson</w:t>
            </w:r>
            <w:proofErr w:type="spellEnd"/>
            <w:r>
              <w:t>’</w:t>
            </w:r>
          </w:p>
        </w:tc>
        <w:tc>
          <w:tcPr>
            <w:tcW w:w="3005" w:type="dxa"/>
          </w:tcPr>
          <w:p w14:paraId="07A72DFF" w14:textId="77777777" w:rsidR="00E712BA" w:rsidRDefault="00E712BA" w:rsidP="0008556A">
            <w:r>
              <w:t>Tree and score updates using the relevant dropdown choice</w:t>
            </w:r>
          </w:p>
        </w:tc>
        <w:tc>
          <w:tcPr>
            <w:tcW w:w="3006" w:type="dxa"/>
          </w:tcPr>
          <w:p w14:paraId="339C328E" w14:textId="77777777" w:rsidR="00E712BA" w:rsidRPr="0055151D" w:rsidRDefault="00E712BA" w:rsidP="0008556A">
            <w:pPr>
              <w:rPr>
                <w:color w:val="00B050"/>
              </w:rPr>
            </w:pPr>
            <w:r w:rsidRPr="0055151D">
              <w:rPr>
                <w:color w:val="00B050"/>
              </w:rPr>
              <w:t>The decision tree updates and uses the saved</w:t>
            </w:r>
            <w:r>
              <w:rPr>
                <w:color w:val="00B050"/>
              </w:rPr>
              <w:t xml:space="preserve"> scoring </w:t>
            </w:r>
            <w:r w:rsidRPr="0055151D">
              <w:rPr>
                <w:color w:val="00B050"/>
              </w:rPr>
              <w:t>value from the dropdown to fit the decision tree model</w:t>
            </w:r>
          </w:p>
        </w:tc>
      </w:tr>
    </w:tbl>
    <w:p w14:paraId="29EB3DCF" w14:textId="77777777" w:rsidR="00E712BA" w:rsidRDefault="00E712BA" w:rsidP="00E712BA"/>
    <w:p w14:paraId="40AEF65B" w14:textId="77777777" w:rsidR="00E712BA" w:rsidRDefault="00E712BA" w:rsidP="00E712BA">
      <w:pPr>
        <w:pStyle w:val="ListParagraph"/>
        <w:numPr>
          <w:ilvl w:val="0"/>
          <w:numId w:val="3"/>
        </w:numPr>
      </w:pPr>
      <w:r>
        <w:t>Split Dropdown</w:t>
      </w:r>
    </w:p>
    <w:tbl>
      <w:tblPr>
        <w:tblStyle w:val="TableGrid"/>
        <w:tblW w:w="0" w:type="auto"/>
        <w:tblLook w:val="04A0" w:firstRow="1" w:lastRow="0" w:firstColumn="1" w:lastColumn="0" w:noHBand="0" w:noVBand="1"/>
      </w:tblPr>
      <w:tblGrid>
        <w:gridCol w:w="3005"/>
        <w:gridCol w:w="3005"/>
        <w:gridCol w:w="3006"/>
      </w:tblGrid>
      <w:tr w:rsidR="00E712BA" w14:paraId="356F59C8" w14:textId="77777777" w:rsidTr="0008556A">
        <w:tc>
          <w:tcPr>
            <w:tcW w:w="3005" w:type="dxa"/>
          </w:tcPr>
          <w:p w14:paraId="132DD7D4" w14:textId="77777777" w:rsidR="00E712BA" w:rsidRDefault="00E712BA" w:rsidP="0008556A">
            <w:r>
              <w:t>Action</w:t>
            </w:r>
          </w:p>
        </w:tc>
        <w:tc>
          <w:tcPr>
            <w:tcW w:w="3005" w:type="dxa"/>
          </w:tcPr>
          <w:p w14:paraId="60BDA087" w14:textId="77777777" w:rsidR="00E712BA" w:rsidRDefault="00E712BA" w:rsidP="0008556A">
            <w:r>
              <w:t>Expected Outcome</w:t>
            </w:r>
          </w:p>
        </w:tc>
        <w:tc>
          <w:tcPr>
            <w:tcW w:w="3006" w:type="dxa"/>
          </w:tcPr>
          <w:p w14:paraId="65C443F1" w14:textId="77777777" w:rsidR="00E712BA" w:rsidRDefault="00E712BA" w:rsidP="0008556A">
            <w:r>
              <w:t>Outcome</w:t>
            </w:r>
          </w:p>
        </w:tc>
      </w:tr>
      <w:tr w:rsidR="00E712BA" w14:paraId="56BD6A6D" w14:textId="77777777" w:rsidTr="0008556A">
        <w:tc>
          <w:tcPr>
            <w:tcW w:w="3005" w:type="dxa"/>
          </w:tcPr>
          <w:p w14:paraId="0BD41059" w14:textId="77777777" w:rsidR="00E712BA" w:rsidRDefault="00E712BA" w:rsidP="0008556A">
            <w:r>
              <w:t>Choose ‘Best’</w:t>
            </w:r>
          </w:p>
        </w:tc>
        <w:tc>
          <w:tcPr>
            <w:tcW w:w="3005" w:type="dxa"/>
          </w:tcPr>
          <w:p w14:paraId="6183CCC5" w14:textId="77777777" w:rsidR="00E712BA" w:rsidRDefault="00E712BA" w:rsidP="0008556A">
            <w:r>
              <w:t>Tree and score updates using the relevant dropdown choice. ‘Best’ would generally have a higher test/train score.</w:t>
            </w:r>
          </w:p>
        </w:tc>
        <w:tc>
          <w:tcPr>
            <w:tcW w:w="3006" w:type="dxa"/>
          </w:tcPr>
          <w:p w14:paraId="18538260" w14:textId="77777777" w:rsidR="00E712BA" w:rsidRDefault="00E712BA" w:rsidP="0008556A">
            <w:r w:rsidRPr="0055151D">
              <w:rPr>
                <w:color w:val="00B050"/>
              </w:rPr>
              <w:t xml:space="preserve">The decision tree updates and uses the </w:t>
            </w:r>
            <w:r>
              <w:rPr>
                <w:color w:val="00B050"/>
              </w:rPr>
              <w:t xml:space="preserve">‘best split’ criteria for the split </w:t>
            </w:r>
            <w:r w:rsidRPr="0055151D">
              <w:rPr>
                <w:color w:val="00B050"/>
              </w:rPr>
              <w:t>from the dropdown to fit the decision tree model</w:t>
            </w:r>
          </w:p>
        </w:tc>
      </w:tr>
      <w:tr w:rsidR="00E712BA" w14:paraId="471BE296" w14:textId="77777777" w:rsidTr="0008556A">
        <w:tc>
          <w:tcPr>
            <w:tcW w:w="3005" w:type="dxa"/>
          </w:tcPr>
          <w:p w14:paraId="3BA8B15D" w14:textId="77777777" w:rsidR="00E712BA" w:rsidRDefault="00E712BA" w:rsidP="0008556A">
            <w:r>
              <w:t>Choose ‘Random’</w:t>
            </w:r>
          </w:p>
        </w:tc>
        <w:tc>
          <w:tcPr>
            <w:tcW w:w="3005" w:type="dxa"/>
          </w:tcPr>
          <w:p w14:paraId="51A9077D" w14:textId="77777777" w:rsidR="00E712BA" w:rsidRDefault="00E712BA" w:rsidP="0008556A">
            <w:r>
              <w:t>Tree and score updates using the relevant dropdown choice.</w:t>
            </w:r>
          </w:p>
        </w:tc>
        <w:tc>
          <w:tcPr>
            <w:tcW w:w="3006" w:type="dxa"/>
          </w:tcPr>
          <w:p w14:paraId="5C9123EB" w14:textId="77777777" w:rsidR="00E712BA" w:rsidRDefault="00E712BA" w:rsidP="0008556A">
            <w:r w:rsidRPr="0055151D">
              <w:rPr>
                <w:color w:val="00B050"/>
              </w:rPr>
              <w:t xml:space="preserve">The decision tree updates and uses the </w:t>
            </w:r>
            <w:r>
              <w:rPr>
                <w:color w:val="00B050"/>
              </w:rPr>
              <w:t xml:space="preserve">‘random split’ criteria for the split </w:t>
            </w:r>
            <w:r w:rsidRPr="0055151D">
              <w:rPr>
                <w:color w:val="00B050"/>
              </w:rPr>
              <w:t>from the dropdown to fit the decision tree model</w:t>
            </w:r>
          </w:p>
        </w:tc>
      </w:tr>
    </w:tbl>
    <w:p w14:paraId="13D063C5" w14:textId="77777777" w:rsidR="00E712BA" w:rsidRDefault="00E712BA" w:rsidP="00E712BA"/>
    <w:p w14:paraId="3C9036C9" w14:textId="77777777" w:rsidR="00E712BA" w:rsidRDefault="00E712BA" w:rsidP="00E712BA">
      <w:pPr>
        <w:pStyle w:val="ListParagraph"/>
        <w:numPr>
          <w:ilvl w:val="0"/>
          <w:numId w:val="3"/>
        </w:numPr>
      </w:pPr>
      <w:r>
        <w:t xml:space="preserve">Min Samples Split </w:t>
      </w:r>
    </w:p>
    <w:tbl>
      <w:tblPr>
        <w:tblStyle w:val="TableGrid"/>
        <w:tblW w:w="0" w:type="auto"/>
        <w:tblLook w:val="04A0" w:firstRow="1" w:lastRow="0" w:firstColumn="1" w:lastColumn="0" w:noHBand="0" w:noVBand="1"/>
      </w:tblPr>
      <w:tblGrid>
        <w:gridCol w:w="3006"/>
        <w:gridCol w:w="3005"/>
        <w:gridCol w:w="3005"/>
      </w:tblGrid>
      <w:tr w:rsidR="00E712BA" w14:paraId="78CBABE2" w14:textId="77777777" w:rsidTr="0008556A">
        <w:tc>
          <w:tcPr>
            <w:tcW w:w="3006" w:type="dxa"/>
          </w:tcPr>
          <w:p w14:paraId="03929C08" w14:textId="77777777" w:rsidR="00E712BA" w:rsidRDefault="00E712BA" w:rsidP="0008556A">
            <w:r>
              <w:t>Action</w:t>
            </w:r>
          </w:p>
        </w:tc>
        <w:tc>
          <w:tcPr>
            <w:tcW w:w="3005" w:type="dxa"/>
          </w:tcPr>
          <w:p w14:paraId="2A789EAC" w14:textId="77777777" w:rsidR="00E712BA" w:rsidRDefault="00E712BA" w:rsidP="0008556A">
            <w:r>
              <w:t>Expected Outcome</w:t>
            </w:r>
          </w:p>
        </w:tc>
        <w:tc>
          <w:tcPr>
            <w:tcW w:w="3005" w:type="dxa"/>
          </w:tcPr>
          <w:p w14:paraId="706BF610" w14:textId="77777777" w:rsidR="00E712BA" w:rsidRDefault="00E712BA" w:rsidP="0008556A">
            <w:r>
              <w:t>Outcome</w:t>
            </w:r>
          </w:p>
        </w:tc>
      </w:tr>
      <w:tr w:rsidR="00E712BA" w14:paraId="3850C73E" w14:textId="77777777" w:rsidTr="0008556A">
        <w:tc>
          <w:tcPr>
            <w:tcW w:w="3006" w:type="dxa"/>
          </w:tcPr>
          <w:p w14:paraId="388E08D8" w14:textId="77777777" w:rsidR="00E712BA" w:rsidRDefault="00E712BA" w:rsidP="0008556A">
            <w:r>
              <w:t>Enter a valid ‘</w:t>
            </w:r>
            <w:proofErr w:type="spellStart"/>
            <w:r>
              <w:t>mid range</w:t>
            </w:r>
            <w:proofErr w:type="spellEnd"/>
            <w:r>
              <w:t>’ number on the slider</w:t>
            </w:r>
          </w:p>
        </w:tc>
        <w:tc>
          <w:tcPr>
            <w:tcW w:w="3005" w:type="dxa"/>
          </w:tcPr>
          <w:p w14:paraId="3BF6172B" w14:textId="77777777" w:rsidR="00E712BA" w:rsidRDefault="00E712BA" w:rsidP="0008556A">
            <w:r>
              <w:t>The tree visualisation and scores align with the selected number</w:t>
            </w:r>
          </w:p>
        </w:tc>
        <w:tc>
          <w:tcPr>
            <w:tcW w:w="3005" w:type="dxa"/>
          </w:tcPr>
          <w:p w14:paraId="6AE39826" w14:textId="77777777" w:rsidR="00E712BA" w:rsidRPr="008B3CC1" w:rsidRDefault="00E712BA" w:rsidP="0008556A">
            <w:pPr>
              <w:rPr>
                <w:color w:val="00B050"/>
              </w:rPr>
            </w:pPr>
            <w:r w:rsidRPr="008B3CC1">
              <w:rPr>
                <w:color w:val="00B050"/>
              </w:rPr>
              <w:t xml:space="preserve">When choosing 15 as the minimum split, the tree updates the decision tree </w:t>
            </w:r>
            <w:r w:rsidRPr="008B3CC1">
              <w:rPr>
                <w:color w:val="00B050"/>
              </w:rPr>
              <w:lastRenderedPageBreak/>
              <w:t>with the new min samples per split value. In many cases this number does not make a difference in the scoring, but no error arises.</w:t>
            </w:r>
          </w:p>
        </w:tc>
      </w:tr>
      <w:tr w:rsidR="00E712BA" w14:paraId="19901D52" w14:textId="77777777" w:rsidTr="0008556A">
        <w:tc>
          <w:tcPr>
            <w:tcW w:w="3006" w:type="dxa"/>
          </w:tcPr>
          <w:p w14:paraId="0DF85C7C" w14:textId="77777777" w:rsidR="00E712BA" w:rsidRDefault="00E712BA" w:rsidP="0008556A">
            <w:r>
              <w:lastRenderedPageBreak/>
              <w:t>Choose 1 on the slider</w:t>
            </w:r>
          </w:p>
        </w:tc>
        <w:tc>
          <w:tcPr>
            <w:tcW w:w="3005" w:type="dxa"/>
          </w:tcPr>
          <w:p w14:paraId="0C00B50D" w14:textId="77777777" w:rsidR="00E712BA" w:rsidRDefault="00E712BA" w:rsidP="0008556A">
            <w:r>
              <w:t>An overfitting warning is displayed, but the tree visualisation and scores are still updated</w:t>
            </w:r>
          </w:p>
        </w:tc>
        <w:tc>
          <w:tcPr>
            <w:tcW w:w="3005" w:type="dxa"/>
          </w:tcPr>
          <w:p w14:paraId="122E6973" w14:textId="77777777" w:rsidR="00E712BA" w:rsidRDefault="00E712BA" w:rsidP="0008556A">
            <w:r w:rsidRPr="008128D0">
              <w:rPr>
                <w:color w:val="00B050"/>
              </w:rPr>
              <w:t>Warning is displayed indicating to the user that low samples per split can lead to overfitting. Decision tree is still updated to reflect min sample split value.</w:t>
            </w:r>
          </w:p>
        </w:tc>
      </w:tr>
    </w:tbl>
    <w:p w14:paraId="48C1A3A3" w14:textId="77777777" w:rsidR="00E712BA" w:rsidRDefault="00E712BA" w:rsidP="00E712BA"/>
    <w:p w14:paraId="47AF7DAE" w14:textId="77777777" w:rsidR="00E712BA" w:rsidRDefault="00E712BA" w:rsidP="00E712BA">
      <w:pPr>
        <w:pStyle w:val="ListParagraph"/>
        <w:numPr>
          <w:ilvl w:val="0"/>
          <w:numId w:val="3"/>
        </w:numPr>
      </w:pPr>
      <w:r>
        <w:t>Min Samples Leaf</w:t>
      </w:r>
    </w:p>
    <w:tbl>
      <w:tblPr>
        <w:tblStyle w:val="TableGrid"/>
        <w:tblW w:w="0" w:type="auto"/>
        <w:tblLook w:val="04A0" w:firstRow="1" w:lastRow="0" w:firstColumn="1" w:lastColumn="0" w:noHBand="0" w:noVBand="1"/>
      </w:tblPr>
      <w:tblGrid>
        <w:gridCol w:w="3006"/>
        <w:gridCol w:w="3005"/>
        <w:gridCol w:w="3005"/>
      </w:tblGrid>
      <w:tr w:rsidR="00E712BA" w14:paraId="39EDA549" w14:textId="77777777" w:rsidTr="0008556A">
        <w:tc>
          <w:tcPr>
            <w:tcW w:w="3006" w:type="dxa"/>
          </w:tcPr>
          <w:p w14:paraId="32755168" w14:textId="77777777" w:rsidR="00E712BA" w:rsidRDefault="00E712BA" w:rsidP="0008556A">
            <w:r>
              <w:t>Action</w:t>
            </w:r>
          </w:p>
        </w:tc>
        <w:tc>
          <w:tcPr>
            <w:tcW w:w="3005" w:type="dxa"/>
          </w:tcPr>
          <w:p w14:paraId="59C0CA69" w14:textId="77777777" w:rsidR="00E712BA" w:rsidRDefault="00E712BA" w:rsidP="0008556A">
            <w:r>
              <w:t>Expected Outcome</w:t>
            </w:r>
          </w:p>
        </w:tc>
        <w:tc>
          <w:tcPr>
            <w:tcW w:w="3005" w:type="dxa"/>
          </w:tcPr>
          <w:p w14:paraId="542210DC" w14:textId="77777777" w:rsidR="00E712BA" w:rsidRDefault="00E712BA" w:rsidP="0008556A">
            <w:r>
              <w:t>Outcome</w:t>
            </w:r>
          </w:p>
        </w:tc>
      </w:tr>
      <w:tr w:rsidR="00E712BA" w14:paraId="20D25E3E" w14:textId="77777777" w:rsidTr="0008556A">
        <w:tc>
          <w:tcPr>
            <w:tcW w:w="3006" w:type="dxa"/>
          </w:tcPr>
          <w:p w14:paraId="6CEAA16E" w14:textId="77777777" w:rsidR="00E712BA" w:rsidRDefault="00E712BA" w:rsidP="0008556A">
            <w:r>
              <w:t>Enter a valid ‘mid-range’ number on the slider</w:t>
            </w:r>
          </w:p>
        </w:tc>
        <w:tc>
          <w:tcPr>
            <w:tcW w:w="3005" w:type="dxa"/>
          </w:tcPr>
          <w:p w14:paraId="003FF6D8" w14:textId="77777777" w:rsidR="00E712BA" w:rsidRDefault="00E712BA" w:rsidP="0008556A">
            <w:r>
              <w:t>The tree visualisation and scores align with the selected number</w:t>
            </w:r>
          </w:p>
        </w:tc>
        <w:tc>
          <w:tcPr>
            <w:tcW w:w="3005" w:type="dxa"/>
          </w:tcPr>
          <w:p w14:paraId="30ED75F1" w14:textId="77777777" w:rsidR="00E712BA" w:rsidRPr="0082035B" w:rsidRDefault="00E712BA" w:rsidP="0008556A">
            <w:pPr>
              <w:rPr>
                <w:color w:val="215E99" w:themeColor="text2" w:themeTint="BF"/>
              </w:rPr>
            </w:pPr>
            <w:r w:rsidRPr="00BC1E30">
              <w:rPr>
                <w:color w:val="00B050"/>
              </w:rPr>
              <w:t>Choosing 20 as the min samples per split. The decision tree and scores update to reflect new value. In many cases this number does not make a difference as much as max-depth value updates do.</w:t>
            </w:r>
          </w:p>
        </w:tc>
      </w:tr>
      <w:tr w:rsidR="00E712BA" w14:paraId="290F5F91" w14:textId="77777777" w:rsidTr="0008556A">
        <w:tc>
          <w:tcPr>
            <w:tcW w:w="3006" w:type="dxa"/>
          </w:tcPr>
          <w:p w14:paraId="41764185" w14:textId="77777777" w:rsidR="00E712BA" w:rsidRDefault="00E712BA" w:rsidP="0008556A">
            <w:r>
              <w:t>Choose 1 on the slider</w:t>
            </w:r>
          </w:p>
        </w:tc>
        <w:tc>
          <w:tcPr>
            <w:tcW w:w="3005" w:type="dxa"/>
          </w:tcPr>
          <w:p w14:paraId="70BC72B7" w14:textId="77777777" w:rsidR="00E712BA" w:rsidRDefault="00E712BA" w:rsidP="0008556A">
            <w:r>
              <w:t>An overfitting warning is displayed, but the tree visualisation and scores are still updated</w:t>
            </w:r>
          </w:p>
        </w:tc>
        <w:tc>
          <w:tcPr>
            <w:tcW w:w="3005" w:type="dxa"/>
          </w:tcPr>
          <w:p w14:paraId="0889C9CC" w14:textId="77777777" w:rsidR="00E712BA" w:rsidRDefault="00E712BA" w:rsidP="0008556A">
            <w:r w:rsidRPr="00BC1E30">
              <w:rPr>
                <w:color w:val="00B050"/>
              </w:rPr>
              <w:t>Warning is displayed indicating to the user that low samples per leaf can lead to overfitting. Decision tree is still updated to reflect min sample leaf value.</w:t>
            </w:r>
          </w:p>
        </w:tc>
      </w:tr>
    </w:tbl>
    <w:p w14:paraId="4DD209F4" w14:textId="77777777" w:rsidR="00E712BA" w:rsidRDefault="00E712BA" w:rsidP="00E712BA">
      <w:pPr>
        <w:ind w:left="360"/>
      </w:pPr>
    </w:p>
    <w:p w14:paraId="0DD4AC09" w14:textId="77777777" w:rsidR="00E712BA" w:rsidRDefault="00E712BA" w:rsidP="00E712BA">
      <w:pPr>
        <w:pStyle w:val="ListParagraph"/>
      </w:pPr>
    </w:p>
    <w:p w14:paraId="32D8994E" w14:textId="77777777" w:rsidR="00E712BA" w:rsidRDefault="00E712BA" w:rsidP="00E712BA">
      <w:pPr>
        <w:pStyle w:val="ListParagraph"/>
        <w:numPr>
          <w:ilvl w:val="0"/>
          <w:numId w:val="3"/>
        </w:numPr>
      </w:pPr>
      <w:r>
        <w:t>Test Size</w:t>
      </w:r>
    </w:p>
    <w:tbl>
      <w:tblPr>
        <w:tblStyle w:val="TableGrid"/>
        <w:tblW w:w="0" w:type="auto"/>
        <w:tblLook w:val="04A0" w:firstRow="1" w:lastRow="0" w:firstColumn="1" w:lastColumn="0" w:noHBand="0" w:noVBand="1"/>
      </w:tblPr>
      <w:tblGrid>
        <w:gridCol w:w="3006"/>
        <w:gridCol w:w="3005"/>
        <w:gridCol w:w="3005"/>
      </w:tblGrid>
      <w:tr w:rsidR="00E712BA" w14:paraId="5A5AB82E" w14:textId="77777777" w:rsidTr="0008556A">
        <w:tc>
          <w:tcPr>
            <w:tcW w:w="3006" w:type="dxa"/>
          </w:tcPr>
          <w:p w14:paraId="3A7E1C7A" w14:textId="77777777" w:rsidR="00E712BA" w:rsidRDefault="00E712BA" w:rsidP="0008556A">
            <w:r>
              <w:t>Action</w:t>
            </w:r>
          </w:p>
        </w:tc>
        <w:tc>
          <w:tcPr>
            <w:tcW w:w="3005" w:type="dxa"/>
          </w:tcPr>
          <w:p w14:paraId="131757AE" w14:textId="77777777" w:rsidR="00E712BA" w:rsidRDefault="00E712BA" w:rsidP="0008556A">
            <w:r>
              <w:t>Expected Outcome</w:t>
            </w:r>
          </w:p>
        </w:tc>
        <w:tc>
          <w:tcPr>
            <w:tcW w:w="3005" w:type="dxa"/>
          </w:tcPr>
          <w:p w14:paraId="018B5C25" w14:textId="77777777" w:rsidR="00E712BA" w:rsidRDefault="00E712BA" w:rsidP="0008556A">
            <w:r>
              <w:t>Outcome</w:t>
            </w:r>
          </w:p>
        </w:tc>
      </w:tr>
      <w:tr w:rsidR="00E712BA" w14:paraId="37489723" w14:textId="77777777" w:rsidTr="0008556A">
        <w:tc>
          <w:tcPr>
            <w:tcW w:w="3006" w:type="dxa"/>
          </w:tcPr>
          <w:p w14:paraId="65589427" w14:textId="77777777" w:rsidR="00E712BA" w:rsidRDefault="00E712BA" w:rsidP="0008556A">
            <w:r>
              <w:t>Enter a valid ‘</w:t>
            </w:r>
            <w:proofErr w:type="spellStart"/>
            <w:r>
              <w:t>mid range</w:t>
            </w:r>
            <w:proofErr w:type="spellEnd"/>
            <w:r>
              <w:t>’ number on the slider</w:t>
            </w:r>
          </w:p>
        </w:tc>
        <w:tc>
          <w:tcPr>
            <w:tcW w:w="3005" w:type="dxa"/>
          </w:tcPr>
          <w:p w14:paraId="12388080" w14:textId="77777777" w:rsidR="00E712BA" w:rsidRDefault="00E712BA" w:rsidP="0008556A">
            <w:r>
              <w:t>The tree visualisation and scores align with the selected number</w:t>
            </w:r>
          </w:p>
        </w:tc>
        <w:tc>
          <w:tcPr>
            <w:tcW w:w="3005" w:type="dxa"/>
          </w:tcPr>
          <w:p w14:paraId="1CA66A4C" w14:textId="77777777" w:rsidR="00E712BA" w:rsidRPr="0082035B" w:rsidRDefault="00E712BA" w:rsidP="0008556A">
            <w:pPr>
              <w:rPr>
                <w:color w:val="215E99" w:themeColor="text2" w:themeTint="BF"/>
              </w:rPr>
            </w:pPr>
            <w:proofErr w:type="spellStart"/>
            <w:r w:rsidRPr="00BC1E30">
              <w:rPr>
                <w:color w:val="00B050"/>
              </w:rPr>
              <w:t>Mid range</w:t>
            </w:r>
            <w:proofErr w:type="spellEnd"/>
            <w:r w:rsidRPr="00BC1E30">
              <w:rPr>
                <w:color w:val="00B050"/>
              </w:rPr>
              <w:t xml:space="preserve"> number is chosen as 0.25. The scores and decision tree visualisation update to reflect the new chosen test split size as expected.</w:t>
            </w:r>
          </w:p>
        </w:tc>
      </w:tr>
      <w:tr w:rsidR="00E712BA" w14:paraId="099E23F0" w14:textId="77777777" w:rsidTr="0008556A">
        <w:tc>
          <w:tcPr>
            <w:tcW w:w="3006" w:type="dxa"/>
          </w:tcPr>
          <w:p w14:paraId="76DAF606" w14:textId="77777777" w:rsidR="00E712BA" w:rsidRDefault="00E712BA" w:rsidP="0008556A">
            <w:r>
              <w:t>Choose small test size sample (0.05)</w:t>
            </w:r>
          </w:p>
        </w:tc>
        <w:tc>
          <w:tcPr>
            <w:tcW w:w="3005" w:type="dxa"/>
          </w:tcPr>
          <w:p w14:paraId="491D3BFD" w14:textId="77777777" w:rsidR="00E712BA" w:rsidRDefault="00E712BA" w:rsidP="0008556A">
            <w:r>
              <w:t>A warning is displayed, explaining why a small test size can lead to bad generalisation. The tree and scores are still updated to reflect these changes.</w:t>
            </w:r>
          </w:p>
        </w:tc>
        <w:tc>
          <w:tcPr>
            <w:tcW w:w="3005" w:type="dxa"/>
          </w:tcPr>
          <w:p w14:paraId="019343D6" w14:textId="77777777" w:rsidR="00E712BA" w:rsidRPr="0082035B" w:rsidRDefault="00E712BA" w:rsidP="0008556A">
            <w:pPr>
              <w:rPr>
                <w:color w:val="215E99" w:themeColor="text2" w:themeTint="BF"/>
              </w:rPr>
            </w:pPr>
            <w:r w:rsidRPr="00BC1E30">
              <w:rPr>
                <w:color w:val="00B050"/>
              </w:rPr>
              <w:t>Small test split sizes display a warning underneath the slider. This message warns users that choosing small sample sizes may lead to weak generalisation of the model. The decision tree updates to take on the new test size value.</w:t>
            </w:r>
          </w:p>
        </w:tc>
      </w:tr>
      <w:tr w:rsidR="00E712BA" w14:paraId="44B305A4" w14:textId="77777777" w:rsidTr="0008556A">
        <w:tc>
          <w:tcPr>
            <w:tcW w:w="3006" w:type="dxa"/>
          </w:tcPr>
          <w:p w14:paraId="12D574B3" w14:textId="77777777" w:rsidR="00E712BA" w:rsidRDefault="00E712BA" w:rsidP="0008556A">
            <w:r>
              <w:t>Choose large test size sample (0.5)</w:t>
            </w:r>
          </w:p>
        </w:tc>
        <w:tc>
          <w:tcPr>
            <w:tcW w:w="3005" w:type="dxa"/>
          </w:tcPr>
          <w:p w14:paraId="21EAB316" w14:textId="77777777" w:rsidR="00E712BA" w:rsidRDefault="00E712BA" w:rsidP="0008556A">
            <w:r>
              <w:t xml:space="preserve">A warning is displayed, explaining why large </w:t>
            </w:r>
            <w:r>
              <w:lastRenderedPageBreak/>
              <w:t>training sets can lead to a bad model. The tree and scores are still updated to reflect these changes.</w:t>
            </w:r>
          </w:p>
        </w:tc>
        <w:tc>
          <w:tcPr>
            <w:tcW w:w="3005" w:type="dxa"/>
          </w:tcPr>
          <w:p w14:paraId="43E509BA" w14:textId="77777777" w:rsidR="00E712BA" w:rsidRPr="0082035B" w:rsidRDefault="00E712BA" w:rsidP="0008556A">
            <w:pPr>
              <w:rPr>
                <w:color w:val="215E99" w:themeColor="text2" w:themeTint="BF"/>
              </w:rPr>
            </w:pPr>
            <w:r w:rsidRPr="00BC1E30">
              <w:rPr>
                <w:color w:val="00B050"/>
              </w:rPr>
              <w:lastRenderedPageBreak/>
              <w:t xml:space="preserve">0.5 test split size. A warning is displayed underneath the </w:t>
            </w:r>
            <w:r w:rsidRPr="00BC1E30">
              <w:rPr>
                <w:color w:val="00B050"/>
              </w:rPr>
              <w:lastRenderedPageBreak/>
              <w:t>slider to indicate to the user that large test sizes will not provide enough training data to make good generalisations on the model. The visualisations and scores still update to reflect these changes.</w:t>
            </w:r>
          </w:p>
        </w:tc>
      </w:tr>
    </w:tbl>
    <w:p w14:paraId="22EC374D" w14:textId="77777777" w:rsidR="00E712BA" w:rsidRDefault="00E712BA" w:rsidP="00E712BA"/>
    <w:p w14:paraId="5B124CD4" w14:textId="77777777" w:rsidR="00E712BA" w:rsidRDefault="00E712BA" w:rsidP="00E712BA"/>
    <w:p w14:paraId="681A4245" w14:textId="77777777" w:rsidR="00E712BA" w:rsidRDefault="00E712BA" w:rsidP="00E712BA">
      <w:r>
        <w:t>Model Training and Evaluation</w:t>
      </w:r>
    </w:p>
    <w:p w14:paraId="526D486D" w14:textId="77777777" w:rsidR="00E712BA" w:rsidRDefault="00E712BA" w:rsidP="00E712BA"/>
    <w:p w14:paraId="45806500" w14:textId="77777777" w:rsidR="00E712BA" w:rsidRDefault="00E712BA" w:rsidP="00E712BA">
      <w:pPr>
        <w:rPr>
          <w:color w:val="FF0000"/>
        </w:rPr>
      </w:pPr>
      <w:r>
        <w:tab/>
      </w:r>
      <w:r w:rsidRPr="00823DAC">
        <w:rPr>
          <w:color w:val="FF0000"/>
        </w:rPr>
        <w:t xml:space="preserve">Is the overfitting warning </w:t>
      </w:r>
      <w:proofErr w:type="gramStart"/>
      <w:r w:rsidRPr="00823DAC">
        <w:rPr>
          <w:color w:val="FF0000"/>
        </w:rPr>
        <w:t>actually valid</w:t>
      </w:r>
      <w:proofErr w:type="gramEnd"/>
      <w:r w:rsidRPr="00823DAC">
        <w:rPr>
          <w:color w:val="FF0000"/>
        </w:rPr>
        <w:t>?</w:t>
      </w:r>
    </w:p>
    <w:p w14:paraId="69AF7DF3" w14:textId="77777777" w:rsidR="00E712BA" w:rsidRDefault="00E712BA" w:rsidP="00E712BA">
      <w:pPr>
        <w:rPr>
          <w:color w:val="FF0000"/>
        </w:rPr>
      </w:pPr>
    </w:p>
    <w:p w14:paraId="0C7FC206" w14:textId="77777777" w:rsidR="00E712BA" w:rsidRDefault="00E712BA" w:rsidP="00E712BA">
      <w:pPr>
        <w:pStyle w:val="ListParagraph"/>
        <w:numPr>
          <w:ilvl w:val="0"/>
          <w:numId w:val="6"/>
        </w:numPr>
        <w:rPr>
          <w:color w:val="FF0000"/>
        </w:rPr>
      </w:pPr>
      <w:r>
        <w:rPr>
          <w:color w:val="FF0000"/>
        </w:rPr>
        <w:t>Decision Tree</w:t>
      </w:r>
    </w:p>
    <w:tbl>
      <w:tblPr>
        <w:tblStyle w:val="TableGrid"/>
        <w:tblW w:w="0" w:type="auto"/>
        <w:tblLook w:val="04A0" w:firstRow="1" w:lastRow="0" w:firstColumn="1" w:lastColumn="0" w:noHBand="0" w:noVBand="1"/>
      </w:tblPr>
      <w:tblGrid>
        <w:gridCol w:w="3005"/>
        <w:gridCol w:w="3005"/>
        <w:gridCol w:w="3006"/>
      </w:tblGrid>
      <w:tr w:rsidR="00E712BA" w14:paraId="6F426E23" w14:textId="77777777" w:rsidTr="0008556A">
        <w:tc>
          <w:tcPr>
            <w:tcW w:w="3005" w:type="dxa"/>
          </w:tcPr>
          <w:p w14:paraId="1C43257E" w14:textId="77777777" w:rsidR="00E712BA" w:rsidRDefault="00E712BA" w:rsidP="0008556A">
            <w:r>
              <w:t>Action</w:t>
            </w:r>
          </w:p>
        </w:tc>
        <w:tc>
          <w:tcPr>
            <w:tcW w:w="3005" w:type="dxa"/>
          </w:tcPr>
          <w:p w14:paraId="570206EC" w14:textId="77777777" w:rsidR="00E712BA" w:rsidRDefault="00E712BA" w:rsidP="0008556A">
            <w:r>
              <w:t>Expected Outcome</w:t>
            </w:r>
          </w:p>
        </w:tc>
        <w:tc>
          <w:tcPr>
            <w:tcW w:w="3006" w:type="dxa"/>
          </w:tcPr>
          <w:p w14:paraId="03D075C3" w14:textId="77777777" w:rsidR="00E712BA" w:rsidRDefault="00E712BA" w:rsidP="0008556A">
            <w:r>
              <w:t>Outcome</w:t>
            </w:r>
          </w:p>
        </w:tc>
      </w:tr>
      <w:tr w:rsidR="00E712BA" w14:paraId="515ACFC7" w14:textId="77777777" w:rsidTr="0008556A">
        <w:tc>
          <w:tcPr>
            <w:tcW w:w="3005" w:type="dxa"/>
          </w:tcPr>
          <w:p w14:paraId="62882CAC" w14:textId="77777777" w:rsidR="00E712BA" w:rsidRDefault="00E712BA" w:rsidP="0008556A">
            <w:r>
              <w:t>Choose different Max depth levels</w:t>
            </w:r>
          </w:p>
        </w:tc>
        <w:tc>
          <w:tcPr>
            <w:tcW w:w="3005" w:type="dxa"/>
          </w:tcPr>
          <w:p w14:paraId="1D26BB59" w14:textId="77777777" w:rsidR="00E712BA" w:rsidRDefault="00E712BA" w:rsidP="0008556A">
            <w:r>
              <w:t>Number of levels in the tree should match the max depth levels in the slider</w:t>
            </w:r>
          </w:p>
        </w:tc>
        <w:tc>
          <w:tcPr>
            <w:tcW w:w="3006" w:type="dxa"/>
          </w:tcPr>
          <w:p w14:paraId="71EDF848" w14:textId="2052EB98" w:rsidR="00E712BA" w:rsidRPr="0082035B" w:rsidRDefault="00E712BA" w:rsidP="0008556A">
            <w:pPr>
              <w:rPr>
                <w:color w:val="215E99" w:themeColor="text2" w:themeTint="BF"/>
              </w:rPr>
            </w:pPr>
            <w:r w:rsidRPr="00CF16FF">
              <w:rPr>
                <w:color w:val="FFC000"/>
              </w:rPr>
              <w:t>Each change for the number in the max depth slider is successfully rendered in the decision tree visualisation.</w:t>
            </w:r>
            <w:r w:rsidR="00CF16FF" w:rsidRPr="00CF16FF">
              <w:rPr>
                <w:color w:val="FFC000"/>
              </w:rPr>
              <w:t xml:space="preserve"> Page loading times increases when max depth increases – application becomes unstable with larger datasets. Issues with scalability.</w:t>
            </w:r>
          </w:p>
        </w:tc>
      </w:tr>
      <w:tr w:rsidR="00E712BA" w14:paraId="4D95CC80" w14:textId="77777777" w:rsidTr="0008556A">
        <w:tc>
          <w:tcPr>
            <w:tcW w:w="3005" w:type="dxa"/>
          </w:tcPr>
          <w:p w14:paraId="23E1D53E" w14:textId="77777777" w:rsidR="00E712BA" w:rsidRDefault="00E712BA" w:rsidP="0008556A">
            <w:r>
              <w:t xml:space="preserve">Choose different </w:t>
            </w:r>
            <w:proofErr w:type="spellStart"/>
            <w:r>
              <w:t>min_samples</w:t>
            </w:r>
            <w:proofErr w:type="spellEnd"/>
            <w:r>
              <w:t xml:space="preserve"> per leaf and split values</w:t>
            </w:r>
          </w:p>
        </w:tc>
        <w:tc>
          <w:tcPr>
            <w:tcW w:w="3005" w:type="dxa"/>
          </w:tcPr>
          <w:p w14:paraId="29BE7E19" w14:textId="77777777" w:rsidR="00E712BA" w:rsidRDefault="00E712BA" w:rsidP="0008556A">
            <w:r>
              <w:t xml:space="preserve">The decision tree should update and change to reflect any changes </w:t>
            </w:r>
          </w:p>
        </w:tc>
        <w:tc>
          <w:tcPr>
            <w:tcW w:w="3006" w:type="dxa"/>
          </w:tcPr>
          <w:p w14:paraId="0BF83F01" w14:textId="77777777" w:rsidR="00E712BA" w:rsidRPr="00AC0DA3" w:rsidRDefault="00E712BA" w:rsidP="0008556A">
            <w:pPr>
              <w:rPr>
                <w:color w:val="00B050"/>
              </w:rPr>
            </w:pPr>
            <w:r w:rsidRPr="00AC0DA3">
              <w:rPr>
                <w:color w:val="00B050"/>
              </w:rPr>
              <w:t xml:space="preserve">Each change in both the sliders updates the decision tree visualisations. </w:t>
            </w:r>
            <w:proofErr w:type="gramStart"/>
            <w:r w:rsidRPr="00AC0DA3">
              <w:rPr>
                <w:color w:val="00B050"/>
              </w:rPr>
              <w:t>However</w:t>
            </w:r>
            <w:proofErr w:type="gramEnd"/>
            <w:r w:rsidRPr="00AC0DA3">
              <w:rPr>
                <w:color w:val="00B050"/>
              </w:rPr>
              <w:t xml:space="preserve"> the scores or tree do not change – these parameters may not change anything due to the size or simplicity of the dataset.</w:t>
            </w:r>
          </w:p>
        </w:tc>
      </w:tr>
    </w:tbl>
    <w:p w14:paraId="06D31AC1" w14:textId="77777777" w:rsidR="00E712BA" w:rsidRPr="00EE36A8" w:rsidRDefault="00E712BA" w:rsidP="00E712BA">
      <w:pPr>
        <w:ind w:left="360"/>
        <w:rPr>
          <w:color w:val="FF0000"/>
        </w:rPr>
      </w:pPr>
    </w:p>
    <w:p w14:paraId="6BB5FFD4" w14:textId="77777777" w:rsidR="00E712BA" w:rsidRPr="009E100E" w:rsidRDefault="00E712BA" w:rsidP="00E712BA">
      <w:pPr>
        <w:rPr>
          <w:color w:val="FF0000"/>
        </w:rPr>
      </w:pPr>
    </w:p>
    <w:p w14:paraId="40245E2E" w14:textId="77777777" w:rsidR="00E712BA" w:rsidRDefault="00E712BA" w:rsidP="00E712BA">
      <w:pPr>
        <w:pStyle w:val="ListParagraph"/>
        <w:numPr>
          <w:ilvl w:val="0"/>
          <w:numId w:val="6"/>
        </w:numPr>
      </w:pPr>
      <w:r>
        <w:t>Scores</w:t>
      </w:r>
    </w:p>
    <w:tbl>
      <w:tblPr>
        <w:tblStyle w:val="TableGrid"/>
        <w:tblW w:w="0" w:type="auto"/>
        <w:tblLook w:val="04A0" w:firstRow="1" w:lastRow="0" w:firstColumn="1" w:lastColumn="0" w:noHBand="0" w:noVBand="1"/>
      </w:tblPr>
      <w:tblGrid>
        <w:gridCol w:w="3005"/>
        <w:gridCol w:w="3005"/>
        <w:gridCol w:w="3006"/>
      </w:tblGrid>
      <w:tr w:rsidR="00E712BA" w14:paraId="1217812D" w14:textId="77777777" w:rsidTr="0008556A">
        <w:tc>
          <w:tcPr>
            <w:tcW w:w="3005" w:type="dxa"/>
          </w:tcPr>
          <w:p w14:paraId="4E3DCF6B" w14:textId="77777777" w:rsidR="00E712BA" w:rsidRDefault="00E712BA" w:rsidP="0008556A">
            <w:r>
              <w:t>Action</w:t>
            </w:r>
          </w:p>
        </w:tc>
        <w:tc>
          <w:tcPr>
            <w:tcW w:w="3005" w:type="dxa"/>
          </w:tcPr>
          <w:p w14:paraId="344B2B5E" w14:textId="77777777" w:rsidR="00E712BA" w:rsidRDefault="00E712BA" w:rsidP="0008556A">
            <w:r>
              <w:t>Expected Outcome</w:t>
            </w:r>
          </w:p>
        </w:tc>
        <w:tc>
          <w:tcPr>
            <w:tcW w:w="3006" w:type="dxa"/>
          </w:tcPr>
          <w:p w14:paraId="42CB736A" w14:textId="77777777" w:rsidR="00E712BA" w:rsidRDefault="00E712BA" w:rsidP="0008556A">
            <w:r>
              <w:t>Outcome</w:t>
            </w:r>
          </w:p>
        </w:tc>
      </w:tr>
      <w:tr w:rsidR="00E712BA" w14:paraId="0AC6F3A9" w14:textId="77777777" w:rsidTr="0008556A">
        <w:tc>
          <w:tcPr>
            <w:tcW w:w="3005" w:type="dxa"/>
          </w:tcPr>
          <w:p w14:paraId="2AC362C2" w14:textId="77777777" w:rsidR="00E712BA" w:rsidRDefault="00E712BA" w:rsidP="0008556A">
            <w:r>
              <w:t>Change configuration criteria</w:t>
            </w:r>
          </w:p>
        </w:tc>
        <w:tc>
          <w:tcPr>
            <w:tcW w:w="3005" w:type="dxa"/>
          </w:tcPr>
          <w:p w14:paraId="24B063ED" w14:textId="77777777" w:rsidR="00E712BA" w:rsidRDefault="00E712BA" w:rsidP="0008556A">
            <w:r>
              <w:t>Scores for training, test and generalisation should change and update</w:t>
            </w:r>
          </w:p>
        </w:tc>
        <w:tc>
          <w:tcPr>
            <w:tcW w:w="3006" w:type="dxa"/>
          </w:tcPr>
          <w:p w14:paraId="1DF63E76" w14:textId="77777777" w:rsidR="00E712BA" w:rsidRPr="00680631" w:rsidRDefault="00E712BA" w:rsidP="0008556A">
            <w:pPr>
              <w:rPr>
                <w:color w:val="00B050"/>
              </w:rPr>
            </w:pPr>
            <w:r w:rsidRPr="00680631">
              <w:rPr>
                <w:color w:val="00B050"/>
              </w:rPr>
              <w:t>Each change in the parameter configuration causes an update for the training, test and generalisation scores.</w:t>
            </w:r>
          </w:p>
        </w:tc>
      </w:tr>
      <w:tr w:rsidR="00E712BA" w14:paraId="54126F42" w14:textId="77777777" w:rsidTr="0008556A">
        <w:tc>
          <w:tcPr>
            <w:tcW w:w="3005" w:type="dxa"/>
          </w:tcPr>
          <w:p w14:paraId="0D7E561E" w14:textId="77777777" w:rsidR="00E712BA" w:rsidRDefault="00E712BA" w:rsidP="0008556A">
            <w:r>
              <w:t>Configure overfitting model (High max depth, low min samples split, low min samples leaf). Check decision tree and visualisation to check this is accurate – is it really overfitting?</w:t>
            </w:r>
          </w:p>
        </w:tc>
        <w:tc>
          <w:tcPr>
            <w:tcW w:w="3005" w:type="dxa"/>
          </w:tcPr>
          <w:p w14:paraId="42BA6775" w14:textId="77777777" w:rsidR="00E712BA" w:rsidRDefault="00E712BA" w:rsidP="0008556A">
            <w:r>
              <w:t>High training score, lower test score. Warning is displayed stating that the scores suggest overfitting</w:t>
            </w:r>
          </w:p>
        </w:tc>
        <w:tc>
          <w:tcPr>
            <w:tcW w:w="3006" w:type="dxa"/>
          </w:tcPr>
          <w:p w14:paraId="2A24C34D" w14:textId="77777777" w:rsidR="00E712BA" w:rsidRDefault="00E712BA" w:rsidP="0008556A">
            <w:pPr>
              <w:rPr>
                <w:color w:val="00B050"/>
              </w:rPr>
            </w:pPr>
            <w:r w:rsidRPr="0034459D">
              <w:rPr>
                <w:color w:val="00B050"/>
              </w:rPr>
              <w:t xml:space="preserve">The training </w:t>
            </w:r>
            <w:proofErr w:type="spellStart"/>
            <w:r w:rsidRPr="0034459D">
              <w:rPr>
                <w:color w:val="00B050"/>
              </w:rPr>
              <w:t>mae</w:t>
            </w:r>
            <w:proofErr w:type="spellEnd"/>
            <w:r w:rsidRPr="0034459D">
              <w:rPr>
                <w:color w:val="00B050"/>
              </w:rPr>
              <w:t xml:space="preserve"> score is significantly lower than the test score. A warning is correctly displayed stating that the scores suggest overfitting.   </w:t>
            </w:r>
          </w:p>
          <w:p w14:paraId="041FD3F1" w14:textId="03EB1E4A" w:rsidR="00CF16FF" w:rsidRPr="0082035B" w:rsidRDefault="00CF16FF" w:rsidP="0008556A">
            <w:pPr>
              <w:rPr>
                <w:color w:val="215E99" w:themeColor="text2" w:themeTint="BF"/>
              </w:rPr>
            </w:pPr>
            <w:r w:rsidRPr="00CF16FF">
              <w:rPr>
                <w:color w:val="FFC000"/>
              </w:rPr>
              <w:t xml:space="preserve">In one case the difference between the scores </w:t>
            </w:r>
            <w:proofErr w:type="gramStart"/>
            <w:r w:rsidRPr="00CF16FF">
              <w:rPr>
                <w:color w:val="FFC000"/>
              </w:rPr>
              <w:t>are</w:t>
            </w:r>
            <w:proofErr w:type="gramEnd"/>
            <w:r w:rsidRPr="00CF16FF">
              <w:rPr>
                <w:color w:val="FFC000"/>
              </w:rPr>
              <w:t xml:space="preserve"> not </w:t>
            </w:r>
            <w:r w:rsidRPr="00CF16FF">
              <w:rPr>
                <w:color w:val="FFC000"/>
              </w:rPr>
              <w:lastRenderedPageBreak/>
              <w:t>very different, but the test score is greater than the baseline threshold (mean + 1.5*std). This could be a point of disagreement on whether this is overfitting or not</w:t>
            </w:r>
          </w:p>
        </w:tc>
      </w:tr>
      <w:tr w:rsidR="00E712BA" w14:paraId="5690AF3D" w14:textId="77777777" w:rsidTr="0008556A">
        <w:tc>
          <w:tcPr>
            <w:tcW w:w="3005" w:type="dxa"/>
          </w:tcPr>
          <w:p w14:paraId="62432558" w14:textId="77777777" w:rsidR="00E712BA" w:rsidRDefault="00E712BA" w:rsidP="0008556A">
            <w:r>
              <w:lastRenderedPageBreak/>
              <w:t>Configure underfitting model (low max depth, high min samples split, high min samples leaf). Check decision tree and visualisation to check this is accurate – is it really underfitting?</w:t>
            </w:r>
          </w:p>
        </w:tc>
        <w:tc>
          <w:tcPr>
            <w:tcW w:w="3005" w:type="dxa"/>
          </w:tcPr>
          <w:p w14:paraId="44FC902A" w14:textId="77777777" w:rsidR="00E712BA" w:rsidRDefault="00E712BA" w:rsidP="0008556A">
            <w:r>
              <w:t xml:space="preserve">Low training and </w:t>
            </w:r>
            <w:proofErr w:type="gramStart"/>
            <w:r>
              <w:t>low test</w:t>
            </w:r>
            <w:proofErr w:type="gramEnd"/>
            <w:r>
              <w:t xml:space="preserve"> scores. Warning is displayed stating that the scores suggest underfitting</w:t>
            </w:r>
          </w:p>
        </w:tc>
        <w:tc>
          <w:tcPr>
            <w:tcW w:w="3006" w:type="dxa"/>
          </w:tcPr>
          <w:p w14:paraId="28336404" w14:textId="5E2F9938" w:rsidR="00E712BA" w:rsidRPr="00DB4444" w:rsidRDefault="005A1AFD" w:rsidP="0008556A">
            <w:pPr>
              <w:rPr>
                <w:color w:val="00B050"/>
              </w:rPr>
            </w:pPr>
            <w:r w:rsidRPr="00635162">
              <w:rPr>
                <w:color w:val="FFC000"/>
              </w:rPr>
              <w:t xml:space="preserve">With this dataset it is difficult to obtain an ‘underfitting’ model. </w:t>
            </w:r>
            <w:r w:rsidR="00635162" w:rsidRPr="00635162">
              <w:rPr>
                <w:color w:val="FFC000"/>
              </w:rPr>
              <w:t>could also mean that the method to establish any over/underfitting data needs to be different for this dataset</w:t>
            </w:r>
            <w:r w:rsidR="00635162">
              <w:rPr>
                <w:color w:val="00B050"/>
              </w:rPr>
              <w:t>.</w:t>
            </w:r>
            <w:r w:rsidR="00635162">
              <w:rPr>
                <w:color w:val="00B050"/>
              </w:rPr>
              <w:t xml:space="preserve"> One underfitting model was found, as both scores were close to 0 but surpassed the threshold for underfit. An appropriate underfit warning was displayed under the model scores. </w:t>
            </w:r>
          </w:p>
        </w:tc>
      </w:tr>
      <w:tr w:rsidR="00E712BA" w14:paraId="53E8227B" w14:textId="77777777" w:rsidTr="0008556A">
        <w:tc>
          <w:tcPr>
            <w:tcW w:w="3005" w:type="dxa"/>
          </w:tcPr>
          <w:p w14:paraId="079FA36F" w14:textId="77777777" w:rsidR="00E712BA" w:rsidRDefault="00E712BA" w:rsidP="0008556A">
            <w:r>
              <w:t>Configure good model (check parameters through grid search CV). Check decision tree and visualisations to check this is accurate.</w:t>
            </w:r>
          </w:p>
        </w:tc>
        <w:tc>
          <w:tcPr>
            <w:tcW w:w="3005" w:type="dxa"/>
          </w:tcPr>
          <w:p w14:paraId="124D9EDC" w14:textId="77777777" w:rsidR="00E712BA" w:rsidRDefault="00E712BA" w:rsidP="0008556A">
            <w:r>
              <w:t xml:space="preserve">High training and </w:t>
            </w:r>
            <w:proofErr w:type="gramStart"/>
            <w:r>
              <w:t>high test</w:t>
            </w:r>
            <w:proofErr w:type="gramEnd"/>
            <w:r>
              <w:t xml:space="preserve"> score. Displays message suggesting that the scores show the model is a good fit.</w:t>
            </w:r>
          </w:p>
        </w:tc>
        <w:tc>
          <w:tcPr>
            <w:tcW w:w="3006" w:type="dxa"/>
          </w:tcPr>
          <w:p w14:paraId="46D426FA" w14:textId="349ACD0A" w:rsidR="00E712BA" w:rsidRPr="00DB4444" w:rsidRDefault="005A1AFD" w:rsidP="0008556A">
            <w:pPr>
              <w:rPr>
                <w:color w:val="00B050"/>
              </w:rPr>
            </w:pPr>
            <w:r>
              <w:rPr>
                <w:color w:val="00B050"/>
              </w:rPr>
              <w:t xml:space="preserve">Very low </w:t>
            </w:r>
            <w:proofErr w:type="spellStart"/>
            <w:r>
              <w:rPr>
                <w:color w:val="00B050"/>
              </w:rPr>
              <w:t>mae</w:t>
            </w:r>
            <w:proofErr w:type="spellEnd"/>
            <w:r>
              <w:rPr>
                <w:color w:val="00B050"/>
              </w:rPr>
              <w:t xml:space="preserve"> errors for both training and test scores. They are also very close scores suggesting they have generalised well. </w:t>
            </w:r>
            <w:r w:rsidR="00E712BA" w:rsidRPr="00DB4444">
              <w:rPr>
                <w:color w:val="00B050"/>
              </w:rPr>
              <w:t xml:space="preserve"> A message is displayed underneath the scores suggesting this is a good model fit. </w:t>
            </w:r>
          </w:p>
        </w:tc>
      </w:tr>
    </w:tbl>
    <w:p w14:paraId="0B7FA479" w14:textId="77777777" w:rsidR="00E712BA" w:rsidRDefault="00E712BA" w:rsidP="00E712BA">
      <w:pPr>
        <w:pStyle w:val="ListParagraph"/>
      </w:pPr>
    </w:p>
    <w:p w14:paraId="3AD57CFD" w14:textId="77777777" w:rsidR="00E712BA" w:rsidRDefault="00E712BA" w:rsidP="00E712BA">
      <w:pPr>
        <w:pStyle w:val="ListParagraph"/>
      </w:pPr>
    </w:p>
    <w:p w14:paraId="2B28D73E" w14:textId="77777777" w:rsidR="00E712BA" w:rsidRDefault="00E712BA" w:rsidP="00E712BA">
      <w:pPr>
        <w:pStyle w:val="ListParagraph"/>
        <w:numPr>
          <w:ilvl w:val="0"/>
          <w:numId w:val="6"/>
        </w:numPr>
      </w:pPr>
      <w:r>
        <w:t xml:space="preserve">True vs Predicted Values </w:t>
      </w:r>
    </w:p>
    <w:tbl>
      <w:tblPr>
        <w:tblStyle w:val="TableGrid"/>
        <w:tblW w:w="0" w:type="auto"/>
        <w:tblLook w:val="04A0" w:firstRow="1" w:lastRow="0" w:firstColumn="1" w:lastColumn="0" w:noHBand="0" w:noVBand="1"/>
      </w:tblPr>
      <w:tblGrid>
        <w:gridCol w:w="3005"/>
        <w:gridCol w:w="3005"/>
        <w:gridCol w:w="3006"/>
      </w:tblGrid>
      <w:tr w:rsidR="00E712BA" w14:paraId="37104B59" w14:textId="77777777" w:rsidTr="0008556A">
        <w:tc>
          <w:tcPr>
            <w:tcW w:w="3005" w:type="dxa"/>
          </w:tcPr>
          <w:p w14:paraId="58D63D7D" w14:textId="77777777" w:rsidR="00E712BA" w:rsidRDefault="00E712BA" w:rsidP="0008556A">
            <w:r>
              <w:t>Action</w:t>
            </w:r>
          </w:p>
        </w:tc>
        <w:tc>
          <w:tcPr>
            <w:tcW w:w="3005" w:type="dxa"/>
          </w:tcPr>
          <w:p w14:paraId="2E01C7B1" w14:textId="77777777" w:rsidR="00E712BA" w:rsidRDefault="00E712BA" w:rsidP="0008556A">
            <w:r>
              <w:t>Expected Outcome</w:t>
            </w:r>
          </w:p>
        </w:tc>
        <w:tc>
          <w:tcPr>
            <w:tcW w:w="3006" w:type="dxa"/>
          </w:tcPr>
          <w:p w14:paraId="15569EA1" w14:textId="77777777" w:rsidR="00E712BA" w:rsidRDefault="00E712BA" w:rsidP="0008556A">
            <w:r>
              <w:t>Outcome</w:t>
            </w:r>
          </w:p>
        </w:tc>
      </w:tr>
      <w:tr w:rsidR="00E712BA" w14:paraId="00092FF6" w14:textId="77777777" w:rsidTr="0008556A">
        <w:tc>
          <w:tcPr>
            <w:tcW w:w="3005" w:type="dxa"/>
          </w:tcPr>
          <w:p w14:paraId="07276C67" w14:textId="77777777" w:rsidR="00E712BA" w:rsidRDefault="00E712BA" w:rsidP="0008556A">
            <w:r>
              <w:t>Configure underfitting model (low max depth, high min samples split, high min samples leaf).</w:t>
            </w:r>
          </w:p>
        </w:tc>
        <w:tc>
          <w:tcPr>
            <w:tcW w:w="3005" w:type="dxa"/>
          </w:tcPr>
          <w:p w14:paraId="0E766172" w14:textId="77777777" w:rsidR="00E712BA" w:rsidRDefault="00E712BA" w:rsidP="0008556A">
            <w:r>
              <w:t>Plot displays correctly and updates dynamically to correlate with test errors. The correlation is weak.</w:t>
            </w:r>
          </w:p>
        </w:tc>
        <w:tc>
          <w:tcPr>
            <w:tcW w:w="3006" w:type="dxa"/>
          </w:tcPr>
          <w:p w14:paraId="6E850477" w14:textId="77777777" w:rsidR="00E712BA" w:rsidRDefault="00E712BA" w:rsidP="0008556A">
            <w:r>
              <w:rPr>
                <w:color w:val="00B050"/>
              </w:rPr>
              <w:t>The plots update to match new configurations. Underfitting – both plots don’t have fewer points close to the diagonal line as expected.</w:t>
            </w:r>
          </w:p>
        </w:tc>
      </w:tr>
      <w:tr w:rsidR="00E712BA" w14:paraId="69941A44" w14:textId="77777777" w:rsidTr="0008556A">
        <w:tc>
          <w:tcPr>
            <w:tcW w:w="3005" w:type="dxa"/>
          </w:tcPr>
          <w:p w14:paraId="7B81A50A" w14:textId="77777777" w:rsidR="00E712BA" w:rsidRDefault="00E712BA" w:rsidP="0008556A">
            <w:r>
              <w:t>Configure good model (grid search CV)</w:t>
            </w:r>
          </w:p>
        </w:tc>
        <w:tc>
          <w:tcPr>
            <w:tcW w:w="3005" w:type="dxa"/>
          </w:tcPr>
          <w:p w14:paraId="37A56513" w14:textId="77777777" w:rsidR="00E712BA" w:rsidRDefault="00E712BA" w:rsidP="0008556A">
            <w:r>
              <w:t>Plot displays correctly and updates dynamically to correlate with test errors. The correlation is good.</w:t>
            </w:r>
          </w:p>
        </w:tc>
        <w:tc>
          <w:tcPr>
            <w:tcW w:w="3006" w:type="dxa"/>
          </w:tcPr>
          <w:p w14:paraId="5F235581" w14:textId="77777777" w:rsidR="00E712BA" w:rsidRDefault="00E712BA" w:rsidP="0008556A">
            <w:r>
              <w:rPr>
                <w:color w:val="00B050"/>
              </w:rPr>
              <w:t xml:space="preserve">The plot updates – both plots are very similar and have a good number of points close to the line. </w:t>
            </w:r>
          </w:p>
        </w:tc>
      </w:tr>
      <w:tr w:rsidR="00E712BA" w14:paraId="3BA2EB6C" w14:textId="77777777" w:rsidTr="0008556A">
        <w:trPr>
          <w:trHeight w:val="181"/>
        </w:trPr>
        <w:tc>
          <w:tcPr>
            <w:tcW w:w="3005" w:type="dxa"/>
          </w:tcPr>
          <w:p w14:paraId="71C08BD3" w14:textId="77777777" w:rsidR="00E712BA" w:rsidRDefault="00E712BA" w:rsidP="0008556A">
            <w:r>
              <w:t>Configure overfitting model (High max depth, low min samples split, low min samples leaf).</w:t>
            </w:r>
          </w:p>
        </w:tc>
        <w:tc>
          <w:tcPr>
            <w:tcW w:w="3005" w:type="dxa"/>
          </w:tcPr>
          <w:p w14:paraId="02C117CA" w14:textId="77777777" w:rsidR="00E712BA" w:rsidRDefault="00E712BA" w:rsidP="0008556A">
            <w:r>
              <w:t>Plot displays correctly and updates dynamically to correlate with test errors. The correlation for test is not as good as expected.</w:t>
            </w:r>
          </w:p>
        </w:tc>
        <w:tc>
          <w:tcPr>
            <w:tcW w:w="3006" w:type="dxa"/>
          </w:tcPr>
          <w:p w14:paraId="44BA56DB" w14:textId="77777777" w:rsidR="00E712BA" w:rsidRDefault="00E712BA" w:rsidP="0008556A">
            <w:r w:rsidRPr="00900E32">
              <w:rPr>
                <w:color w:val="00B050"/>
              </w:rPr>
              <w:t>Overfitting model.</w:t>
            </w:r>
            <w:r>
              <w:rPr>
                <w:color w:val="00B050"/>
              </w:rPr>
              <w:t xml:space="preserve"> The plot updates to show that the training plot has a much better result than the test plots. This is as expected.</w:t>
            </w:r>
          </w:p>
        </w:tc>
      </w:tr>
    </w:tbl>
    <w:p w14:paraId="742E733C" w14:textId="77777777" w:rsidR="00E712BA" w:rsidRDefault="00E712BA" w:rsidP="00E712BA"/>
    <w:p w14:paraId="3507BF4E" w14:textId="77777777" w:rsidR="00E712BA" w:rsidRDefault="00E712BA" w:rsidP="00E712BA">
      <w:pPr>
        <w:pStyle w:val="ListParagraph"/>
        <w:numPr>
          <w:ilvl w:val="0"/>
          <w:numId w:val="6"/>
        </w:numPr>
      </w:pPr>
      <w:r>
        <w:t>Cross Validation</w:t>
      </w:r>
    </w:p>
    <w:tbl>
      <w:tblPr>
        <w:tblStyle w:val="TableGrid"/>
        <w:tblW w:w="0" w:type="auto"/>
        <w:tblLook w:val="04A0" w:firstRow="1" w:lastRow="0" w:firstColumn="1" w:lastColumn="0" w:noHBand="0" w:noVBand="1"/>
      </w:tblPr>
      <w:tblGrid>
        <w:gridCol w:w="3005"/>
        <w:gridCol w:w="3005"/>
        <w:gridCol w:w="3006"/>
      </w:tblGrid>
      <w:tr w:rsidR="00E712BA" w14:paraId="377B83EF" w14:textId="77777777" w:rsidTr="0008556A">
        <w:tc>
          <w:tcPr>
            <w:tcW w:w="3005" w:type="dxa"/>
          </w:tcPr>
          <w:p w14:paraId="0542EC94" w14:textId="77777777" w:rsidR="00E712BA" w:rsidRDefault="00E712BA" w:rsidP="0008556A">
            <w:r>
              <w:t>Action</w:t>
            </w:r>
          </w:p>
        </w:tc>
        <w:tc>
          <w:tcPr>
            <w:tcW w:w="3005" w:type="dxa"/>
          </w:tcPr>
          <w:p w14:paraId="737AAA0D" w14:textId="77777777" w:rsidR="00E712BA" w:rsidRDefault="00E712BA" w:rsidP="0008556A">
            <w:r>
              <w:t>Expected Outcome</w:t>
            </w:r>
          </w:p>
        </w:tc>
        <w:tc>
          <w:tcPr>
            <w:tcW w:w="3006" w:type="dxa"/>
          </w:tcPr>
          <w:p w14:paraId="43DAAF15" w14:textId="77777777" w:rsidR="00E712BA" w:rsidRDefault="00E712BA" w:rsidP="0008556A">
            <w:r>
              <w:t>Outcome</w:t>
            </w:r>
          </w:p>
        </w:tc>
      </w:tr>
      <w:tr w:rsidR="00E712BA" w14:paraId="6941F514" w14:textId="77777777" w:rsidTr="0008556A">
        <w:tc>
          <w:tcPr>
            <w:tcW w:w="3005" w:type="dxa"/>
          </w:tcPr>
          <w:p w14:paraId="1881305C" w14:textId="77777777" w:rsidR="00E712BA" w:rsidRDefault="00E712BA" w:rsidP="0008556A">
            <w:r>
              <w:t xml:space="preserve">Choose all K values on the slider and test with </w:t>
            </w:r>
            <w:proofErr w:type="spellStart"/>
            <w:r>
              <w:t>balanced_accuracy</w:t>
            </w:r>
            <w:proofErr w:type="spellEnd"/>
            <w:r>
              <w:t xml:space="preserve"> scoring</w:t>
            </w:r>
          </w:p>
        </w:tc>
        <w:tc>
          <w:tcPr>
            <w:tcW w:w="3005" w:type="dxa"/>
          </w:tcPr>
          <w:p w14:paraId="2F28E64E" w14:textId="77777777" w:rsidR="00E712BA" w:rsidRDefault="00E712BA" w:rsidP="0008556A">
            <w:r>
              <w:t xml:space="preserve">Mean, standard deviations and lists are dynamically updated to represent the number of K-Folds. </w:t>
            </w:r>
          </w:p>
        </w:tc>
        <w:tc>
          <w:tcPr>
            <w:tcW w:w="3006" w:type="dxa"/>
          </w:tcPr>
          <w:p w14:paraId="4F18109B" w14:textId="77777777" w:rsidR="00E712BA" w:rsidRDefault="00E712BA" w:rsidP="0008556A">
            <w:r w:rsidRPr="00900E32">
              <w:rPr>
                <w:color w:val="00B050"/>
              </w:rPr>
              <w:t>Cross validation with all k values on the slider (2-10) work, and update scorings and lists as expected. The mean and standard deviation re</w:t>
            </w:r>
            <w:r>
              <w:rPr>
                <w:color w:val="00B050"/>
              </w:rPr>
              <w:t>-</w:t>
            </w:r>
            <w:r w:rsidRPr="00900E32">
              <w:rPr>
                <w:color w:val="00B050"/>
              </w:rPr>
              <w:t>renders and updates. The list length of cross validation scorings matches the k-fold value.</w:t>
            </w:r>
          </w:p>
        </w:tc>
      </w:tr>
      <w:tr w:rsidR="00E712BA" w14:paraId="13A8FD44" w14:textId="77777777" w:rsidTr="0008556A">
        <w:tc>
          <w:tcPr>
            <w:tcW w:w="3005" w:type="dxa"/>
          </w:tcPr>
          <w:p w14:paraId="2263FA40" w14:textId="77777777" w:rsidR="00E712BA" w:rsidRDefault="00E712BA" w:rsidP="0008556A">
            <w:r>
              <w:t>Check each scoring type for validity</w:t>
            </w:r>
          </w:p>
        </w:tc>
        <w:tc>
          <w:tcPr>
            <w:tcW w:w="3005" w:type="dxa"/>
          </w:tcPr>
          <w:p w14:paraId="708437FF" w14:textId="77777777" w:rsidR="00E712BA" w:rsidRDefault="00E712BA" w:rsidP="0008556A">
            <w:r>
              <w:t>Mean, standard deviations and lists are dynamically updated to represent the correct scoring type.</w:t>
            </w:r>
          </w:p>
        </w:tc>
        <w:tc>
          <w:tcPr>
            <w:tcW w:w="3006" w:type="dxa"/>
          </w:tcPr>
          <w:p w14:paraId="1B652E2C" w14:textId="77777777" w:rsidR="00E712BA" w:rsidRDefault="00E712BA" w:rsidP="0008556A">
            <w:r w:rsidRPr="00CF4699">
              <w:rPr>
                <w:color w:val="00B050"/>
              </w:rPr>
              <w:t>All scoring types for regression work as expected, each update in the dropdown dynamically updates the scores, mean, standard deviations and cross validation list.</w:t>
            </w:r>
          </w:p>
        </w:tc>
      </w:tr>
    </w:tbl>
    <w:p w14:paraId="5508E4C8" w14:textId="77777777" w:rsidR="00E712BA" w:rsidRDefault="00E712BA" w:rsidP="00E712BA"/>
    <w:p w14:paraId="513DA6A5" w14:textId="77777777" w:rsidR="00E712BA" w:rsidRDefault="00E712BA" w:rsidP="00E712BA">
      <w:pPr>
        <w:pStyle w:val="ListParagraph"/>
        <w:numPr>
          <w:ilvl w:val="0"/>
          <w:numId w:val="6"/>
        </w:numPr>
      </w:pPr>
      <w:r>
        <w:t xml:space="preserve"> SHAP Analysis</w:t>
      </w:r>
    </w:p>
    <w:tbl>
      <w:tblPr>
        <w:tblStyle w:val="TableGrid"/>
        <w:tblW w:w="0" w:type="auto"/>
        <w:tblLook w:val="04A0" w:firstRow="1" w:lastRow="0" w:firstColumn="1" w:lastColumn="0" w:noHBand="0" w:noVBand="1"/>
      </w:tblPr>
      <w:tblGrid>
        <w:gridCol w:w="3005"/>
        <w:gridCol w:w="3005"/>
        <w:gridCol w:w="3006"/>
      </w:tblGrid>
      <w:tr w:rsidR="00E712BA" w14:paraId="4648041F" w14:textId="77777777" w:rsidTr="0008556A">
        <w:tc>
          <w:tcPr>
            <w:tcW w:w="3005" w:type="dxa"/>
          </w:tcPr>
          <w:p w14:paraId="452EE78D" w14:textId="77777777" w:rsidR="00E712BA" w:rsidRDefault="00E712BA" w:rsidP="0008556A">
            <w:r>
              <w:t>Action</w:t>
            </w:r>
          </w:p>
        </w:tc>
        <w:tc>
          <w:tcPr>
            <w:tcW w:w="3005" w:type="dxa"/>
          </w:tcPr>
          <w:p w14:paraId="3375DD5F" w14:textId="77777777" w:rsidR="00E712BA" w:rsidRDefault="00E712BA" w:rsidP="0008556A">
            <w:r>
              <w:t>Expected Outcome</w:t>
            </w:r>
          </w:p>
        </w:tc>
        <w:tc>
          <w:tcPr>
            <w:tcW w:w="3006" w:type="dxa"/>
          </w:tcPr>
          <w:p w14:paraId="4BBA547C" w14:textId="77777777" w:rsidR="00E712BA" w:rsidRDefault="00E712BA" w:rsidP="0008556A">
            <w:r>
              <w:t>Outcome</w:t>
            </w:r>
          </w:p>
        </w:tc>
      </w:tr>
      <w:tr w:rsidR="00E712BA" w14:paraId="7E2C6DE3" w14:textId="77777777" w:rsidTr="0008556A">
        <w:tc>
          <w:tcPr>
            <w:tcW w:w="3005" w:type="dxa"/>
          </w:tcPr>
          <w:p w14:paraId="53D2E264" w14:textId="77777777" w:rsidR="00E712BA" w:rsidRDefault="00E712BA" w:rsidP="0008556A">
            <w:r>
              <w:t>Change configuration of model</w:t>
            </w:r>
          </w:p>
        </w:tc>
        <w:tc>
          <w:tcPr>
            <w:tcW w:w="3005" w:type="dxa"/>
          </w:tcPr>
          <w:p w14:paraId="5C43FAF5" w14:textId="77777777" w:rsidR="00E712BA" w:rsidRDefault="00E712BA" w:rsidP="0008556A">
            <w:r>
              <w:t>Any new configuration added to the model will update the SHAP summary and waterfall plot.</w:t>
            </w:r>
          </w:p>
        </w:tc>
        <w:tc>
          <w:tcPr>
            <w:tcW w:w="3006" w:type="dxa"/>
          </w:tcPr>
          <w:p w14:paraId="36FF60AC" w14:textId="77777777" w:rsidR="00E712BA" w:rsidRDefault="00E712BA" w:rsidP="0008556A">
            <w:r>
              <w:rPr>
                <w:color w:val="00B050"/>
              </w:rPr>
              <w:t xml:space="preserve">Each update changes the SHAP summary plot and matches the feature importance plot. All labels are </w:t>
            </w:r>
            <w:proofErr w:type="gramStart"/>
            <w:r>
              <w:rPr>
                <w:color w:val="00B050"/>
              </w:rPr>
              <w:t>correct</w:t>
            </w:r>
            <w:proofErr w:type="gramEnd"/>
            <w:r>
              <w:rPr>
                <w:color w:val="00B050"/>
              </w:rPr>
              <w:t xml:space="preserve"> and all features are shown. </w:t>
            </w:r>
          </w:p>
        </w:tc>
      </w:tr>
    </w:tbl>
    <w:p w14:paraId="0980A1A4" w14:textId="77777777" w:rsidR="00E712BA" w:rsidRDefault="00E712BA" w:rsidP="00E712BA"/>
    <w:p w14:paraId="26C5D3F1" w14:textId="77777777" w:rsidR="00E712BA" w:rsidRDefault="00E712BA" w:rsidP="00E712BA"/>
    <w:p w14:paraId="0E608358" w14:textId="77777777" w:rsidR="00E712BA" w:rsidRDefault="00E712BA" w:rsidP="00E712BA">
      <w:pPr>
        <w:pStyle w:val="ListParagraph"/>
        <w:numPr>
          <w:ilvl w:val="0"/>
          <w:numId w:val="6"/>
        </w:numPr>
      </w:pPr>
      <w:r>
        <w:t>Partial Dependency Plot</w:t>
      </w:r>
    </w:p>
    <w:tbl>
      <w:tblPr>
        <w:tblStyle w:val="TableGrid"/>
        <w:tblW w:w="0" w:type="auto"/>
        <w:tblLook w:val="04A0" w:firstRow="1" w:lastRow="0" w:firstColumn="1" w:lastColumn="0" w:noHBand="0" w:noVBand="1"/>
      </w:tblPr>
      <w:tblGrid>
        <w:gridCol w:w="3005"/>
        <w:gridCol w:w="3005"/>
        <w:gridCol w:w="3006"/>
      </w:tblGrid>
      <w:tr w:rsidR="00E712BA" w14:paraId="42A02622" w14:textId="77777777" w:rsidTr="0008556A">
        <w:tc>
          <w:tcPr>
            <w:tcW w:w="3005" w:type="dxa"/>
          </w:tcPr>
          <w:p w14:paraId="279B82B0" w14:textId="77777777" w:rsidR="00E712BA" w:rsidRDefault="00E712BA" w:rsidP="0008556A">
            <w:r>
              <w:t>Action</w:t>
            </w:r>
          </w:p>
        </w:tc>
        <w:tc>
          <w:tcPr>
            <w:tcW w:w="3005" w:type="dxa"/>
          </w:tcPr>
          <w:p w14:paraId="13F16ADD" w14:textId="77777777" w:rsidR="00E712BA" w:rsidRDefault="00E712BA" w:rsidP="0008556A">
            <w:r>
              <w:t>Expected Outcome</w:t>
            </w:r>
          </w:p>
        </w:tc>
        <w:tc>
          <w:tcPr>
            <w:tcW w:w="3006" w:type="dxa"/>
          </w:tcPr>
          <w:p w14:paraId="2F9D5A5B" w14:textId="77777777" w:rsidR="00E712BA" w:rsidRDefault="00E712BA" w:rsidP="0008556A">
            <w:r>
              <w:t>Outcome</w:t>
            </w:r>
          </w:p>
        </w:tc>
      </w:tr>
      <w:tr w:rsidR="00E712BA" w14:paraId="5036B45F" w14:textId="77777777" w:rsidTr="0008556A">
        <w:tc>
          <w:tcPr>
            <w:tcW w:w="3005" w:type="dxa"/>
          </w:tcPr>
          <w:p w14:paraId="14E3AE5C" w14:textId="77777777" w:rsidR="00E712BA" w:rsidRDefault="00E712BA" w:rsidP="0008556A">
            <w:r>
              <w:t>Change configuration of model</w:t>
            </w:r>
          </w:p>
        </w:tc>
        <w:tc>
          <w:tcPr>
            <w:tcW w:w="3005" w:type="dxa"/>
          </w:tcPr>
          <w:p w14:paraId="7DA4C840" w14:textId="77777777" w:rsidR="00E712BA" w:rsidRDefault="00E712BA" w:rsidP="0008556A">
            <w:r>
              <w:t>Any new configuration added to the model will update the partial dependency plot.</w:t>
            </w:r>
          </w:p>
        </w:tc>
        <w:tc>
          <w:tcPr>
            <w:tcW w:w="3006" w:type="dxa"/>
          </w:tcPr>
          <w:p w14:paraId="35A32E5F" w14:textId="77777777" w:rsidR="00E712BA" w:rsidRDefault="00E712BA" w:rsidP="0008556A">
            <w:r>
              <w:rPr>
                <w:color w:val="00B050"/>
              </w:rPr>
              <w:t xml:space="preserve">Each update changes the partial dependency plots. Plots are shown for all features in the dataset. </w:t>
            </w:r>
          </w:p>
        </w:tc>
      </w:tr>
    </w:tbl>
    <w:p w14:paraId="5DB293C0" w14:textId="77777777" w:rsidR="00E712BA" w:rsidRDefault="00E712BA" w:rsidP="00E712BA"/>
    <w:p w14:paraId="26DB1487" w14:textId="77777777" w:rsidR="00E712BA" w:rsidRDefault="00E712BA" w:rsidP="00E712BA">
      <w:pPr>
        <w:pStyle w:val="ListParagraph"/>
      </w:pPr>
    </w:p>
    <w:p w14:paraId="3DAF4879" w14:textId="77777777" w:rsidR="00E712BA" w:rsidRDefault="00E712BA" w:rsidP="00E712BA"/>
    <w:p w14:paraId="087C2419" w14:textId="77777777" w:rsidR="00E712BA" w:rsidRDefault="00E712BA" w:rsidP="00E712BA">
      <w:pPr>
        <w:pStyle w:val="ListParagraph"/>
        <w:numPr>
          <w:ilvl w:val="0"/>
          <w:numId w:val="6"/>
        </w:numPr>
      </w:pPr>
      <w:r>
        <w:t>Cost Complexity Pruning</w:t>
      </w:r>
    </w:p>
    <w:tbl>
      <w:tblPr>
        <w:tblStyle w:val="TableGrid"/>
        <w:tblW w:w="0" w:type="auto"/>
        <w:tblLook w:val="04A0" w:firstRow="1" w:lastRow="0" w:firstColumn="1" w:lastColumn="0" w:noHBand="0" w:noVBand="1"/>
      </w:tblPr>
      <w:tblGrid>
        <w:gridCol w:w="3005"/>
        <w:gridCol w:w="3005"/>
        <w:gridCol w:w="3006"/>
      </w:tblGrid>
      <w:tr w:rsidR="00E712BA" w14:paraId="1A17F9B9" w14:textId="77777777" w:rsidTr="0008556A">
        <w:tc>
          <w:tcPr>
            <w:tcW w:w="3005" w:type="dxa"/>
          </w:tcPr>
          <w:p w14:paraId="1D819A44" w14:textId="77777777" w:rsidR="00E712BA" w:rsidRDefault="00E712BA" w:rsidP="0008556A">
            <w:r>
              <w:t>Action</w:t>
            </w:r>
          </w:p>
        </w:tc>
        <w:tc>
          <w:tcPr>
            <w:tcW w:w="3005" w:type="dxa"/>
          </w:tcPr>
          <w:p w14:paraId="1007EB9D" w14:textId="77777777" w:rsidR="00E712BA" w:rsidRDefault="00E712BA" w:rsidP="0008556A">
            <w:r>
              <w:t>Expected Outcome</w:t>
            </w:r>
          </w:p>
        </w:tc>
        <w:tc>
          <w:tcPr>
            <w:tcW w:w="3006" w:type="dxa"/>
          </w:tcPr>
          <w:p w14:paraId="1AE68F66" w14:textId="77777777" w:rsidR="00E712BA" w:rsidRDefault="00E712BA" w:rsidP="0008556A">
            <w:r>
              <w:t>Outcome</w:t>
            </w:r>
          </w:p>
        </w:tc>
      </w:tr>
      <w:tr w:rsidR="00E712BA" w14:paraId="09B0FEEB" w14:textId="77777777" w:rsidTr="0008556A">
        <w:tc>
          <w:tcPr>
            <w:tcW w:w="3005" w:type="dxa"/>
          </w:tcPr>
          <w:p w14:paraId="24D3F47E" w14:textId="77777777" w:rsidR="00E712BA" w:rsidRDefault="00E712BA" w:rsidP="0008556A">
            <w:r>
              <w:t>Configure good model (grid search CV). Check CCP Alphas and graphs</w:t>
            </w:r>
          </w:p>
        </w:tc>
        <w:tc>
          <w:tcPr>
            <w:tcW w:w="3005" w:type="dxa"/>
          </w:tcPr>
          <w:p w14:paraId="725747C8" w14:textId="77777777" w:rsidR="00E712BA" w:rsidRDefault="00E712BA" w:rsidP="0008556A">
            <w:r>
              <w:t xml:space="preserve">If a better solution is found, the training and test scores will be higher for this decision tree. Decision tree visualisation is different from the configurated one (if improved scores). </w:t>
            </w:r>
          </w:p>
        </w:tc>
        <w:tc>
          <w:tcPr>
            <w:tcW w:w="3006" w:type="dxa"/>
          </w:tcPr>
          <w:p w14:paraId="1969C4D6" w14:textId="6D20A69A" w:rsidR="00E712BA" w:rsidRDefault="00E712BA" w:rsidP="0008556A">
            <w:r w:rsidRPr="005F715C">
              <w:rPr>
                <w:color w:val="FF0000"/>
              </w:rPr>
              <w:t xml:space="preserve">The </w:t>
            </w:r>
            <w:proofErr w:type="spellStart"/>
            <w:r w:rsidRPr="005F715C">
              <w:rPr>
                <w:color w:val="FF0000"/>
              </w:rPr>
              <w:t>cpp</w:t>
            </w:r>
            <w:proofErr w:type="spellEnd"/>
            <w:r w:rsidRPr="005F715C">
              <w:rPr>
                <w:color w:val="FF0000"/>
              </w:rPr>
              <w:t xml:space="preserve"> alphas improve, and the training and test scores improve. </w:t>
            </w:r>
            <w:r w:rsidR="005F715C" w:rsidRPr="005F715C">
              <w:rPr>
                <w:color w:val="FF0000"/>
              </w:rPr>
              <w:t xml:space="preserve">End ones do not show and take too long. No scores provided as this would probably return a very large, complex decision tree. Pruned tree </w:t>
            </w:r>
            <w:r w:rsidR="005F715C" w:rsidRPr="005F715C">
              <w:rPr>
                <w:color w:val="FF0000"/>
              </w:rPr>
              <w:lastRenderedPageBreak/>
              <w:t>visualisation for this dataset takes a very long time to load</w:t>
            </w:r>
            <w:r w:rsidR="005F715C">
              <w:rPr>
                <w:color w:val="FF0000"/>
              </w:rPr>
              <w:t>!!</w:t>
            </w:r>
          </w:p>
        </w:tc>
      </w:tr>
    </w:tbl>
    <w:p w14:paraId="6630212F" w14:textId="77777777" w:rsidR="00E712BA" w:rsidRDefault="00E712BA" w:rsidP="00E712BA"/>
    <w:p w14:paraId="5F760188" w14:textId="77777777" w:rsidR="00E712BA" w:rsidRDefault="00E712BA" w:rsidP="00E712BA"/>
    <w:p w14:paraId="4D25A91B" w14:textId="77777777" w:rsidR="00E712BA" w:rsidRDefault="00E712BA" w:rsidP="00E712BA">
      <w:r>
        <w:t>Feature Selection and Importance</w:t>
      </w:r>
    </w:p>
    <w:p w14:paraId="38D53D76" w14:textId="77777777" w:rsidR="00E712BA" w:rsidRDefault="00E712BA" w:rsidP="00E712BA"/>
    <w:p w14:paraId="67A3AABC" w14:textId="77777777" w:rsidR="00E712BA" w:rsidRDefault="00E712BA" w:rsidP="00E712BA">
      <w:pPr>
        <w:pStyle w:val="ListParagraph"/>
        <w:numPr>
          <w:ilvl w:val="0"/>
          <w:numId w:val="4"/>
        </w:numPr>
      </w:pPr>
      <w:r>
        <w:t>Feature Importance</w:t>
      </w:r>
    </w:p>
    <w:tbl>
      <w:tblPr>
        <w:tblStyle w:val="TableGrid"/>
        <w:tblW w:w="0" w:type="auto"/>
        <w:tblLook w:val="04A0" w:firstRow="1" w:lastRow="0" w:firstColumn="1" w:lastColumn="0" w:noHBand="0" w:noVBand="1"/>
      </w:tblPr>
      <w:tblGrid>
        <w:gridCol w:w="3005"/>
        <w:gridCol w:w="3005"/>
        <w:gridCol w:w="3006"/>
      </w:tblGrid>
      <w:tr w:rsidR="00E712BA" w14:paraId="3A29F927" w14:textId="77777777" w:rsidTr="0008556A">
        <w:tc>
          <w:tcPr>
            <w:tcW w:w="3005" w:type="dxa"/>
          </w:tcPr>
          <w:p w14:paraId="0CD9EA75" w14:textId="77777777" w:rsidR="00E712BA" w:rsidRDefault="00E712BA" w:rsidP="0008556A">
            <w:r>
              <w:t>Action</w:t>
            </w:r>
          </w:p>
        </w:tc>
        <w:tc>
          <w:tcPr>
            <w:tcW w:w="3005" w:type="dxa"/>
          </w:tcPr>
          <w:p w14:paraId="1F043D28" w14:textId="77777777" w:rsidR="00E712BA" w:rsidRDefault="00E712BA" w:rsidP="0008556A">
            <w:r>
              <w:t>Expected Outcome</w:t>
            </w:r>
          </w:p>
        </w:tc>
        <w:tc>
          <w:tcPr>
            <w:tcW w:w="3006" w:type="dxa"/>
          </w:tcPr>
          <w:p w14:paraId="00AAF948" w14:textId="77777777" w:rsidR="00E712BA" w:rsidRDefault="00E712BA" w:rsidP="0008556A">
            <w:r>
              <w:t>Outcome</w:t>
            </w:r>
          </w:p>
        </w:tc>
      </w:tr>
      <w:tr w:rsidR="00E712BA" w14:paraId="7B33ED32" w14:textId="77777777" w:rsidTr="0008556A">
        <w:tc>
          <w:tcPr>
            <w:tcW w:w="3005" w:type="dxa"/>
          </w:tcPr>
          <w:p w14:paraId="77481745" w14:textId="77777777" w:rsidR="00E712BA" w:rsidRDefault="00E712BA" w:rsidP="0008556A">
            <w:r>
              <w:t>Configure a decision tree model – repeat to see updates</w:t>
            </w:r>
          </w:p>
        </w:tc>
        <w:tc>
          <w:tcPr>
            <w:tcW w:w="3005" w:type="dxa"/>
          </w:tcPr>
          <w:p w14:paraId="23B1B006" w14:textId="77777777" w:rsidR="00E712BA" w:rsidRDefault="00E712BA" w:rsidP="0008556A">
            <w:r>
              <w:t xml:space="preserve">Feature Importance plot should show in ranking value which feature is most used. Values in the list should correspond with graph. These should update with changes to the decision tree. </w:t>
            </w:r>
          </w:p>
        </w:tc>
        <w:tc>
          <w:tcPr>
            <w:tcW w:w="3006" w:type="dxa"/>
          </w:tcPr>
          <w:p w14:paraId="72BA96B1" w14:textId="77777777" w:rsidR="00E712BA" w:rsidRDefault="00E712BA" w:rsidP="0008556A">
            <w:r w:rsidRPr="00306C24">
              <w:rPr>
                <w:color w:val="00B050"/>
              </w:rPr>
              <w:t>Change the test split size, and configuration parameters updates the feature importance list and plot. Both the graph and list and correctly ranked, with the right features displaying in both.</w:t>
            </w:r>
          </w:p>
        </w:tc>
      </w:tr>
    </w:tbl>
    <w:p w14:paraId="121FA2C2" w14:textId="77777777" w:rsidR="00E712BA" w:rsidRDefault="00E712BA" w:rsidP="00E712BA">
      <w:pPr>
        <w:pStyle w:val="ListParagraph"/>
      </w:pPr>
    </w:p>
    <w:p w14:paraId="62B3AF3C" w14:textId="77777777" w:rsidR="00E712BA" w:rsidRDefault="00E712BA" w:rsidP="00E712BA">
      <w:pPr>
        <w:pStyle w:val="ListParagraph"/>
        <w:numPr>
          <w:ilvl w:val="0"/>
          <w:numId w:val="4"/>
        </w:numPr>
      </w:pPr>
      <w:r>
        <w:t>Feature Selection</w:t>
      </w:r>
    </w:p>
    <w:tbl>
      <w:tblPr>
        <w:tblStyle w:val="TableGrid"/>
        <w:tblW w:w="0" w:type="auto"/>
        <w:tblLook w:val="04A0" w:firstRow="1" w:lastRow="0" w:firstColumn="1" w:lastColumn="0" w:noHBand="0" w:noVBand="1"/>
      </w:tblPr>
      <w:tblGrid>
        <w:gridCol w:w="3005"/>
        <w:gridCol w:w="3005"/>
        <w:gridCol w:w="3006"/>
      </w:tblGrid>
      <w:tr w:rsidR="00E712BA" w14:paraId="1B00B02E" w14:textId="77777777" w:rsidTr="0008556A">
        <w:tc>
          <w:tcPr>
            <w:tcW w:w="3005" w:type="dxa"/>
          </w:tcPr>
          <w:p w14:paraId="22568AEF" w14:textId="77777777" w:rsidR="00E712BA" w:rsidRDefault="00E712BA" w:rsidP="0008556A">
            <w:r>
              <w:t>Action</w:t>
            </w:r>
          </w:p>
        </w:tc>
        <w:tc>
          <w:tcPr>
            <w:tcW w:w="3005" w:type="dxa"/>
          </w:tcPr>
          <w:p w14:paraId="6D1CA925" w14:textId="77777777" w:rsidR="00E712BA" w:rsidRDefault="00E712BA" w:rsidP="0008556A">
            <w:r>
              <w:t>Expected Outcome</w:t>
            </w:r>
          </w:p>
        </w:tc>
        <w:tc>
          <w:tcPr>
            <w:tcW w:w="3006" w:type="dxa"/>
          </w:tcPr>
          <w:p w14:paraId="7F91E4BA" w14:textId="77777777" w:rsidR="00E712BA" w:rsidRDefault="00E712BA" w:rsidP="0008556A">
            <w:r>
              <w:t>Outcome</w:t>
            </w:r>
          </w:p>
        </w:tc>
      </w:tr>
      <w:tr w:rsidR="00E712BA" w14:paraId="251FABD7" w14:textId="77777777" w:rsidTr="0008556A">
        <w:tc>
          <w:tcPr>
            <w:tcW w:w="3005" w:type="dxa"/>
          </w:tcPr>
          <w:p w14:paraId="04738AE3" w14:textId="77777777" w:rsidR="00E712BA" w:rsidRDefault="00E712BA" w:rsidP="0008556A">
            <w:r>
              <w:t>Check each value for slider to pick top-most important</w:t>
            </w:r>
          </w:p>
        </w:tc>
        <w:tc>
          <w:tcPr>
            <w:tcW w:w="3005" w:type="dxa"/>
          </w:tcPr>
          <w:p w14:paraId="5FA3E674" w14:textId="77777777" w:rsidR="00E712BA" w:rsidRDefault="00E712BA" w:rsidP="0008556A">
            <w:r>
              <w:t>The features chosen should match those in order of importance on the feature importance graph. Retrain classifier with all slider values should work</w:t>
            </w:r>
          </w:p>
        </w:tc>
        <w:tc>
          <w:tcPr>
            <w:tcW w:w="3006" w:type="dxa"/>
          </w:tcPr>
          <w:p w14:paraId="2DCCCEA0" w14:textId="77777777" w:rsidR="00E712BA" w:rsidRDefault="00E712BA" w:rsidP="0008556A">
            <w:r w:rsidRPr="00D07DE1">
              <w:rPr>
                <w:color w:val="00B050"/>
              </w:rPr>
              <w:t>The feature selection process updates to match the feature importance plot. Adding more features until feature limit is reached works as expected.</w:t>
            </w:r>
          </w:p>
        </w:tc>
      </w:tr>
      <w:tr w:rsidR="00E712BA" w14:paraId="34A57A93" w14:textId="77777777" w:rsidTr="0008556A">
        <w:tc>
          <w:tcPr>
            <w:tcW w:w="3005" w:type="dxa"/>
          </w:tcPr>
          <w:p w14:paraId="4B10172B" w14:textId="77777777" w:rsidR="00E712BA" w:rsidRDefault="00E712BA" w:rsidP="0008556A">
            <w:r>
              <w:t>Feature selection plot</w:t>
            </w:r>
          </w:p>
        </w:tc>
        <w:tc>
          <w:tcPr>
            <w:tcW w:w="3005" w:type="dxa"/>
          </w:tcPr>
          <w:p w14:paraId="4355B213" w14:textId="77777777" w:rsidR="00E712BA" w:rsidRDefault="00E712BA" w:rsidP="0008556A">
            <w:r>
              <w:t xml:space="preserve">Should show correct number of numerical features available. </w:t>
            </w:r>
          </w:p>
        </w:tc>
        <w:tc>
          <w:tcPr>
            <w:tcW w:w="3006" w:type="dxa"/>
          </w:tcPr>
          <w:p w14:paraId="499D5A7E" w14:textId="77777777" w:rsidR="00E712BA" w:rsidRDefault="00E712BA" w:rsidP="0008556A">
            <w:r w:rsidRPr="00306C24">
              <w:rPr>
                <w:color w:val="00B050"/>
              </w:rPr>
              <w:t>Shows the correct number and feature labels in the plot</w:t>
            </w:r>
          </w:p>
        </w:tc>
      </w:tr>
    </w:tbl>
    <w:p w14:paraId="4B5C3B55" w14:textId="77777777" w:rsidR="00E712BA" w:rsidRDefault="00E712BA" w:rsidP="00E712BA"/>
    <w:p w14:paraId="2C5D153B" w14:textId="77777777" w:rsidR="00E712BA" w:rsidRDefault="00E712BA" w:rsidP="00E712BA"/>
    <w:p w14:paraId="0A043AC0" w14:textId="77777777" w:rsidR="00E712BA" w:rsidRDefault="00E712BA" w:rsidP="00E712BA">
      <w:r>
        <w:t>Analysis</w:t>
      </w:r>
    </w:p>
    <w:p w14:paraId="5F4E81B5" w14:textId="77777777" w:rsidR="00E712BA" w:rsidRDefault="00E712BA" w:rsidP="00E712BA">
      <w:pPr>
        <w:pStyle w:val="ListParagraph"/>
        <w:numPr>
          <w:ilvl w:val="0"/>
          <w:numId w:val="7"/>
        </w:numPr>
      </w:pPr>
      <w:proofErr w:type="spellStart"/>
      <w:r>
        <w:t>GridSearchCV</w:t>
      </w:r>
      <w:proofErr w:type="spellEnd"/>
    </w:p>
    <w:tbl>
      <w:tblPr>
        <w:tblStyle w:val="TableGrid"/>
        <w:tblW w:w="0" w:type="auto"/>
        <w:tblLook w:val="04A0" w:firstRow="1" w:lastRow="0" w:firstColumn="1" w:lastColumn="0" w:noHBand="0" w:noVBand="1"/>
      </w:tblPr>
      <w:tblGrid>
        <w:gridCol w:w="3005"/>
        <w:gridCol w:w="3005"/>
        <w:gridCol w:w="3006"/>
      </w:tblGrid>
      <w:tr w:rsidR="00E712BA" w14:paraId="33ED7743" w14:textId="77777777" w:rsidTr="0008556A">
        <w:tc>
          <w:tcPr>
            <w:tcW w:w="3005" w:type="dxa"/>
          </w:tcPr>
          <w:p w14:paraId="61D2F22A" w14:textId="77777777" w:rsidR="00E712BA" w:rsidRDefault="00E712BA" w:rsidP="0008556A">
            <w:r>
              <w:t>Action</w:t>
            </w:r>
          </w:p>
        </w:tc>
        <w:tc>
          <w:tcPr>
            <w:tcW w:w="3005" w:type="dxa"/>
          </w:tcPr>
          <w:p w14:paraId="74A1274C" w14:textId="77777777" w:rsidR="00E712BA" w:rsidRDefault="00E712BA" w:rsidP="0008556A">
            <w:r>
              <w:t>Expected Outcome</w:t>
            </w:r>
          </w:p>
        </w:tc>
        <w:tc>
          <w:tcPr>
            <w:tcW w:w="3006" w:type="dxa"/>
          </w:tcPr>
          <w:p w14:paraId="656D79FB" w14:textId="77777777" w:rsidR="00E712BA" w:rsidRDefault="00E712BA" w:rsidP="0008556A">
            <w:r>
              <w:t>Outcome</w:t>
            </w:r>
          </w:p>
        </w:tc>
      </w:tr>
      <w:tr w:rsidR="00E712BA" w14:paraId="019E1AF3" w14:textId="77777777" w:rsidTr="0008556A">
        <w:tc>
          <w:tcPr>
            <w:tcW w:w="3005" w:type="dxa"/>
          </w:tcPr>
          <w:p w14:paraId="38052074" w14:textId="77777777" w:rsidR="00E712BA" w:rsidRDefault="00E712BA" w:rsidP="0008556A">
            <w:r>
              <w:t>Insert letters, negative numbers, float numbers to the Max depth and Min samples per leaf inputs.</w:t>
            </w:r>
          </w:p>
        </w:tc>
        <w:tc>
          <w:tcPr>
            <w:tcW w:w="3005" w:type="dxa"/>
          </w:tcPr>
          <w:p w14:paraId="37BAD72F" w14:textId="77777777" w:rsidR="00E712BA" w:rsidRDefault="00E712BA" w:rsidP="0008556A">
            <w:r>
              <w:t>This should return an error message to the user indicating only valid natural numbers are allowed.</w:t>
            </w:r>
          </w:p>
        </w:tc>
        <w:tc>
          <w:tcPr>
            <w:tcW w:w="3006" w:type="dxa"/>
          </w:tcPr>
          <w:p w14:paraId="15DE0623" w14:textId="66D61B60" w:rsidR="00E712BA" w:rsidRPr="004C43F1" w:rsidRDefault="005F715C" w:rsidP="0008556A">
            <w:pPr>
              <w:rPr>
                <w:color w:val="00B050"/>
              </w:rPr>
            </w:pPr>
            <w:r>
              <w:rPr>
                <w:color w:val="FF0000"/>
              </w:rPr>
              <w:t xml:space="preserve">Columns load in order. </w:t>
            </w:r>
            <w:proofErr w:type="spellStart"/>
            <w:r w:rsidRPr="005F715C">
              <w:rPr>
                <w:color w:val="FF0000"/>
              </w:rPr>
              <w:t>GridSearchCV</w:t>
            </w:r>
            <w:proofErr w:type="spellEnd"/>
            <w:r w:rsidRPr="005F715C">
              <w:rPr>
                <w:color w:val="FF0000"/>
              </w:rPr>
              <w:t xml:space="preserve"> section does not load, as pruned tree is still running. Big scalability problem. </w:t>
            </w:r>
          </w:p>
        </w:tc>
      </w:tr>
      <w:tr w:rsidR="00E712BA" w14:paraId="79BEA604" w14:textId="77777777" w:rsidTr="0008556A">
        <w:tc>
          <w:tcPr>
            <w:tcW w:w="3005" w:type="dxa"/>
          </w:tcPr>
          <w:p w14:paraId="297C9287" w14:textId="77777777" w:rsidR="00E712BA" w:rsidRDefault="00E712BA" w:rsidP="0008556A">
            <w:r>
              <w:t>Values for the inputs section in the list</w:t>
            </w:r>
          </w:p>
        </w:tc>
        <w:tc>
          <w:tcPr>
            <w:tcW w:w="3005" w:type="dxa"/>
          </w:tcPr>
          <w:p w14:paraId="2B0E0C01" w14:textId="77777777" w:rsidR="00E712BA" w:rsidRDefault="00E712BA" w:rsidP="0008556A">
            <w:r>
              <w:t>These values should match those added into the inputs by the user. If many are added, the user must be warned about training times.</w:t>
            </w:r>
          </w:p>
        </w:tc>
        <w:tc>
          <w:tcPr>
            <w:tcW w:w="3006" w:type="dxa"/>
          </w:tcPr>
          <w:p w14:paraId="54EF41DD" w14:textId="4BFD33DA" w:rsidR="00E712BA" w:rsidRPr="005F715C" w:rsidRDefault="005F715C" w:rsidP="005F715C">
            <w:pPr>
              <w:rPr>
                <w:color w:val="FF0000"/>
              </w:rPr>
            </w:pPr>
            <w:r>
              <w:rPr>
                <w:color w:val="FF0000"/>
              </w:rPr>
              <w:t>-</w:t>
            </w:r>
          </w:p>
        </w:tc>
      </w:tr>
      <w:tr w:rsidR="00E712BA" w14:paraId="5BCC9F6A" w14:textId="77777777" w:rsidTr="0008556A">
        <w:tc>
          <w:tcPr>
            <w:tcW w:w="3005" w:type="dxa"/>
          </w:tcPr>
          <w:p w14:paraId="21F3F12C" w14:textId="77777777" w:rsidR="00E712BA" w:rsidRDefault="00E712BA" w:rsidP="0008556A">
            <w:r>
              <w:t>Scores and Visualisations</w:t>
            </w:r>
          </w:p>
        </w:tc>
        <w:tc>
          <w:tcPr>
            <w:tcW w:w="3005" w:type="dxa"/>
          </w:tcPr>
          <w:p w14:paraId="2677F96E" w14:textId="77777777" w:rsidR="00E712BA" w:rsidRDefault="00E712BA" w:rsidP="0008556A">
            <w:r>
              <w:t>After a valid grid search a visualisation of the best model tree, the best model parameters and scores are displayed correctly.</w:t>
            </w:r>
          </w:p>
        </w:tc>
        <w:tc>
          <w:tcPr>
            <w:tcW w:w="3006" w:type="dxa"/>
          </w:tcPr>
          <w:p w14:paraId="63A8BFA2" w14:textId="0467A36B" w:rsidR="00E712BA" w:rsidRDefault="005F715C" w:rsidP="0008556A">
            <w:r w:rsidRPr="005F715C">
              <w:rPr>
                <w:color w:val="FF0000"/>
              </w:rPr>
              <w:t>-</w:t>
            </w:r>
          </w:p>
        </w:tc>
      </w:tr>
    </w:tbl>
    <w:p w14:paraId="540C7F1F" w14:textId="77777777" w:rsidR="00E712BA" w:rsidRDefault="00E712BA" w:rsidP="00E712BA"/>
    <w:p w14:paraId="7E75AB63" w14:textId="77777777" w:rsidR="00E712BA" w:rsidRDefault="00E712BA" w:rsidP="00E712BA"/>
    <w:p w14:paraId="033D0116" w14:textId="77777777" w:rsidR="00E712BA" w:rsidRDefault="00E712BA" w:rsidP="00E712BA">
      <w:r>
        <w:t xml:space="preserve">Save </w:t>
      </w:r>
    </w:p>
    <w:tbl>
      <w:tblPr>
        <w:tblStyle w:val="TableGrid"/>
        <w:tblW w:w="0" w:type="auto"/>
        <w:tblLook w:val="04A0" w:firstRow="1" w:lastRow="0" w:firstColumn="1" w:lastColumn="0" w:noHBand="0" w:noVBand="1"/>
      </w:tblPr>
      <w:tblGrid>
        <w:gridCol w:w="3005"/>
        <w:gridCol w:w="3005"/>
        <w:gridCol w:w="3006"/>
      </w:tblGrid>
      <w:tr w:rsidR="00E712BA" w14:paraId="368DA02D" w14:textId="77777777" w:rsidTr="0008556A">
        <w:tc>
          <w:tcPr>
            <w:tcW w:w="3005" w:type="dxa"/>
          </w:tcPr>
          <w:p w14:paraId="565F4FE1" w14:textId="77777777" w:rsidR="00E712BA" w:rsidRDefault="00E712BA" w:rsidP="0008556A">
            <w:r>
              <w:t>Action</w:t>
            </w:r>
          </w:p>
        </w:tc>
        <w:tc>
          <w:tcPr>
            <w:tcW w:w="3005" w:type="dxa"/>
          </w:tcPr>
          <w:p w14:paraId="21884EFF" w14:textId="77777777" w:rsidR="00E712BA" w:rsidRDefault="00E712BA" w:rsidP="0008556A">
            <w:r>
              <w:t>Expected Outcome</w:t>
            </w:r>
          </w:p>
        </w:tc>
        <w:tc>
          <w:tcPr>
            <w:tcW w:w="3006" w:type="dxa"/>
          </w:tcPr>
          <w:p w14:paraId="054B5878" w14:textId="77777777" w:rsidR="00E712BA" w:rsidRDefault="00E712BA" w:rsidP="0008556A">
            <w:r>
              <w:t>Outcome</w:t>
            </w:r>
          </w:p>
        </w:tc>
      </w:tr>
      <w:tr w:rsidR="00E712BA" w14:paraId="61A76C51" w14:textId="77777777" w:rsidTr="0008556A">
        <w:tc>
          <w:tcPr>
            <w:tcW w:w="3005" w:type="dxa"/>
          </w:tcPr>
          <w:p w14:paraId="7246BB1B" w14:textId="77777777" w:rsidR="00E712BA" w:rsidRDefault="00E712BA" w:rsidP="0008556A">
            <w:r>
              <w:t xml:space="preserve">Configure a changed model with complete inputs. </w:t>
            </w:r>
          </w:p>
        </w:tc>
        <w:tc>
          <w:tcPr>
            <w:tcW w:w="3005" w:type="dxa"/>
          </w:tcPr>
          <w:p w14:paraId="1E84F611" w14:textId="77777777" w:rsidR="00E712BA" w:rsidRDefault="00E712BA" w:rsidP="0008556A">
            <w:r>
              <w:t xml:space="preserve">The save successfully adds the correct values to an </w:t>
            </w:r>
            <w:proofErr w:type="spellStart"/>
            <w:r>
              <w:t>ini</w:t>
            </w:r>
            <w:proofErr w:type="spellEnd"/>
            <w:r>
              <w:t xml:space="preserve"> file on the desktop.</w:t>
            </w:r>
          </w:p>
        </w:tc>
        <w:tc>
          <w:tcPr>
            <w:tcW w:w="3006" w:type="dxa"/>
          </w:tcPr>
          <w:p w14:paraId="6DE0BC5F" w14:textId="77777777" w:rsidR="00E712BA" w:rsidRDefault="00E712BA" w:rsidP="0008556A">
            <w:r w:rsidRPr="0002549D">
              <w:rPr>
                <w:color w:val="00B050"/>
              </w:rPr>
              <w:t>Correct values are added to the new saved .</w:t>
            </w:r>
            <w:proofErr w:type="spellStart"/>
            <w:r w:rsidRPr="0002549D">
              <w:rPr>
                <w:color w:val="00B050"/>
              </w:rPr>
              <w:t>ini</w:t>
            </w:r>
            <w:proofErr w:type="spellEnd"/>
            <w:r w:rsidRPr="0002549D">
              <w:rPr>
                <w:color w:val="00B050"/>
              </w:rPr>
              <w:t xml:space="preserve"> file in the ‘saves’ directory.</w:t>
            </w:r>
          </w:p>
        </w:tc>
      </w:tr>
      <w:tr w:rsidR="00E712BA" w14:paraId="0C6373FF" w14:textId="77777777" w:rsidTr="0008556A">
        <w:tc>
          <w:tcPr>
            <w:tcW w:w="3005" w:type="dxa"/>
          </w:tcPr>
          <w:p w14:paraId="6EF3372A" w14:textId="77777777" w:rsidR="00E712BA" w:rsidRDefault="00E712BA" w:rsidP="0008556A">
            <w:r>
              <w:t>Save a model with no changes (file has been added)</w:t>
            </w:r>
          </w:p>
        </w:tc>
        <w:tc>
          <w:tcPr>
            <w:tcW w:w="3005" w:type="dxa"/>
          </w:tcPr>
          <w:p w14:paraId="03983B00" w14:textId="77777777" w:rsidR="00E712BA" w:rsidRDefault="00E712BA" w:rsidP="0008556A">
            <w:r>
              <w:t xml:space="preserve">The default model is saved successfully to an </w:t>
            </w:r>
            <w:proofErr w:type="spellStart"/>
            <w:r>
              <w:t>ini</w:t>
            </w:r>
            <w:proofErr w:type="spellEnd"/>
            <w:r>
              <w:t xml:space="preserve"> file on the desktop</w:t>
            </w:r>
          </w:p>
        </w:tc>
        <w:tc>
          <w:tcPr>
            <w:tcW w:w="3006" w:type="dxa"/>
          </w:tcPr>
          <w:p w14:paraId="021C227B" w14:textId="77777777" w:rsidR="00E712BA" w:rsidRPr="0002549D" w:rsidRDefault="00E712BA" w:rsidP="0008556A">
            <w:pPr>
              <w:rPr>
                <w:color w:val="00B050"/>
              </w:rPr>
            </w:pPr>
            <w:r w:rsidRPr="0002549D">
              <w:rPr>
                <w:color w:val="00B050"/>
              </w:rPr>
              <w:t>Opening the iris dataset, all the default values are created and is saved as a .</w:t>
            </w:r>
            <w:proofErr w:type="spellStart"/>
            <w:r w:rsidRPr="0002549D">
              <w:rPr>
                <w:color w:val="00B050"/>
              </w:rPr>
              <w:t>ini</w:t>
            </w:r>
            <w:proofErr w:type="spellEnd"/>
            <w:r w:rsidRPr="0002549D">
              <w:rPr>
                <w:color w:val="00B050"/>
              </w:rPr>
              <w:t xml:space="preserve"> file with all the correct info.</w:t>
            </w:r>
          </w:p>
        </w:tc>
      </w:tr>
    </w:tbl>
    <w:p w14:paraId="5E65B0AA" w14:textId="77777777" w:rsidR="00E712BA" w:rsidRDefault="00E712BA" w:rsidP="00E712BA"/>
    <w:p w14:paraId="7E374EF9" w14:textId="77777777" w:rsidR="00E712BA" w:rsidRDefault="00E712BA" w:rsidP="00E712BA">
      <w:r>
        <w:t xml:space="preserve">Upload </w:t>
      </w:r>
    </w:p>
    <w:tbl>
      <w:tblPr>
        <w:tblStyle w:val="TableGrid"/>
        <w:tblW w:w="0" w:type="auto"/>
        <w:tblLook w:val="04A0" w:firstRow="1" w:lastRow="0" w:firstColumn="1" w:lastColumn="0" w:noHBand="0" w:noVBand="1"/>
      </w:tblPr>
      <w:tblGrid>
        <w:gridCol w:w="3005"/>
        <w:gridCol w:w="3005"/>
        <w:gridCol w:w="3006"/>
      </w:tblGrid>
      <w:tr w:rsidR="00E712BA" w14:paraId="7941087A" w14:textId="77777777" w:rsidTr="0008556A">
        <w:tc>
          <w:tcPr>
            <w:tcW w:w="3005" w:type="dxa"/>
          </w:tcPr>
          <w:p w14:paraId="2ADDA696" w14:textId="77777777" w:rsidR="00E712BA" w:rsidRDefault="00E712BA" w:rsidP="0008556A">
            <w:r>
              <w:t>Action</w:t>
            </w:r>
          </w:p>
        </w:tc>
        <w:tc>
          <w:tcPr>
            <w:tcW w:w="3005" w:type="dxa"/>
          </w:tcPr>
          <w:p w14:paraId="144C9359" w14:textId="77777777" w:rsidR="00E712BA" w:rsidRDefault="00E712BA" w:rsidP="0008556A">
            <w:r>
              <w:t>Expected Outcome</w:t>
            </w:r>
          </w:p>
        </w:tc>
        <w:tc>
          <w:tcPr>
            <w:tcW w:w="3006" w:type="dxa"/>
          </w:tcPr>
          <w:p w14:paraId="58BD826A" w14:textId="77777777" w:rsidR="00E712BA" w:rsidRDefault="00E712BA" w:rsidP="0008556A">
            <w:r>
              <w:t>Outcome</w:t>
            </w:r>
          </w:p>
        </w:tc>
      </w:tr>
      <w:tr w:rsidR="00E712BA" w14:paraId="5526D3A7" w14:textId="77777777" w:rsidTr="0008556A">
        <w:tc>
          <w:tcPr>
            <w:tcW w:w="3005" w:type="dxa"/>
          </w:tcPr>
          <w:p w14:paraId="4EEF26B5" w14:textId="77777777" w:rsidR="00E712BA" w:rsidRDefault="00E712BA" w:rsidP="0008556A">
            <w:r>
              <w:t>Click on upload button, directs the user to .</w:t>
            </w:r>
            <w:proofErr w:type="spellStart"/>
            <w:r>
              <w:t>ini</w:t>
            </w:r>
            <w:proofErr w:type="spellEnd"/>
            <w:r>
              <w:t xml:space="preserve"> files. The user can upload a previously saved file.</w:t>
            </w:r>
          </w:p>
        </w:tc>
        <w:tc>
          <w:tcPr>
            <w:tcW w:w="3005" w:type="dxa"/>
          </w:tcPr>
          <w:p w14:paraId="47ACC74B" w14:textId="77777777" w:rsidR="00E712BA" w:rsidRDefault="00E712BA" w:rsidP="0008556A">
            <w:r>
              <w:t>If a user has saved a .</w:t>
            </w:r>
            <w:proofErr w:type="spellStart"/>
            <w:r>
              <w:t>ini</w:t>
            </w:r>
            <w:proofErr w:type="spellEnd"/>
            <w:r>
              <w:t xml:space="preserve"> file, once the file has been uploaded all details are the same as when saved as expected. The user can also make any changes and save again to update </w:t>
            </w:r>
            <w:proofErr w:type="gramStart"/>
            <w:r>
              <w:t>an</w:t>
            </w:r>
            <w:proofErr w:type="gramEnd"/>
            <w:r>
              <w:t xml:space="preserve"> changes in the model.</w:t>
            </w:r>
          </w:p>
        </w:tc>
        <w:tc>
          <w:tcPr>
            <w:tcW w:w="3006" w:type="dxa"/>
          </w:tcPr>
          <w:p w14:paraId="4A666468" w14:textId="77777777" w:rsidR="00E712BA" w:rsidRDefault="00E712BA" w:rsidP="0008556A">
            <w:r w:rsidRPr="0071794F">
              <w:rPr>
                <w:color w:val="00B050"/>
              </w:rPr>
              <w:t>The user can upload and browse previously saved files. All info is shown as correct, ‘perform grid search’ and ‘retrain with selected features’ are not fully shown due to the session states. Information saved prior are retained to create the same results.</w:t>
            </w:r>
          </w:p>
        </w:tc>
      </w:tr>
      <w:tr w:rsidR="00E712BA" w14:paraId="73830578" w14:textId="77777777" w:rsidTr="0008556A">
        <w:tc>
          <w:tcPr>
            <w:tcW w:w="3005" w:type="dxa"/>
          </w:tcPr>
          <w:p w14:paraId="4D92A0C2" w14:textId="77777777" w:rsidR="00E712BA" w:rsidRDefault="00E712BA" w:rsidP="0008556A">
            <w:r>
              <w:t>Replace dataframe with another .csv file (after a config file has been loaded)</w:t>
            </w:r>
          </w:p>
        </w:tc>
        <w:tc>
          <w:tcPr>
            <w:tcW w:w="3005" w:type="dxa"/>
          </w:tcPr>
          <w:p w14:paraId="0D2E0C52" w14:textId="77777777" w:rsidR="00E712BA" w:rsidRDefault="00E712BA" w:rsidP="0008556A">
            <w:r>
              <w:t>Refreshes to display new dataframe, previous dataframe info from uploaded config is not saved.</w:t>
            </w:r>
          </w:p>
        </w:tc>
        <w:tc>
          <w:tcPr>
            <w:tcW w:w="3006" w:type="dxa"/>
          </w:tcPr>
          <w:p w14:paraId="3A9B5119" w14:textId="77777777" w:rsidR="00E712BA" w:rsidRPr="0071794F" w:rsidRDefault="00E712BA" w:rsidP="0008556A">
            <w:pPr>
              <w:rPr>
                <w:color w:val="00B050"/>
              </w:rPr>
            </w:pPr>
            <w:r w:rsidRPr="0071794F">
              <w:rPr>
                <w:color w:val="FF0000"/>
              </w:rPr>
              <w:t>Page does not refresh. States that a new dataframe has been uploaded, but the uploaded config file data has overridden CSV file upload.</w:t>
            </w:r>
          </w:p>
        </w:tc>
      </w:tr>
    </w:tbl>
    <w:p w14:paraId="0475C130" w14:textId="77777777" w:rsidR="00E712BA" w:rsidRDefault="00E712BA" w:rsidP="00E712BA"/>
    <w:p w14:paraId="3480F3D4" w14:textId="3F641439" w:rsidR="00E712BA" w:rsidRDefault="000572D8" w:rsidP="00E712BA">
      <w:r>
        <w:t xml:space="preserve">Potential fix for scalability: only </w:t>
      </w:r>
      <w:proofErr w:type="gramStart"/>
      <w:r>
        <w:t>establish</w:t>
      </w:r>
      <w:proofErr w:type="gramEnd"/>
      <w:r>
        <w:t xml:space="preserve"> running on certain sections until needed.</w:t>
      </w:r>
    </w:p>
    <w:p w14:paraId="32CEF7C4" w14:textId="1B402CCD" w:rsidR="000572D8" w:rsidRDefault="000572D8" w:rsidP="00E712BA">
      <w:r>
        <w:t>Allow user to work on a subset of the data</w:t>
      </w:r>
    </w:p>
    <w:p w14:paraId="5216D7FE" w14:textId="77777777" w:rsidR="00E712BA" w:rsidRPr="000443C9" w:rsidRDefault="00E712BA" w:rsidP="00E712BA">
      <w:pPr>
        <w:rPr>
          <w:b/>
          <w:bCs/>
          <w:color w:val="FF0000"/>
        </w:rPr>
      </w:pPr>
    </w:p>
    <w:p w14:paraId="79ACE783" w14:textId="7039EB1A" w:rsidR="00E712BA" w:rsidRDefault="00CA6997" w:rsidP="00920EB2">
      <w:pPr>
        <w:rPr>
          <w:b/>
          <w:bCs/>
          <w:color w:val="FF0000"/>
        </w:rPr>
      </w:pPr>
      <w:r>
        <w:rPr>
          <w:b/>
          <w:bCs/>
          <w:color w:val="FF0000"/>
        </w:rPr>
        <w:t>Winequality-red</w:t>
      </w:r>
      <w:r w:rsidR="000443C9" w:rsidRPr="000443C9">
        <w:rPr>
          <w:b/>
          <w:bCs/>
          <w:color w:val="FF0000"/>
        </w:rPr>
        <w:t>.csv</w:t>
      </w:r>
    </w:p>
    <w:p w14:paraId="68BDB68A" w14:textId="77777777" w:rsidR="000443C9" w:rsidRDefault="000443C9" w:rsidP="000443C9">
      <w:r>
        <w:t xml:space="preserve">Data Exploration </w:t>
      </w:r>
    </w:p>
    <w:p w14:paraId="5110C3A5" w14:textId="77777777" w:rsidR="000443C9" w:rsidRDefault="000443C9" w:rsidP="000443C9"/>
    <w:p w14:paraId="0B2E5FEB" w14:textId="77777777" w:rsidR="000443C9" w:rsidRDefault="000443C9" w:rsidP="000443C9">
      <w:pPr>
        <w:pStyle w:val="ListParagraph"/>
        <w:numPr>
          <w:ilvl w:val="0"/>
          <w:numId w:val="1"/>
        </w:numPr>
      </w:pPr>
      <w:r>
        <w:t>Choose target column</w:t>
      </w:r>
    </w:p>
    <w:tbl>
      <w:tblPr>
        <w:tblStyle w:val="TableGrid"/>
        <w:tblW w:w="0" w:type="auto"/>
        <w:tblLook w:val="04A0" w:firstRow="1" w:lastRow="0" w:firstColumn="1" w:lastColumn="0" w:noHBand="0" w:noVBand="1"/>
      </w:tblPr>
      <w:tblGrid>
        <w:gridCol w:w="3005"/>
        <w:gridCol w:w="3005"/>
        <w:gridCol w:w="3006"/>
      </w:tblGrid>
      <w:tr w:rsidR="000443C9" w14:paraId="2A15F78D" w14:textId="77777777" w:rsidTr="0008556A">
        <w:tc>
          <w:tcPr>
            <w:tcW w:w="3005" w:type="dxa"/>
          </w:tcPr>
          <w:p w14:paraId="0D227F15" w14:textId="77777777" w:rsidR="000443C9" w:rsidRDefault="000443C9" w:rsidP="0008556A">
            <w:r>
              <w:t>Action</w:t>
            </w:r>
          </w:p>
        </w:tc>
        <w:tc>
          <w:tcPr>
            <w:tcW w:w="3005" w:type="dxa"/>
          </w:tcPr>
          <w:p w14:paraId="7F7211C1" w14:textId="77777777" w:rsidR="000443C9" w:rsidRDefault="000443C9" w:rsidP="0008556A">
            <w:r>
              <w:t>Expected Outcome</w:t>
            </w:r>
          </w:p>
        </w:tc>
        <w:tc>
          <w:tcPr>
            <w:tcW w:w="3006" w:type="dxa"/>
          </w:tcPr>
          <w:p w14:paraId="5620241B" w14:textId="77777777" w:rsidR="000443C9" w:rsidRDefault="000443C9" w:rsidP="0008556A">
            <w:r>
              <w:t>Outcome</w:t>
            </w:r>
          </w:p>
        </w:tc>
      </w:tr>
      <w:tr w:rsidR="000443C9" w14:paraId="31DF5AE4" w14:textId="77777777" w:rsidTr="0008556A">
        <w:tc>
          <w:tcPr>
            <w:tcW w:w="3005" w:type="dxa"/>
          </w:tcPr>
          <w:p w14:paraId="27C6AA99" w14:textId="77777777" w:rsidR="000443C9" w:rsidRDefault="000443C9" w:rsidP="0008556A">
            <w:r>
              <w:t>Pick a target column that is numerical</w:t>
            </w:r>
          </w:p>
        </w:tc>
        <w:tc>
          <w:tcPr>
            <w:tcW w:w="3005" w:type="dxa"/>
          </w:tcPr>
          <w:p w14:paraId="0B8B8946" w14:textId="77777777" w:rsidR="000443C9" w:rsidRDefault="000443C9" w:rsidP="0008556A">
            <w:r>
              <w:t>User only has the option to pick from numerical columns for the target.</w:t>
            </w:r>
          </w:p>
        </w:tc>
        <w:tc>
          <w:tcPr>
            <w:tcW w:w="3006" w:type="dxa"/>
          </w:tcPr>
          <w:p w14:paraId="031E062B" w14:textId="77777777" w:rsidR="000443C9" w:rsidRPr="00DA214D" w:rsidRDefault="000443C9" w:rsidP="0008556A">
            <w:pPr>
              <w:rPr>
                <w:color w:val="00B050"/>
              </w:rPr>
            </w:pPr>
            <w:r w:rsidRPr="00DA214D">
              <w:rPr>
                <w:color w:val="00B050"/>
              </w:rPr>
              <w:t xml:space="preserve">All numerical features are shown in the target dropdown, as expected. </w:t>
            </w:r>
          </w:p>
        </w:tc>
      </w:tr>
    </w:tbl>
    <w:p w14:paraId="60AEAA4E" w14:textId="77777777" w:rsidR="000443C9" w:rsidRDefault="000443C9" w:rsidP="000443C9"/>
    <w:p w14:paraId="27C85C23" w14:textId="77777777" w:rsidR="000443C9" w:rsidRDefault="000443C9" w:rsidP="000443C9">
      <w:pPr>
        <w:pStyle w:val="ListParagraph"/>
        <w:numPr>
          <w:ilvl w:val="0"/>
          <w:numId w:val="1"/>
        </w:numPr>
      </w:pPr>
      <w:r>
        <w:t>Boxplot</w:t>
      </w:r>
    </w:p>
    <w:tbl>
      <w:tblPr>
        <w:tblStyle w:val="TableGrid"/>
        <w:tblW w:w="0" w:type="auto"/>
        <w:tblLook w:val="04A0" w:firstRow="1" w:lastRow="0" w:firstColumn="1" w:lastColumn="0" w:noHBand="0" w:noVBand="1"/>
      </w:tblPr>
      <w:tblGrid>
        <w:gridCol w:w="3005"/>
        <w:gridCol w:w="3005"/>
        <w:gridCol w:w="3006"/>
      </w:tblGrid>
      <w:tr w:rsidR="000443C9" w14:paraId="0973CC09" w14:textId="77777777" w:rsidTr="0008556A">
        <w:tc>
          <w:tcPr>
            <w:tcW w:w="3005" w:type="dxa"/>
          </w:tcPr>
          <w:p w14:paraId="4C837079" w14:textId="77777777" w:rsidR="000443C9" w:rsidRDefault="000443C9" w:rsidP="0008556A">
            <w:r>
              <w:t>Action</w:t>
            </w:r>
          </w:p>
        </w:tc>
        <w:tc>
          <w:tcPr>
            <w:tcW w:w="3005" w:type="dxa"/>
          </w:tcPr>
          <w:p w14:paraId="697EAFEA" w14:textId="77777777" w:rsidR="000443C9" w:rsidRDefault="000443C9" w:rsidP="0008556A">
            <w:r>
              <w:t>Expected Outcome</w:t>
            </w:r>
          </w:p>
        </w:tc>
        <w:tc>
          <w:tcPr>
            <w:tcW w:w="3006" w:type="dxa"/>
          </w:tcPr>
          <w:p w14:paraId="3C2F9BAB" w14:textId="77777777" w:rsidR="000443C9" w:rsidRDefault="000443C9" w:rsidP="0008556A">
            <w:r>
              <w:t>Outcome</w:t>
            </w:r>
          </w:p>
        </w:tc>
      </w:tr>
      <w:tr w:rsidR="000443C9" w14:paraId="2738D7AA" w14:textId="77777777" w:rsidTr="0008556A">
        <w:tc>
          <w:tcPr>
            <w:tcW w:w="3005" w:type="dxa"/>
          </w:tcPr>
          <w:p w14:paraId="3A6731BD" w14:textId="77777777" w:rsidR="000443C9" w:rsidRDefault="000443C9" w:rsidP="0008556A">
            <w:r>
              <w:t>Check feature labels</w:t>
            </w:r>
          </w:p>
        </w:tc>
        <w:tc>
          <w:tcPr>
            <w:tcW w:w="3005" w:type="dxa"/>
          </w:tcPr>
          <w:p w14:paraId="23EBE98B" w14:textId="77777777" w:rsidR="000443C9" w:rsidRDefault="000443C9" w:rsidP="0008556A">
            <w:r>
              <w:t>All feature labels are labelled correctly.</w:t>
            </w:r>
          </w:p>
        </w:tc>
        <w:tc>
          <w:tcPr>
            <w:tcW w:w="3006" w:type="dxa"/>
          </w:tcPr>
          <w:p w14:paraId="2C6B30B8" w14:textId="2D769203" w:rsidR="000443C9" w:rsidRPr="00E71227" w:rsidRDefault="000443C9" w:rsidP="0008556A">
            <w:pPr>
              <w:rPr>
                <w:color w:val="00B050"/>
              </w:rPr>
            </w:pPr>
            <w:r>
              <w:rPr>
                <w:color w:val="00B050"/>
              </w:rPr>
              <w:t xml:space="preserve">All features are labelled correctly on the plot. Outliers remaining in the dataset can be seen </w:t>
            </w:r>
            <w:r w:rsidR="00404006">
              <w:rPr>
                <w:color w:val="00B050"/>
              </w:rPr>
              <w:t>before data has been scaled</w:t>
            </w:r>
          </w:p>
        </w:tc>
      </w:tr>
    </w:tbl>
    <w:p w14:paraId="4AB65FE9" w14:textId="77777777" w:rsidR="000443C9" w:rsidRDefault="000443C9" w:rsidP="000443C9"/>
    <w:p w14:paraId="518A4E9A" w14:textId="77777777" w:rsidR="000443C9" w:rsidRDefault="000443C9" w:rsidP="000443C9">
      <w:pPr>
        <w:pStyle w:val="ListParagraph"/>
        <w:numPr>
          <w:ilvl w:val="0"/>
          <w:numId w:val="1"/>
        </w:numPr>
      </w:pPr>
      <w:r>
        <w:t>Correlation Matrix</w:t>
      </w:r>
    </w:p>
    <w:tbl>
      <w:tblPr>
        <w:tblStyle w:val="TableGrid"/>
        <w:tblW w:w="0" w:type="auto"/>
        <w:tblLook w:val="04A0" w:firstRow="1" w:lastRow="0" w:firstColumn="1" w:lastColumn="0" w:noHBand="0" w:noVBand="1"/>
      </w:tblPr>
      <w:tblGrid>
        <w:gridCol w:w="3005"/>
        <w:gridCol w:w="3005"/>
        <w:gridCol w:w="3006"/>
      </w:tblGrid>
      <w:tr w:rsidR="000443C9" w14:paraId="182B7AFD" w14:textId="77777777" w:rsidTr="0008556A">
        <w:tc>
          <w:tcPr>
            <w:tcW w:w="3005" w:type="dxa"/>
          </w:tcPr>
          <w:p w14:paraId="41F6456F" w14:textId="77777777" w:rsidR="000443C9" w:rsidRDefault="000443C9" w:rsidP="0008556A">
            <w:r>
              <w:t>Action</w:t>
            </w:r>
          </w:p>
        </w:tc>
        <w:tc>
          <w:tcPr>
            <w:tcW w:w="3005" w:type="dxa"/>
          </w:tcPr>
          <w:p w14:paraId="1FD284D9" w14:textId="77777777" w:rsidR="000443C9" w:rsidRDefault="000443C9" w:rsidP="0008556A">
            <w:r>
              <w:t>Expected Outcome</w:t>
            </w:r>
          </w:p>
        </w:tc>
        <w:tc>
          <w:tcPr>
            <w:tcW w:w="3006" w:type="dxa"/>
          </w:tcPr>
          <w:p w14:paraId="6A3F4448" w14:textId="77777777" w:rsidR="000443C9" w:rsidRDefault="000443C9" w:rsidP="0008556A">
            <w:r>
              <w:t>Outcome</w:t>
            </w:r>
          </w:p>
        </w:tc>
      </w:tr>
      <w:tr w:rsidR="000443C9" w14:paraId="4AE7A034" w14:textId="77777777" w:rsidTr="0008556A">
        <w:tc>
          <w:tcPr>
            <w:tcW w:w="3005" w:type="dxa"/>
          </w:tcPr>
          <w:p w14:paraId="571A06EA" w14:textId="77777777" w:rsidR="000443C9" w:rsidRDefault="000443C9" w:rsidP="0008556A">
            <w:r>
              <w:t>Check feature labels and plot</w:t>
            </w:r>
          </w:p>
        </w:tc>
        <w:tc>
          <w:tcPr>
            <w:tcW w:w="3005" w:type="dxa"/>
          </w:tcPr>
          <w:p w14:paraId="1C881208" w14:textId="77777777" w:rsidR="000443C9" w:rsidRDefault="000443C9" w:rsidP="0008556A">
            <w:r>
              <w:t>All feature labels are labelled correctly, and plot is displayed clearly.</w:t>
            </w:r>
          </w:p>
        </w:tc>
        <w:tc>
          <w:tcPr>
            <w:tcW w:w="3006" w:type="dxa"/>
          </w:tcPr>
          <w:p w14:paraId="2B287A46" w14:textId="77777777" w:rsidR="000443C9" w:rsidRPr="00E71227" w:rsidRDefault="000443C9" w:rsidP="0008556A">
            <w:pPr>
              <w:rPr>
                <w:color w:val="00B050"/>
              </w:rPr>
            </w:pPr>
            <w:r>
              <w:rPr>
                <w:color w:val="00B050"/>
              </w:rPr>
              <w:t>All features are labelled correctly on the plot, and the plot can be enlarged to be seen clearly.</w:t>
            </w:r>
          </w:p>
        </w:tc>
      </w:tr>
    </w:tbl>
    <w:p w14:paraId="32F9BD63" w14:textId="77777777" w:rsidR="000443C9" w:rsidRDefault="000443C9" w:rsidP="000443C9"/>
    <w:p w14:paraId="31E35848" w14:textId="77777777" w:rsidR="000443C9" w:rsidRDefault="000443C9" w:rsidP="000443C9">
      <w:pPr>
        <w:ind w:left="360"/>
      </w:pPr>
    </w:p>
    <w:p w14:paraId="79BE8969" w14:textId="77777777" w:rsidR="000443C9" w:rsidRDefault="000443C9" w:rsidP="000443C9"/>
    <w:p w14:paraId="1DAA7762" w14:textId="77777777" w:rsidR="000443C9" w:rsidRDefault="000443C9" w:rsidP="000443C9">
      <w:r>
        <w:t>Model Configuration and Hyper-parameter Tuning</w:t>
      </w:r>
    </w:p>
    <w:p w14:paraId="2FB2B65B" w14:textId="77777777" w:rsidR="000443C9" w:rsidRDefault="000443C9" w:rsidP="000443C9"/>
    <w:p w14:paraId="760A8D08" w14:textId="77777777" w:rsidR="000443C9" w:rsidRDefault="000443C9" w:rsidP="000443C9">
      <w:pPr>
        <w:pStyle w:val="ListParagraph"/>
        <w:numPr>
          <w:ilvl w:val="0"/>
          <w:numId w:val="3"/>
        </w:numPr>
      </w:pPr>
      <w:r>
        <w:t>Max Depth</w:t>
      </w:r>
    </w:p>
    <w:tbl>
      <w:tblPr>
        <w:tblStyle w:val="TableGrid"/>
        <w:tblW w:w="0" w:type="auto"/>
        <w:tblLook w:val="04A0" w:firstRow="1" w:lastRow="0" w:firstColumn="1" w:lastColumn="0" w:noHBand="0" w:noVBand="1"/>
      </w:tblPr>
      <w:tblGrid>
        <w:gridCol w:w="3005"/>
        <w:gridCol w:w="3005"/>
        <w:gridCol w:w="3006"/>
      </w:tblGrid>
      <w:tr w:rsidR="000443C9" w14:paraId="471A1519" w14:textId="77777777" w:rsidTr="0008556A">
        <w:tc>
          <w:tcPr>
            <w:tcW w:w="3005" w:type="dxa"/>
          </w:tcPr>
          <w:p w14:paraId="0DD17328" w14:textId="77777777" w:rsidR="000443C9" w:rsidRDefault="000443C9" w:rsidP="0008556A">
            <w:r>
              <w:t>Action</w:t>
            </w:r>
          </w:p>
        </w:tc>
        <w:tc>
          <w:tcPr>
            <w:tcW w:w="3005" w:type="dxa"/>
          </w:tcPr>
          <w:p w14:paraId="373B73C3" w14:textId="77777777" w:rsidR="000443C9" w:rsidRDefault="000443C9" w:rsidP="0008556A">
            <w:r>
              <w:t>Expected Outcome</w:t>
            </w:r>
          </w:p>
        </w:tc>
        <w:tc>
          <w:tcPr>
            <w:tcW w:w="3006" w:type="dxa"/>
          </w:tcPr>
          <w:p w14:paraId="7ED4DC73" w14:textId="77777777" w:rsidR="000443C9" w:rsidRDefault="000443C9" w:rsidP="0008556A">
            <w:r>
              <w:t>Outcome</w:t>
            </w:r>
          </w:p>
        </w:tc>
      </w:tr>
      <w:tr w:rsidR="000443C9" w14:paraId="349D3ED5" w14:textId="77777777" w:rsidTr="0008556A">
        <w:tc>
          <w:tcPr>
            <w:tcW w:w="3005" w:type="dxa"/>
          </w:tcPr>
          <w:p w14:paraId="4EA83A85" w14:textId="77777777" w:rsidR="000443C9" w:rsidRDefault="000443C9" w:rsidP="0008556A">
            <w:r>
              <w:t>Max-depth: Choose a max-depth value from the slider and observe a change in the resultant decision tree image</w:t>
            </w:r>
          </w:p>
        </w:tc>
        <w:tc>
          <w:tcPr>
            <w:tcW w:w="3005" w:type="dxa"/>
          </w:tcPr>
          <w:p w14:paraId="26D9E360" w14:textId="77777777" w:rsidR="000443C9" w:rsidRDefault="000443C9" w:rsidP="0008556A">
            <w:r>
              <w:t>Depth of the decision tree visualisation dynamically corresponds to the number on the max-depth slider</w:t>
            </w:r>
          </w:p>
        </w:tc>
        <w:tc>
          <w:tcPr>
            <w:tcW w:w="3006" w:type="dxa"/>
          </w:tcPr>
          <w:p w14:paraId="0FF4924D" w14:textId="0B515185" w:rsidR="000443C9" w:rsidRPr="008634AA" w:rsidRDefault="000443C9" w:rsidP="0008556A">
            <w:pPr>
              <w:rPr>
                <w:color w:val="00B050"/>
              </w:rPr>
            </w:pPr>
            <w:r w:rsidRPr="008634AA">
              <w:rPr>
                <w:color w:val="00B050"/>
              </w:rPr>
              <w:t xml:space="preserve">Decision tree visualisation changes along with new updated values in the max depth slider. </w:t>
            </w:r>
            <w:r w:rsidR="008634AA" w:rsidRPr="008634AA">
              <w:rPr>
                <w:color w:val="00B050"/>
              </w:rPr>
              <w:t>All values change the decision tree depth as expected without any errors.</w:t>
            </w:r>
          </w:p>
        </w:tc>
      </w:tr>
      <w:tr w:rsidR="000443C9" w14:paraId="521A2926" w14:textId="77777777" w:rsidTr="0008556A">
        <w:tc>
          <w:tcPr>
            <w:tcW w:w="3005" w:type="dxa"/>
          </w:tcPr>
          <w:p w14:paraId="0F804753" w14:textId="77777777" w:rsidR="000443C9" w:rsidRDefault="000443C9" w:rsidP="0008556A">
            <w:r>
              <w:t>Max-depth: max-depth value of 1 on slider</w:t>
            </w:r>
          </w:p>
        </w:tc>
        <w:tc>
          <w:tcPr>
            <w:tcW w:w="3005" w:type="dxa"/>
          </w:tcPr>
          <w:p w14:paraId="473CFBBE" w14:textId="77777777" w:rsidR="000443C9" w:rsidRDefault="000443C9" w:rsidP="0008556A">
            <w:r>
              <w:t>Underfitting warning shown, a tree with only 1 max depth is shown.</w:t>
            </w:r>
          </w:p>
        </w:tc>
        <w:tc>
          <w:tcPr>
            <w:tcW w:w="3006" w:type="dxa"/>
          </w:tcPr>
          <w:p w14:paraId="09927188" w14:textId="77777777" w:rsidR="000443C9" w:rsidRDefault="000443C9" w:rsidP="0008556A">
            <w:r w:rsidRPr="003667B3">
              <w:rPr>
                <w:color w:val="00B050"/>
              </w:rPr>
              <w:t>Warning is displayed underneath the slider indicating that low max depth levels can cause underfitting. The decision tree still updates and works to show the results as expected.</w:t>
            </w:r>
          </w:p>
        </w:tc>
      </w:tr>
      <w:tr w:rsidR="000443C9" w14:paraId="0B7D8100" w14:textId="77777777" w:rsidTr="0008556A">
        <w:tc>
          <w:tcPr>
            <w:tcW w:w="3005" w:type="dxa"/>
          </w:tcPr>
          <w:p w14:paraId="50A9803A" w14:textId="77777777" w:rsidR="000443C9" w:rsidRDefault="000443C9" w:rsidP="0008556A">
            <w:r>
              <w:t>Max-depth: high max-depth value of 10 +</w:t>
            </w:r>
          </w:p>
        </w:tc>
        <w:tc>
          <w:tcPr>
            <w:tcW w:w="3005" w:type="dxa"/>
          </w:tcPr>
          <w:p w14:paraId="11A920B7" w14:textId="77777777" w:rsidR="000443C9" w:rsidRDefault="000443C9" w:rsidP="0008556A">
            <w:r>
              <w:t>Overfitting warning is shown, full tree is shown with a warning explaining high rendering times</w:t>
            </w:r>
          </w:p>
        </w:tc>
        <w:tc>
          <w:tcPr>
            <w:tcW w:w="3006" w:type="dxa"/>
          </w:tcPr>
          <w:p w14:paraId="2058D8AF" w14:textId="77777777" w:rsidR="000443C9" w:rsidRDefault="000443C9" w:rsidP="0008556A">
            <w:r w:rsidRPr="003667B3">
              <w:rPr>
                <w:color w:val="00B050"/>
              </w:rPr>
              <w:t xml:space="preserve">Warning is displayed underneath the slider indicating that </w:t>
            </w:r>
            <w:r>
              <w:rPr>
                <w:color w:val="00B050"/>
              </w:rPr>
              <w:t>high</w:t>
            </w:r>
            <w:r w:rsidRPr="003667B3">
              <w:rPr>
                <w:color w:val="00B050"/>
              </w:rPr>
              <w:t xml:space="preserve"> max depth levels can cause </w:t>
            </w:r>
            <w:r>
              <w:rPr>
                <w:color w:val="00B050"/>
              </w:rPr>
              <w:t>overf</w:t>
            </w:r>
            <w:r w:rsidRPr="003667B3">
              <w:rPr>
                <w:color w:val="00B050"/>
              </w:rPr>
              <w:t>itting. The decision tree still updates and works to show the results as expected</w:t>
            </w:r>
            <w:r>
              <w:rPr>
                <w:color w:val="00B050"/>
              </w:rPr>
              <w:t>, but load times are very long.</w:t>
            </w:r>
          </w:p>
        </w:tc>
      </w:tr>
    </w:tbl>
    <w:p w14:paraId="68CAA527" w14:textId="77777777" w:rsidR="000443C9" w:rsidRDefault="000443C9" w:rsidP="000443C9"/>
    <w:p w14:paraId="412EC64C" w14:textId="77777777" w:rsidR="000443C9" w:rsidRDefault="000443C9" w:rsidP="000443C9">
      <w:pPr>
        <w:pStyle w:val="ListParagraph"/>
        <w:numPr>
          <w:ilvl w:val="0"/>
          <w:numId w:val="3"/>
        </w:numPr>
      </w:pPr>
      <w:r>
        <w:t>Criterion Dropdown</w:t>
      </w:r>
    </w:p>
    <w:tbl>
      <w:tblPr>
        <w:tblStyle w:val="TableGrid"/>
        <w:tblW w:w="0" w:type="auto"/>
        <w:tblLook w:val="04A0" w:firstRow="1" w:lastRow="0" w:firstColumn="1" w:lastColumn="0" w:noHBand="0" w:noVBand="1"/>
      </w:tblPr>
      <w:tblGrid>
        <w:gridCol w:w="3005"/>
        <w:gridCol w:w="3005"/>
        <w:gridCol w:w="3006"/>
      </w:tblGrid>
      <w:tr w:rsidR="000443C9" w14:paraId="5E297033" w14:textId="77777777" w:rsidTr="0008556A">
        <w:tc>
          <w:tcPr>
            <w:tcW w:w="3005" w:type="dxa"/>
          </w:tcPr>
          <w:p w14:paraId="3A7A387D" w14:textId="77777777" w:rsidR="000443C9" w:rsidRDefault="000443C9" w:rsidP="0008556A">
            <w:r>
              <w:t>Action</w:t>
            </w:r>
          </w:p>
        </w:tc>
        <w:tc>
          <w:tcPr>
            <w:tcW w:w="3005" w:type="dxa"/>
          </w:tcPr>
          <w:p w14:paraId="7DD5D5F1" w14:textId="77777777" w:rsidR="000443C9" w:rsidRDefault="000443C9" w:rsidP="0008556A">
            <w:r>
              <w:t>Expected Outcome</w:t>
            </w:r>
          </w:p>
        </w:tc>
        <w:tc>
          <w:tcPr>
            <w:tcW w:w="3006" w:type="dxa"/>
          </w:tcPr>
          <w:p w14:paraId="0F7D8A25" w14:textId="77777777" w:rsidR="000443C9" w:rsidRDefault="000443C9" w:rsidP="0008556A">
            <w:r>
              <w:t>Outcome</w:t>
            </w:r>
          </w:p>
        </w:tc>
      </w:tr>
      <w:tr w:rsidR="000443C9" w14:paraId="09297AB4" w14:textId="77777777" w:rsidTr="0008556A">
        <w:tc>
          <w:tcPr>
            <w:tcW w:w="3005" w:type="dxa"/>
          </w:tcPr>
          <w:p w14:paraId="76C24EA8" w14:textId="77777777" w:rsidR="000443C9" w:rsidRDefault="000443C9" w:rsidP="0008556A">
            <w:r>
              <w:t>Choose ‘</w:t>
            </w:r>
            <w:proofErr w:type="spellStart"/>
            <w:r>
              <w:t>squared_error</w:t>
            </w:r>
            <w:proofErr w:type="spellEnd"/>
            <w:r>
              <w:t>’</w:t>
            </w:r>
          </w:p>
        </w:tc>
        <w:tc>
          <w:tcPr>
            <w:tcW w:w="3005" w:type="dxa"/>
          </w:tcPr>
          <w:p w14:paraId="17508615" w14:textId="77777777" w:rsidR="000443C9" w:rsidRDefault="000443C9" w:rsidP="0008556A">
            <w:r>
              <w:t>Tree and score updates using the relevant dropdown choice</w:t>
            </w:r>
          </w:p>
        </w:tc>
        <w:tc>
          <w:tcPr>
            <w:tcW w:w="3006" w:type="dxa"/>
          </w:tcPr>
          <w:p w14:paraId="0734A1A2" w14:textId="77777777" w:rsidR="000443C9" w:rsidRDefault="000443C9" w:rsidP="0008556A">
            <w:r w:rsidRPr="0055151D">
              <w:rPr>
                <w:color w:val="00B050"/>
              </w:rPr>
              <w:t xml:space="preserve">The decision tree updates and uses the saved </w:t>
            </w:r>
            <w:r>
              <w:rPr>
                <w:color w:val="00B050"/>
              </w:rPr>
              <w:t xml:space="preserve">scoring </w:t>
            </w:r>
            <w:r w:rsidRPr="0055151D">
              <w:rPr>
                <w:color w:val="00B050"/>
              </w:rPr>
              <w:t>value from the dropdown to fit the decision tree model</w:t>
            </w:r>
          </w:p>
        </w:tc>
      </w:tr>
      <w:tr w:rsidR="000443C9" w14:paraId="68F761E1" w14:textId="77777777" w:rsidTr="0008556A">
        <w:tc>
          <w:tcPr>
            <w:tcW w:w="3005" w:type="dxa"/>
          </w:tcPr>
          <w:p w14:paraId="1754FD5F" w14:textId="77777777" w:rsidR="000443C9" w:rsidRDefault="000443C9" w:rsidP="0008556A">
            <w:r>
              <w:t>Choose ‘</w:t>
            </w:r>
            <w:proofErr w:type="spellStart"/>
            <w:r>
              <w:t>friedman_mse</w:t>
            </w:r>
            <w:proofErr w:type="spellEnd"/>
            <w:r>
              <w:t>’</w:t>
            </w:r>
          </w:p>
        </w:tc>
        <w:tc>
          <w:tcPr>
            <w:tcW w:w="3005" w:type="dxa"/>
          </w:tcPr>
          <w:p w14:paraId="3288DEE8" w14:textId="77777777" w:rsidR="000443C9" w:rsidRDefault="000443C9" w:rsidP="0008556A">
            <w:r>
              <w:t>Tree and score updates using the relevant dropdown choice</w:t>
            </w:r>
          </w:p>
        </w:tc>
        <w:tc>
          <w:tcPr>
            <w:tcW w:w="3006" w:type="dxa"/>
          </w:tcPr>
          <w:p w14:paraId="47DC495D" w14:textId="77777777" w:rsidR="000443C9" w:rsidRDefault="000443C9" w:rsidP="0008556A">
            <w:r w:rsidRPr="0055151D">
              <w:rPr>
                <w:color w:val="00B050"/>
              </w:rPr>
              <w:t xml:space="preserve">The decision tree updates and uses the saved </w:t>
            </w:r>
            <w:r>
              <w:rPr>
                <w:color w:val="00B050"/>
              </w:rPr>
              <w:t xml:space="preserve">scoring </w:t>
            </w:r>
            <w:r w:rsidRPr="0055151D">
              <w:rPr>
                <w:color w:val="00B050"/>
              </w:rPr>
              <w:t>value from the dropdown to fit the decision tree model</w:t>
            </w:r>
          </w:p>
        </w:tc>
      </w:tr>
      <w:tr w:rsidR="000443C9" w14:paraId="1E5BD4E6" w14:textId="77777777" w:rsidTr="0008556A">
        <w:tc>
          <w:tcPr>
            <w:tcW w:w="3005" w:type="dxa"/>
          </w:tcPr>
          <w:p w14:paraId="7572E08F" w14:textId="77777777" w:rsidR="000443C9" w:rsidRDefault="000443C9" w:rsidP="0008556A">
            <w:r>
              <w:lastRenderedPageBreak/>
              <w:t>Choose ‘</w:t>
            </w:r>
            <w:proofErr w:type="spellStart"/>
            <w:r>
              <w:t>absolute_error</w:t>
            </w:r>
            <w:proofErr w:type="spellEnd"/>
            <w:r>
              <w:t>’</w:t>
            </w:r>
          </w:p>
        </w:tc>
        <w:tc>
          <w:tcPr>
            <w:tcW w:w="3005" w:type="dxa"/>
          </w:tcPr>
          <w:p w14:paraId="531DB666" w14:textId="77777777" w:rsidR="000443C9" w:rsidRDefault="000443C9" w:rsidP="0008556A">
            <w:r>
              <w:t>Tree and score updates using the relevant dropdown choice</w:t>
            </w:r>
          </w:p>
        </w:tc>
        <w:tc>
          <w:tcPr>
            <w:tcW w:w="3006" w:type="dxa"/>
          </w:tcPr>
          <w:p w14:paraId="35EB48FD" w14:textId="77777777" w:rsidR="000443C9" w:rsidRDefault="000443C9" w:rsidP="0008556A">
            <w:r w:rsidRPr="0055151D">
              <w:rPr>
                <w:color w:val="00B050"/>
              </w:rPr>
              <w:t>The decision tree updates and uses the saved</w:t>
            </w:r>
            <w:r>
              <w:rPr>
                <w:color w:val="00B050"/>
              </w:rPr>
              <w:t xml:space="preserve"> scoring </w:t>
            </w:r>
            <w:r w:rsidRPr="0055151D">
              <w:rPr>
                <w:color w:val="00B050"/>
              </w:rPr>
              <w:t>value from the dropdown to fit the decision tree model</w:t>
            </w:r>
          </w:p>
        </w:tc>
      </w:tr>
      <w:tr w:rsidR="000443C9" w14:paraId="57996EE7" w14:textId="77777777" w:rsidTr="0008556A">
        <w:tc>
          <w:tcPr>
            <w:tcW w:w="3005" w:type="dxa"/>
          </w:tcPr>
          <w:p w14:paraId="44033DDE" w14:textId="77777777" w:rsidR="000443C9" w:rsidRDefault="000443C9" w:rsidP="0008556A">
            <w:r>
              <w:t>Choose ‘</w:t>
            </w:r>
            <w:proofErr w:type="spellStart"/>
            <w:r>
              <w:t>poisson</w:t>
            </w:r>
            <w:proofErr w:type="spellEnd"/>
            <w:r>
              <w:t>’</w:t>
            </w:r>
          </w:p>
        </w:tc>
        <w:tc>
          <w:tcPr>
            <w:tcW w:w="3005" w:type="dxa"/>
          </w:tcPr>
          <w:p w14:paraId="4B693DF9" w14:textId="77777777" w:rsidR="000443C9" w:rsidRDefault="000443C9" w:rsidP="0008556A">
            <w:r>
              <w:t>Tree and score updates using the relevant dropdown choice</w:t>
            </w:r>
          </w:p>
        </w:tc>
        <w:tc>
          <w:tcPr>
            <w:tcW w:w="3006" w:type="dxa"/>
          </w:tcPr>
          <w:p w14:paraId="1F7B4882" w14:textId="77777777" w:rsidR="000443C9" w:rsidRPr="0055151D" w:rsidRDefault="000443C9" w:rsidP="0008556A">
            <w:pPr>
              <w:rPr>
                <w:color w:val="00B050"/>
              </w:rPr>
            </w:pPr>
            <w:r w:rsidRPr="0055151D">
              <w:rPr>
                <w:color w:val="00B050"/>
              </w:rPr>
              <w:t>The decision tree updates and uses the saved</w:t>
            </w:r>
            <w:r>
              <w:rPr>
                <w:color w:val="00B050"/>
              </w:rPr>
              <w:t xml:space="preserve"> scoring </w:t>
            </w:r>
            <w:r w:rsidRPr="0055151D">
              <w:rPr>
                <w:color w:val="00B050"/>
              </w:rPr>
              <w:t>value from the dropdown to fit the decision tree model</w:t>
            </w:r>
          </w:p>
        </w:tc>
      </w:tr>
    </w:tbl>
    <w:p w14:paraId="34407F4B" w14:textId="77777777" w:rsidR="000443C9" w:rsidRDefault="000443C9" w:rsidP="000443C9"/>
    <w:p w14:paraId="29601EE3" w14:textId="77777777" w:rsidR="000443C9" w:rsidRDefault="000443C9" w:rsidP="000443C9">
      <w:pPr>
        <w:pStyle w:val="ListParagraph"/>
        <w:numPr>
          <w:ilvl w:val="0"/>
          <w:numId w:val="3"/>
        </w:numPr>
      </w:pPr>
      <w:r>
        <w:t>Split Dropdown</w:t>
      </w:r>
    </w:p>
    <w:tbl>
      <w:tblPr>
        <w:tblStyle w:val="TableGrid"/>
        <w:tblW w:w="0" w:type="auto"/>
        <w:tblLook w:val="04A0" w:firstRow="1" w:lastRow="0" w:firstColumn="1" w:lastColumn="0" w:noHBand="0" w:noVBand="1"/>
      </w:tblPr>
      <w:tblGrid>
        <w:gridCol w:w="3005"/>
        <w:gridCol w:w="3005"/>
        <w:gridCol w:w="3006"/>
      </w:tblGrid>
      <w:tr w:rsidR="000443C9" w14:paraId="16F131B7" w14:textId="77777777" w:rsidTr="0008556A">
        <w:tc>
          <w:tcPr>
            <w:tcW w:w="3005" w:type="dxa"/>
          </w:tcPr>
          <w:p w14:paraId="678DBE9B" w14:textId="77777777" w:rsidR="000443C9" w:rsidRDefault="000443C9" w:rsidP="0008556A">
            <w:r>
              <w:t>Action</w:t>
            </w:r>
          </w:p>
        </w:tc>
        <w:tc>
          <w:tcPr>
            <w:tcW w:w="3005" w:type="dxa"/>
          </w:tcPr>
          <w:p w14:paraId="43D63FD6" w14:textId="77777777" w:rsidR="000443C9" w:rsidRDefault="000443C9" w:rsidP="0008556A">
            <w:r>
              <w:t>Expected Outcome</w:t>
            </w:r>
          </w:p>
        </w:tc>
        <w:tc>
          <w:tcPr>
            <w:tcW w:w="3006" w:type="dxa"/>
          </w:tcPr>
          <w:p w14:paraId="0D5BD46E" w14:textId="77777777" w:rsidR="000443C9" w:rsidRDefault="000443C9" w:rsidP="0008556A">
            <w:r>
              <w:t>Outcome</w:t>
            </w:r>
          </w:p>
        </w:tc>
      </w:tr>
      <w:tr w:rsidR="000443C9" w14:paraId="747E03A5" w14:textId="77777777" w:rsidTr="0008556A">
        <w:tc>
          <w:tcPr>
            <w:tcW w:w="3005" w:type="dxa"/>
          </w:tcPr>
          <w:p w14:paraId="3E0D0456" w14:textId="77777777" w:rsidR="000443C9" w:rsidRDefault="000443C9" w:rsidP="0008556A">
            <w:r>
              <w:t>Choose ‘Best’</w:t>
            </w:r>
          </w:p>
        </w:tc>
        <w:tc>
          <w:tcPr>
            <w:tcW w:w="3005" w:type="dxa"/>
          </w:tcPr>
          <w:p w14:paraId="146C1C54" w14:textId="77777777" w:rsidR="000443C9" w:rsidRDefault="000443C9" w:rsidP="0008556A">
            <w:r>
              <w:t>Tree and score updates using the relevant dropdown choice. ‘Best’ would generally have a higher test/train score.</w:t>
            </w:r>
          </w:p>
        </w:tc>
        <w:tc>
          <w:tcPr>
            <w:tcW w:w="3006" w:type="dxa"/>
          </w:tcPr>
          <w:p w14:paraId="12878821" w14:textId="77777777" w:rsidR="000443C9" w:rsidRDefault="000443C9" w:rsidP="0008556A">
            <w:r w:rsidRPr="0055151D">
              <w:rPr>
                <w:color w:val="00B050"/>
              </w:rPr>
              <w:t xml:space="preserve">The decision tree updates and uses the </w:t>
            </w:r>
            <w:r>
              <w:rPr>
                <w:color w:val="00B050"/>
              </w:rPr>
              <w:t xml:space="preserve">‘best split’ criteria for the split </w:t>
            </w:r>
            <w:r w:rsidRPr="0055151D">
              <w:rPr>
                <w:color w:val="00B050"/>
              </w:rPr>
              <w:t>from the dropdown to fit the decision tree model</w:t>
            </w:r>
          </w:p>
        </w:tc>
      </w:tr>
      <w:tr w:rsidR="000443C9" w14:paraId="0F006268" w14:textId="77777777" w:rsidTr="0008556A">
        <w:tc>
          <w:tcPr>
            <w:tcW w:w="3005" w:type="dxa"/>
          </w:tcPr>
          <w:p w14:paraId="215ED0D9" w14:textId="77777777" w:rsidR="000443C9" w:rsidRDefault="000443C9" w:rsidP="0008556A">
            <w:r>
              <w:t>Choose ‘Random’</w:t>
            </w:r>
          </w:p>
        </w:tc>
        <w:tc>
          <w:tcPr>
            <w:tcW w:w="3005" w:type="dxa"/>
          </w:tcPr>
          <w:p w14:paraId="4D7ECAB4" w14:textId="77777777" w:rsidR="000443C9" w:rsidRDefault="000443C9" w:rsidP="0008556A">
            <w:r>
              <w:t>Tree and score updates using the relevant dropdown choice.</w:t>
            </w:r>
          </w:p>
        </w:tc>
        <w:tc>
          <w:tcPr>
            <w:tcW w:w="3006" w:type="dxa"/>
          </w:tcPr>
          <w:p w14:paraId="14334C3C" w14:textId="77777777" w:rsidR="000443C9" w:rsidRDefault="000443C9" w:rsidP="0008556A">
            <w:r w:rsidRPr="0055151D">
              <w:rPr>
                <w:color w:val="00B050"/>
              </w:rPr>
              <w:t xml:space="preserve">The decision tree updates and uses the </w:t>
            </w:r>
            <w:r>
              <w:rPr>
                <w:color w:val="00B050"/>
              </w:rPr>
              <w:t xml:space="preserve">‘random split’ criteria for the split </w:t>
            </w:r>
            <w:r w:rsidRPr="0055151D">
              <w:rPr>
                <w:color w:val="00B050"/>
              </w:rPr>
              <w:t>from the dropdown to fit the decision tree model</w:t>
            </w:r>
          </w:p>
        </w:tc>
      </w:tr>
    </w:tbl>
    <w:p w14:paraId="1CCBE3A2" w14:textId="77777777" w:rsidR="000443C9" w:rsidRDefault="000443C9" w:rsidP="000443C9"/>
    <w:p w14:paraId="54E88C00" w14:textId="77777777" w:rsidR="000443C9" w:rsidRDefault="000443C9" w:rsidP="000443C9">
      <w:pPr>
        <w:pStyle w:val="ListParagraph"/>
        <w:numPr>
          <w:ilvl w:val="0"/>
          <w:numId w:val="3"/>
        </w:numPr>
      </w:pPr>
      <w:r>
        <w:t xml:space="preserve">Min Samples Split </w:t>
      </w:r>
    </w:p>
    <w:tbl>
      <w:tblPr>
        <w:tblStyle w:val="TableGrid"/>
        <w:tblW w:w="0" w:type="auto"/>
        <w:tblLook w:val="04A0" w:firstRow="1" w:lastRow="0" w:firstColumn="1" w:lastColumn="0" w:noHBand="0" w:noVBand="1"/>
      </w:tblPr>
      <w:tblGrid>
        <w:gridCol w:w="3006"/>
        <w:gridCol w:w="3005"/>
        <w:gridCol w:w="3005"/>
      </w:tblGrid>
      <w:tr w:rsidR="000443C9" w14:paraId="63DFFF82" w14:textId="77777777" w:rsidTr="0008556A">
        <w:tc>
          <w:tcPr>
            <w:tcW w:w="3006" w:type="dxa"/>
          </w:tcPr>
          <w:p w14:paraId="784FC725" w14:textId="77777777" w:rsidR="000443C9" w:rsidRDefault="000443C9" w:rsidP="0008556A">
            <w:r>
              <w:t>Action</w:t>
            </w:r>
          </w:p>
        </w:tc>
        <w:tc>
          <w:tcPr>
            <w:tcW w:w="3005" w:type="dxa"/>
          </w:tcPr>
          <w:p w14:paraId="2797CCE8" w14:textId="77777777" w:rsidR="000443C9" w:rsidRDefault="000443C9" w:rsidP="0008556A">
            <w:r>
              <w:t>Expected Outcome</w:t>
            </w:r>
          </w:p>
        </w:tc>
        <w:tc>
          <w:tcPr>
            <w:tcW w:w="3005" w:type="dxa"/>
          </w:tcPr>
          <w:p w14:paraId="059C9A81" w14:textId="77777777" w:rsidR="000443C9" w:rsidRDefault="000443C9" w:rsidP="0008556A">
            <w:r>
              <w:t>Outcome</w:t>
            </w:r>
          </w:p>
        </w:tc>
      </w:tr>
      <w:tr w:rsidR="000443C9" w14:paraId="2FA2BD30" w14:textId="77777777" w:rsidTr="0008556A">
        <w:tc>
          <w:tcPr>
            <w:tcW w:w="3006" w:type="dxa"/>
          </w:tcPr>
          <w:p w14:paraId="235A045B" w14:textId="77777777" w:rsidR="000443C9" w:rsidRDefault="000443C9" w:rsidP="0008556A">
            <w:r>
              <w:t>Enter a valid ‘</w:t>
            </w:r>
            <w:proofErr w:type="spellStart"/>
            <w:r>
              <w:t>mid range</w:t>
            </w:r>
            <w:proofErr w:type="spellEnd"/>
            <w:r>
              <w:t>’ number on the slider</w:t>
            </w:r>
          </w:p>
        </w:tc>
        <w:tc>
          <w:tcPr>
            <w:tcW w:w="3005" w:type="dxa"/>
          </w:tcPr>
          <w:p w14:paraId="4F65E0A3" w14:textId="77777777" w:rsidR="000443C9" w:rsidRDefault="000443C9" w:rsidP="0008556A">
            <w:r>
              <w:t>The tree visualisation and scores align with the selected number</w:t>
            </w:r>
          </w:p>
        </w:tc>
        <w:tc>
          <w:tcPr>
            <w:tcW w:w="3005" w:type="dxa"/>
          </w:tcPr>
          <w:p w14:paraId="1267B54B" w14:textId="77777777" w:rsidR="000443C9" w:rsidRPr="008B3CC1" w:rsidRDefault="000443C9" w:rsidP="0008556A">
            <w:pPr>
              <w:rPr>
                <w:color w:val="00B050"/>
              </w:rPr>
            </w:pPr>
            <w:r w:rsidRPr="008B3CC1">
              <w:rPr>
                <w:color w:val="00B050"/>
              </w:rPr>
              <w:t>When choosing 15 as the minimum split, the tree updates the decision tree with the new min samples per split value. In many cases this number does not make a difference in the scoring, but no error arises.</w:t>
            </w:r>
          </w:p>
        </w:tc>
      </w:tr>
      <w:tr w:rsidR="000443C9" w14:paraId="5B698D43" w14:textId="77777777" w:rsidTr="0008556A">
        <w:tc>
          <w:tcPr>
            <w:tcW w:w="3006" w:type="dxa"/>
          </w:tcPr>
          <w:p w14:paraId="1140A418" w14:textId="77777777" w:rsidR="000443C9" w:rsidRDefault="000443C9" w:rsidP="0008556A">
            <w:r>
              <w:t>Choose 1 on the slider</w:t>
            </w:r>
          </w:p>
        </w:tc>
        <w:tc>
          <w:tcPr>
            <w:tcW w:w="3005" w:type="dxa"/>
          </w:tcPr>
          <w:p w14:paraId="77E3F565" w14:textId="77777777" w:rsidR="000443C9" w:rsidRDefault="000443C9" w:rsidP="0008556A">
            <w:r>
              <w:t>An overfitting warning is displayed, but the tree visualisation and scores are still updated</w:t>
            </w:r>
          </w:p>
        </w:tc>
        <w:tc>
          <w:tcPr>
            <w:tcW w:w="3005" w:type="dxa"/>
          </w:tcPr>
          <w:p w14:paraId="7F4A2B3C" w14:textId="77777777" w:rsidR="000443C9" w:rsidRDefault="000443C9" w:rsidP="0008556A">
            <w:r w:rsidRPr="008128D0">
              <w:rPr>
                <w:color w:val="00B050"/>
              </w:rPr>
              <w:t>Warning is displayed indicating to the user that low samples per split can lead to overfitting. Decision tree is still updated to reflect min sample split value.</w:t>
            </w:r>
          </w:p>
        </w:tc>
      </w:tr>
    </w:tbl>
    <w:p w14:paraId="7B5D35E7" w14:textId="77777777" w:rsidR="000443C9" w:rsidRDefault="000443C9" w:rsidP="000443C9"/>
    <w:p w14:paraId="41E9D4B5" w14:textId="77777777" w:rsidR="000443C9" w:rsidRDefault="000443C9" w:rsidP="000443C9">
      <w:pPr>
        <w:pStyle w:val="ListParagraph"/>
        <w:numPr>
          <w:ilvl w:val="0"/>
          <w:numId w:val="3"/>
        </w:numPr>
      </w:pPr>
      <w:r>
        <w:t>Min Samples Leaf</w:t>
      </w:r>
    </w:p>
    <w:tbl>
      <w:tblPr>
        <w:tblStyle w:val="TableGrid"/>
        <w:tblW w:w="0" w:type="auto"/>
        <w:tblLook w:val="04A0" w:firstRow="1" w:lastRow="0" w:firstColumn="1" w:lastColumn="0" w:noHBand="0" w:noVBand="1"/>
      </w:tblPr>
      <w:tblGrid>
        <w:gridCol w:w="3006"/>
        <w:gridCol w:w="3005"/>
        <w:gridCol w:w="3005"/>
      </w:tblGrid>
      <w:tr w:rsidR="000443C9" w14:paraId="4B13FFCA" w14:textId="77777777" w:rsidTr="0008556A">
        <w:tc>
          <w:tcPr>
            <w:tcW w:w="3006" w:type="dxa"/>
          </w:tcPr>
          <w:p w14:paraId="4291EBE9" w14:textId="77777777" w:rsidR="000443C9" w:rsidRDefault="000443C9" w:rsidP="0008556A">
            <w:r>
              <w:t>Action</w:t>
            </w:r>
          </w:p>
        </w:tc>
        <w:tc>
          <w:tcPr>
            <w:tcW w:w="3005" w:type="dxa"/>
          </w:tcPr>
          <w:p w14:paraId="73142069" w14:textId="77777777" w:rsidR="000443C9" w:rsidRDefault="000443C9" w:rsidP="0008556A">
            <w:r>
              <w:t>Expected Outcome</w:t>
            </w:r>
          </w:p>
        </w:tc>
        <w:tc>
          <w:tcPr>
            <w:tcW w:w="3005" w:type="dxa"/>
          </w:tcPr>
          <w:p w14:paraId="662C4305" w14:textId="77777777" w:rsidR="000443C9" w:rsidRDefault="000443C9" w:rsidP="0008556A">
            <w:r>
              <w:t>Outcome</w:t>
            </w:r>
          </w:p>
        </w:tc>
      </w:tr>
      <w:tr w:rsidR="000443C9" w14:paraId="55595064" w14:textId="77777777" w:rsidTr="0008556A">
        <w:tc>
          <w:tcPr>
            <w:tcW w:w="3006" w:type="dxa"/>
          </w:tcPr>
          <w:p w14:paraId="5948D494" w14:textId="77777777" w:rsidR="000443C9" w:rsidRDefault="000443C9" w:rsidP="0008556A">
            <w:r>
              <w:t>Enter a valid ‘mid-range’ number on the slider</w:t>
            </w:r>
          </w:p>
        </w:tc>
        <w:tc>
          <w:tcPr>
            <w:tcW w:w="3005" w:type="dxa"/>
          </w:tcPr>
          <w:p w14:paraId="5A1016B1" w14:textId="77777777" w:rsidR="000443C9" w:rsidRDefault="000443C9" w:rsidP="0008556A">
            <w:r>
              <w:t>The tree visualisation and scores align with the selected number</w:t>
            </w:r>
          </w:p>
        </w:tc>
        <w:tc>
          <w:tcPr>
            <w:tcW w:w="3005" w:type="dxa"/>
          </w:tcPr>
          <w:p w14:paraId="364377D7" w14:textId="77777777" w:rsidR="000443C9" w:rsidRPr="0082035B" w:rsidRDefault="000443C9" w:rsidP="0008556A">
            <w:pPr>
              <w:rPr>
                <w:color w:val="215E99" w:themeColor="text2" w:themeTint="BF"/>
              </w:rPr>
            </w:pPr>
            <w:r w:rsidRPr="00BC1E30">
              <w:rPr>
                <w:color w:val="00B050"/>
              </w:rPr>
              <w:t>Choosing 20 as the min samples per split. The decision tree and scores update to reflect new value. In many cases this number does not make a difference as much as max-depth value updates do.</w:t>
            </w:r>
          </w:p>
        </w:tc>
      </w:tr>
      <w:tr w:rsidR="000443C9" w14:paraId="3458313E" w14:textId="77777777" w:rsidTr="0008556A">
        <w:tc>
          <w:tcPr>
            <w:tcW w:w="3006" w:type="dxa"/>
          </w:tcPr>
          <w:p w14:paraId="5E6DEBA3" w14:textId="77777777" w:rsidR="000443C9" w:rsidRDefault="000443C9" w:rsidP="0008556A">
            <w:r>
              <w:lastRenderedPageBreak/>
              <w:t>Choose 1 on the slider</w:t>
            </w:r>
          </w:p>
        </w:tc>
        <w:tc>
          <w:tcPr>
            <w:tcW w:w="3005" w:type="dxa"/>
          </w:tcPr>
          <w:p w14:paraId="39F5A7DA" w14:textId="77777777" w:rsidR="000443C9" w:rsidRDefault="000443C9" w:rsidP="0008556A">
            <w:r>
              <w:t>An overfitting warning is displayed, but the tree visualisation and scores are still updated</w:t>
            </w:r>
          </w:p>
        </w:tc>
        <w:tc>
          <w:tcPr>
            <w:tcW w:w="3005" w:type="dxa"/>
          </w:tcPr>
          <w:p w14:paraId="203535A8" w14:textId="77777777" w:rsidR="000443C9" w:rsidRDefault="000443C9" w:rsidP="0008556A">
            <w:r w:rsidRPr="00BC1E30">
              <w:rPr>
                <w:color w:val="00B050"/>
              </w:rPr>
              <w:t>Warning is displayed indicating to the user that low samples per leaf can lead to overfitting. Decision tree is still updated to reflect min sample leaf value.</w:t>
            </w:r>
          </w:p>
        </w:tc>
      </w:tr>
    </w:tbl>
    <w:p w14:paraId="3665EEBE" w14:textId="77777777" w:rsidR="000443C9" w:rsidRDefault="000443C9" w:rsidP="000443C9">
      <w:pPr>
        <w:ind w:left="360"/>
      </w:pPr>
    </w:p>
    <w:p w14:paraId="7F84B2FB" w14:textId="77777777" w:rsidR="000443C9" w:rsidRDefault="000443C9" w:rsidP="000443C9">
      <w:pPr>
        <w:pStyle w:val="ListParagraph"/>
      </w:pPr>
    </w:p>
    <w:p w14:paraId="20D33DB9" w14:textId="77777777" w:rsidR="000443C9" w:rsidRDefault="000443C9" w:rsidP="000443C9">
      <w:pPr>
        <w:pStyle w:val="ListParagraph"/>
        <w:numPr>
          <w:ilvl w:val="0"/>
          <w:numId w:val="3"/>
        </w:numPr>
      </w:pPr>
      <w:r>
        <w:t>Test Size</w:t>
      </w:r>
    </w:p>
    <w:tbl>
      <w:tblPr>
        <w:tblStyle w:val="TableGrid"/>
        <w:tblW w:w="0" w:type="auto"/>
        <w:tblLook w:val="04A0" w:firstRow="1" w:lastRow="0" w:firstColumn="1" w:lastColumn="0" w:noHBand="0" w:noVBand="1"/>
      </w:tblPr>
      <w:tblGrid>
        <w:gridCol w:w="3006"/>
        <w:gridCol w:w="3005"/>
        <w:gridCol w:w="3005"/>
      </w:tblGrid>
      <w:tr w:rsidR="000443C9" w14:paraId="03F68555" w14:textId="77777777" w:rsidTr="0008556A">
        <w:tc>
          <w:tcPr>
            <w:tcW w:w="3006" w:type="dxa"/>
          </w:tcPr>
          <w:p w14:paraId="62F3A378" w14:textId="77777777" w:rsidR="000443C9" w:rsidRDefault="000443C9" w:rsidP="0008556A">
            <w:r>
              <w:t>Action</w:t>
            </w:r>
          </w:p>
        </w:tc>
        <w:tc>
          <w:tcPr>
            <w:tcW w:w="3005" w:type="dxa"/>
          </w:tcPr>
          <w:p w14:paraId="37D31473" w14:textId="77777777" w:rsidR="000443C9" w:rsidRDefault="000443C9" w:rsidP="0008556A">
            <w:r>
              <w:t>Expected Outcome</w:t>
            </w:r>
          </w:p>
        </w:tc>
        <w:tc>
          <w:tcPr>
            <w:tcW w:w="3005" w:type="dxa"/>
          </w:tcPr>
          <w:p w14:paraId="37C46229" w14:textId="77777777" w:rsidR="000443C9" w:rsidRDefault="000443C9" w:rsidP="0008556A">
            <w:r>
              <w:t>Outcome</w:t>
            </w:r>
          </w:p>
        </w:tc>
      </w:tr>
      <w:tr w:rsidR="000443C9" w14:paraId="74E0BF9C" w14:textId="77777777" w:rsidTr="0008556A">
        <w:tc>
          <w:tcPr>
            <w:tcW w:w="3006" w:type="dxa"/>
          </w:tcPr>
          <w:p w14:paraId="2365B777" w14:textId="77777777" w:rsidR="000443C9" w:rsidRDefault="000443C9" w:rsidP="0008556A">
            <w:r>
              <w:t>Enter a valid ‘</w:t>
            </w:r>
            <w:proofErr w:type="spellStart"/>
            <w:r>
              <w:t>mid range</w:t>
            </w:r>
            <w:proofErr w:type="spellEnd"/>
            <w:r>
              <w:t>’ number on the slider</w:t>
            </w:r>
          </w:p>
        </w:tc>
        <w:tc>
          <w:tcPr>
            <w:tcW w:w="3005" w:type="dxa"/>
          </w:tcPr>
          <w:p w14:paraId="103C22CE" w14:textId="77777777" w:rsidR="000443C9" w:rsidRDefault="000443C9" w:rsidP="0008556A">
            <w:r>
              <w:t>The tree visualisation and scores align with the selected number</w:t>
            </w:r>
          </w:p>
        </w:tc>
        <w:tc>
          <w:tcPr>
            <w:tcW w:w="3005" w:type="dxa"/>
          </w:tcPr>
          <w:p w14:paraId="6E0FF2C1" w14:textId="77777777" w:rsidR="000443C9" w:rsidRPr="0082035B" w:rsidRDefault="000443C9" w:rsidP="0008556A">
            <w:pPr>
              <w:rPr>
                <w:color w:val="215E99" w:themeColor="text2" w:themeTint="BF"/>
              </w:rPr>
            </w:pPr>
            <w:proofErr w:type="spellStart"/>
            <w:r w:rsidRPr="00BC1E30">
              <w:rPr>
                <w:color w:val="00B050"/>
              </w:rPr>
              <w:t>Mid range</w:t>
            </w:r>
            <w:proofErr w:type="spellEnd"/>
            <w:r w:rsidRPr="00BC1E30">
              <w:rPr>
                <w:color w:val="00B050"/>
              </w:rPr>
              <w:t xml:space="preserve"> number is chosen as 0.25. The scores and decision tree visualisation update to reflect the new chosen test split size as expected.</w:t>
            </w:r>
          </w:p>
        </w:tc>
      </w:tr>
      <w:tr w:rsidR="000443C9" w14:paraId="22A83EC9" w14:textId="77777777" w:rsidTr="0008556A">
        <w:tc>
          <w:tcPr>
            <w:tcW w:w="3006" w:type="dxa"/>
          </w:tcPr>
          <w:p w14:paraId="6D23BA48" w14:textId="77777777" w:rsidR="000443C9" w:rsidRDefault="000443C9" w:rsidP="0008556A">
            <w:r>
              <w:t>Choose small test size sample (0.05)</w:t>
            </w:r>
          </w:p>
        </w:tc>
        <w:tc>
          <w:tcPr>
            <w:tcW w:w="3005" w:type="dxa"/>
          </w:tcPr>
          <w:p w14:paraId="0EAE4AAE" w14:textId="77777777" w:rsidR="000443C9" w:rsidRDefault="000443C9" w:rsidP="0008556A">
            <w:r>
              <w:t>A warning is displayed, explaining why a small test size can lead to bad generalisation. The tree and scores are still updated to reflect these changes.</w:t>
            </w:r>
          </w:p>
        </w:tc>
        <w:tc>
          <w:tcPr>
            <w:tcW w:w="3005" w:type="dxa"/>
          </w:tcPr>
          <w:p w14:paraId="4F73A5B0" w14:textId="77777777" w:rsidR="000443C9" w:rsidRPr="0082035B" w:rsidRDefault="000443C9" w:rsidP="0008556A">
            <w:pPr>
              <w:rPr>
                <w:color w:val="215E99" w:themeColor="text2" w:themeTint="BF"/>
              </w:rPr>
            </w:pPr>
            <w:r w:rsidRPr="00BC1E30">
              <w:rPr>
                <w:color w:val="00B050"/>
              </w:rPr>
              <w:t>Small test split sizes display a warning underneath the slider. This message warns users that choosing small sample sizes may lead to weak generalisation of the model. The decision tree updates to take on the new test size value.</w:t>
            </w:r>
          </w:p>
        </w:tc>
      </w:tr>
      <w:tr w:rsidR="000443C9" w14:paraId="62F5EBAF" w14:textId="77777777" w:rsidTr="0008556A">
        <w:tc>
          <w:tcPr>
            <w:tcW w:w="3006" w:type="dxa"/>
          </w:tcPr>
          <w:p w14:paraId="2B7D6370" w14:textId="77777777" w:rsidR="000443C9" w:rsidRDefault="000443C9" w:rsidP="0008556A">
            <w:r>
              <w:t>Choose large test size sample (0.5)</w:t>
            </w:r>
          </w:p>
        </w:tc>
        <w:tc>
          <w:tcPr>
            <w:tcW w:w="3005" w:type="dxa"/>
          </w:tcPr>
          <w:p w14:paraId="045C7EEE" w14:textId="77777777" w:rsidR="000443C9" w:rsidRDefault="000443C9" w:rsidP="0008556A">
            <w:r>
              <w:t>A warning is displayed, explaining why large training sets can lead to a bad model. The tree and scores are still updated to reflect these changes.</w:t>
            </w:r>
          </w:p>
        </w:tc>
        <w:tc>
          <w:tcPr>
            <w:tcW w:w="3005" w:type="dxa"/>
          </w:tcPr>
          <w:p w14:paraId="6B7E2FA0" w14:textId="77777777" w:rsidR="000443C9" w:rsidRPr="0082035B" w:rsidRDefault="000443C9" w:rsidP="0008556A">
            <w:pPr>
              <w:rPr>
                <w:color w:val="215E99" w:themeColor="text2" w:themeTint="BF"/>
              </w:rPr>
            </w:pPr>
            <w:r w:rsidRPr="00BC1E30">
              <w:rPr>
                <w:color w:val="00B050"/>
              </w:rPr>
              <w:t>0.5 test split size. A warning is displayed underneath the slider to indicate to the user that large test sizes will not provide enough training data to make good generalisations on the model. The visualisations and scores still update to reflect these changes.</w:t>
            </w:r>
          </w:p>
        </w:tc>
      </w:tr>
    </w:tbl>
    <w:p w14:paraId="0F5F7B68" w14:textId="77777777" w:rsidR="000443C9" w:rsidRDefault="000443C9" w:rsidP="000443C9"/>
    <w:p w14:paraId="5D0E0EA9" w14:textId="77777777" w:rsidR="000443C9" w:rsidRDefault="000443C9" w:rsidP="000443C9"/>
    <w:p w14:paraId="7F5546FA" w14:textId="77777777" w:rsidR="000443C9" w:rsidRDefault="000443C9" w:rsidP="000443C9">
      <w:r>
        <w:t>Model Training and Evaluation</w:t>
      </w:r>
    </w:p>
    <w:p w14:paraId="0590E002" w14:textId="77777777" w:rsidR="000443C9" w:rsidRDefault="000443C9" w:rsidP="000443C9"/>
    <w:p w14:paraId="21EE5185" w14:textId="77777777" w:rsidR="000443C9" w:rsidRDefault="000443C9" w:rsidP="000443C9">
      <w:pPr>
        <w:rPr>
          <w:color w:val="FF0000"/>
        </w:rPr>
      </w:pPr>
      <w:r>
        <w:tab/>
      </w:r>
      <w:r w:rsidRPr="00823DAC">
        <w:rPr>
          <w:color w:val="FF0000"/>
        </w:rPr>
        <w:t xml:space="preserve">Is the overfitting warning </w:t>
      </w:r>
      <w:proofErr w:type="gramStart"/>
      <w:r w:rsidRPr="00823DAC">
        <w:rPr>
          <w:color w:val="FF0000"/>
        </w:rPr>
        <w:t>actually valid</w:t>
      </w:r>
      <w:proofErr w:type="gramEnd"/>
      <w:r w:rsidRPr="00823DAC">
        <w:rPr>
          <w:color w:val="FF0000"/>
        </w:rPr>
        <w:t>?</w:t>
      </w:r>
    </w:p>
    <w:p w14:paraId="4EBA15E9" w14:textId="77777777" w:rsidR="000443C9" w:rsidRDefault="000443C9" w:rsidP="000443C9">
      <w:pPr>
        <w:rPr>
          <w:color w:val="FF0000"/>
        </w:rPr>
      </w:pPr>
    </w:p>
    <w:p w14:paraId="53E76722" w14:textId="77777777" w:rsidR="000443C9" w:rsidRDefault="000443C9" w:rsidP="000443C9">
      <w:pPr>
        <w:pStyle w:val="ListParagraph"/>
        <w:numPr>
          <w:ilvl w:val="0"/>
          <w:numId w:val="6"/>
        </w:numPr>
        <w:rPr>
          <w:color w:val="FF0000"/>
        </w:rPr>
      </w:pPr>
      <w:r>
        <w:rPr>
          <w:color w:val="FF0000"/>
        </w:rPr>
        <w:t>Decision Tree</w:t>
      </w:r>
    </w:p>
    <w:tbl>
      <w:tblPr>
        <w:tblStyle w:val="TableGrid"/>
        <w:tblW w:w="0" w:type="auto"/>
        <w:tblLook w:val="04A0" w:firstRow="1" w:lastRow="0" w:firstColumn="1" w:lastColumn="0" w:noHBand="0" w:noVBand="1"/>
      </w:tblPr>
      <w:tblGrid>
        <w:gridCol w:w="3005"/>
        <w:gridCol w:w="3005"/>
        <w:gridCol w:w="3006"/>
      </w:tblGrid>
      <w:tr w:rsidR="000443C9" w14:paraId="59686EEB" w14:textId="77777777" w:rsidTr="0008556A">
        <w:tc>
          <w:tcPr>
            <w:tcW w:w="3005" w:type="dxa"/>
          </w:tcPr>
          <w:p w14:paraId="6F6C54DF" w14:textId="77777777" w:rsidR="000443C9" w:rsidRDefault="000443C9" w:rsidP="0008556A">
            <w:r>
              <w:t>Action</w:t>
            </w:r>
          </w:p>
        </w:tc>
        <w:tc>
          <w:tcPr>
            <w:tcW w:w="3005" w:type="dxa"/>
          </w:tcPr>
          <w:p w14:paraId="2A00E0D4" w14:textId="77777777" w:rsidR="000443C9" w:rsidRDefault="000443C9" w:rsidP="0008556A">
            <w:r>
              <w:t>Expected Outcome</w:t>
            </w:r>
          </w:p>
        </w:tc>
        <w:tc>
          <w:tcPr>
            <w:tcW w:w="3006" w:type="dxa"/>
          </w:tcPr>
          <w:p w14:paraId="7EBDFB8E" w14:textId="77777777" w:rsidR="000443C9" w:rsidRDefault="000443C9" w:rsidP="0008556A">
            <w:r>
              <w:t>Outcome</w:t>
            </w:r>
          </w:p>
        </w:tc>
      </w:tr>
      <w:tr w:rsidR="000443C9" w14:paraId="2348DA47" w14:textId="77777777" w:rsidTr="0008556A">
        <w:tc>
          <w:tcPr>
            <w:tcW w:w="3005" w:type="dxa"/>
          </w:tcPr>
          <w:p w14:paraId="167422C9" w14:textId="77777777" w:rsidR="000443C9" w:rsidRDefault="000443C9" w:rsidP="0008556A">
            <w:r>
              <w:t>Choose different Max depth levels</w:t>
            </w:r>
          </w:p>
        </w:tc>
        <w:tc>
          <w:tcPr>
            <w:tcW w:w="3005" w:type="dxa"/>
          </w:tcPr>
          <w:p w14:paraId="006744B4" w14:textId="77777777" w:rsidR="000443C9" w:rsidRDefault="000443C9" w:rsidP="0008556A">
            <w:r>
              <w:t>Number of levels in the tree should match the max depth levels in the slider</w:t>
            </w:r>
          </w:p>
        </w:tc>
        <w:tc>
          <w:tcPr>
            <w:tcW w:w="3006" w:type="dxa"/>
          </w:tcPr>
          <w:p w14:paraId="14C34C0A" w14:textId="3004F8EB" w:rsidR="000443C9" w:rsidRPr="0082035B" w:rsidRDefault="000443C9" w:rsidP="0008556A">
            <w:pPr>
              <w:rPr>
                <w:color w:val="215E99" w:themeColor="text2" w:themeTint="BF"/>
              </w:rPr>
            </w:pPr>
            <w:r w:rsidRPr="00CF16FF">
              <w:rPr>
                <w:color w:val="FFC000"/>
              </w:rPr>
              <w:t xml:space="preserve">Each change for the number in the max depth slider is successfully rendered in the decision tree visualisation. Page loading times increases when max depth increases – application becomes </w:t>
            </w:r>
            <w:r w:rsidRPr="00CF16FF">
              <w:rPr>
                <w:color w:val="FFC000"/>
              </w:rPr>
              <w:lastRenderedPageBreak/>
              <w:t>unstable with larger datasets. Issues with scalability.</w:t>
            </w:r>
            <w:r w:rsidR="008538C5">
              <w:rPr>
                <w:color w:val="FFC000"/>
              </w:rPr>
              <w:t xml:space="preserve"> </w:t>
            </w:r>
            <w:r w:rsidR="008538C5" w:rsidRPr="008538C5">
              <w:rPr>
                <w:color w:val="C00000"/>
              </w:rPr>
              <w:t xml:space="preserve">Max depths 9-10 do not work, receive a </w:t>
            </w:r>
            <w:proofErr w:type="spellStart"/>
            <w:r w:rsidR="008538C5" w:rsidRPr="008538C5">
              <w:rPr>
                <w:color w:val="C00000"/>
              </w:rPr>
              <w:t>dtreeviz</w:t>
            </w:r>
            <w:proofErr w:type="spellEnd"/>
            <w:r w:rsidR="008538C5" w:rsidRPr="008538C5">
              <w:rPr>
                <w:color w:val="C00000"/>
              </w:rPr>
              <w:t xml:space="preserve"> error.</w:t>
            </w:r>
          </w:p>
        </w:tc>
      </w:tr>
      <w:tr w:rsidR="000443C9" w14:paraId="1B31AFE5" w14:textId="77777777" w:rsidTr="0008556A">
        <w:tc>
          <w:tcPr>
            <w:tcW w:w="3005" w:type="dxa"/>
          </w:tcPr>
          <w:p w14:paraId="3CEA91F1" w14:textId="77777777" w:rsidR="000443C9" w:rsidRDefault="000443C9" w:rsidP="0008556A">
            <w:r>
              <w:lastRenderedPageBreak/>
              <w:t xml:space="preserve">Choose different </w:t>
            </w:r>
            <w:proofErr w:type="spellStart"/>
            <w:r>
              <w:t>min_samples</w:t>
            </w:r>
            <w:proofErr w:type="spellEnd"/>
            <w:r>
              <w:t xml:space="preserve"> per leaf and split values</w:t>
            </w:r>
          </w:p>
        </w:tc>
        <w:tc>
          <w:tcPr>
            <w:tcW w:w="3005" w:type="dxa"/>
          </w:tcPr>
          <w:p w14:paraId="0DEDA6CA" w14:textId="77777777" w:rsidR="000443C9" w:rsidRDefault="000443C9" w:rsidP="0008556A">
            <w:r>
              <w:t xml:space="preserve">The decision tree should update and change to reflect any changes </w:t>
            </w:r>
          </w:p>
        </w:tc>
        <w:tc>
          <w:tcPr>
            <w:tcW w:w="3006" w:type="dxa"/>
          </w:tcPr>
          <w:p w14:paraId="71245DDC" w14:textId="77777777" w:rsidR="000443C9" w:rsidRPr="00AC0DA3" w:rsidRDefault="000443C9" w:rsidP="0008556A">
            <w:pPr>
              <w:rPr>
                <w:color w:val="00B050"/>
              </w:rPr>
            </w:pPr>
            <w:r w:rsidRPr="00AC0DA3">
              <w:rPr>
                <w:color w:val="00B050"/>
              </w:rPr>
              <w:t xml:space="preserve">Each change in both the sliders updates the decision tree visualisations. </w:t>
            </w:r>
            <w:proofErr w:type="gramStart"/>
            <w:r w:rsidRPr="00AC0DA3">
              <w:rPr>
                <w:color w:val="00B050"/>
              </w:rPr>
              <w:t>However</w:t>
            </w:r>
            <w:proofErr w:type="gramEnd"/>
            <w:r w:rsidRPr="00AC0DA3">
              <w:rPr>
                <w:color w:val="00B050"/>
              </w:rPr>
              <w:t xml:space="preserve"> the scores or tree do not change – these parameters may not change anything due to the size or simplicity of the dataset.</w:t>
            </w:r>
          </w:p>
        </w:tc>
      </w:tr>
    </w:tbl>
    <w:p w14:paraId="5C35981E" w14:textId="77777777" w:rsidR="000443C9" w:rsidRPr="00EE36A8" w:rsidRDefault="000443C9" w:rsidP="000443C9">
      <w:pPr>
        <w:ind w:left="360"/>
        <w:rPr>
          <w:color w:val="FF0000"/>
        </w:rPr>
      </w:pPr>
    </w:p>
    <w:p w14:paraId="0F198C05" w14:textId="77777777" w:rsidR="000443C9" w:rsidRPr="009E100E" w:rsidRDefault="000443C9" w:rsidP="000443C9">
      <w:pPr>
        <w:rPr>
          <w:color w:val="FF0000"/>
        </w:rPr>
      </w:pPr>
    </w:p>
    <w:p w14:paraId="621D5C7A" w14:textId="77777777" w:rsidR="000443C9" w:rsidRDefault="000443C9" w:rsidP="000443C9">
      <w:pPr>
        <w:pStyle w:val="ListParagraph"/>
        <w:numPr>
          <w:ilvl w:val="0"/>
          <w:numId w:val="6"/>
        </w:numPr>
      </w:pPr>
      <w:r>
        <w:t>Scores</w:t>
      </w:r>
    </w:p>
    <w:tbl>
      <w:tblPr>
        <w:tblStyle w:val="TableGrid"/>
        <w:tblW w:w="0" w:type="auto"/>
        <w:tblLook w:val="04A0" w:firstRow="1" w:lastRow="0" w:firstColumn="1" w:lastColumn="0" w:noHBand="0" w:noVBand="1"/>
      </w:tblPr>
      <w:tblGrid>
        <w:gridCol w:w="3005"/>
        <w:gridCol w:w="3005"/>
        <w:gridCol w:w="3006"/>
      </w:tblGrid>
      <w:tr w:rsidR="000443C9" w14:paraId="2A9D48E0" w14:textId="77777777" w:rsidTr="0008556A">
        <w:tc>
          <w:tcPr>
            <w:tcW w:w="3005" w:type="dxa"/>
          </w:tcPr>
          <w:p w14:paraId="1B71AB29" w14:textId="77777777" w:rsidR="000443C9" w:rsidRDefault="000443C9" w:rsidP="0008556A">
            <w:r>
              <w:t>Action</w:t>
            </w:r>
          </w:p>
        </w:tc>
        <w:tc>
          <w:tcPr>
            <w:tcW w:w="3005" w:type="dxa"/>
          </w:tcPr>
          <w:p w14:paraId="72BFFA84" w14:textId="77777777" w:rsidR="000443C9" w:rsidRDefault="000443C9" w:rsidP="0008556A">
            <w:r>
              <w:t>Expected Outcome</w:t>
            </w:r>
          </w:p>
        </w:tc>
        <w:tc>
          <w:tcPr>
            <w:tcW w:w="3006" w:type="dxa"/>
          </w:tcPr>
          <w:p w14:paraId="49FA83C0" w14:textId="77777777" w:rsidR="000443C9" w:rsidRDefault="000443C9" w:rsidP="0008556A">
            <w:r>
              <w:t>Outcome</w:t>
            </w:r>
          </w:p>
        </w:tc>
      </w:tr>
      <w:tr w:rsidR="000443C9" w14:paraId="4354C6E2" w14:textId="77777777" w:rsidTr="0008556A">
        <w:tc>
          <w:tcPr>
            <w:tcW w:w="3005" w:type="dxa"/>
          </w:tcPr>
          <w:p w14:paraId="6F0170F8" w14:textId="77777777" w:rsidR="000443C9" w:rsidRDefault="000443C9" w:rsidP="0008556A">
            <w:r>
              <w:t>Change configuration criteria</w:t>
            </w:r>
          </w:p>
        </w:tc>
        <w:tc>
          <w:tcPr>
            <w:tcW w:w="3005" w:type="dxa"/>
          </w:tcPr>
          <w:p w14:paraId="2557D1C2" w14:textId="77777777" w:rsidR="000443C9" w:rsidRDefault="000443C9" w:rsidP="0008556A">
            <w:r>
              <w:t>Scores for training, test and generalisation should change and update</w:t>
            </w:r>
          </w:p>
        </w:tc>
        <w:tc>
          <w:tcPr>
            <w:tcW w:w="3006" w:type="dxa"/>
          </w:tcPr>
          <w:p w14:paraId="3516B61A" w14:textId="198907AC" w:rsidR="000443C9" w:rsidRPr="00680631" w:rsidRDefault="000443C9" w:rsidP="0008556A">
            <w:pPr>
              <w:rPr>
                <w:color w:val="00B050"/>
              </w:rPr>
            </w:pPr>
            <w:r w:rsidRPr="00680631">
              <w:rPr>
                <w:color w:val="00B050"/>
              </w:rPr>
              <w:t xml:space="preserve">Each change in the parameter configuration causes an update for the training, test and </w:t>
            </w:r>
            <w:r w:rsidR="008538C5">
              <w:rPr>
                <w:color w:val="00B050"/>
              </w:rPr>
              <w:t xml:space="preserve">threshold </w:t>
            </w:r>
            <w:r w:rsidRPr="00680631">
              <w:rPr>
                <w:color w:val="00B050"/>
              </w:rPr>
              <w:t>scores.</w:t>
            </w:r>
          </w:p>
        </w:tc>
      </w:tr>
      <w:tr w:rsidR="000443C9" w14:paraId="669C488F" w14:textId="77777777" w:rsidTr="0008556A">
        <w:tc>
          <w:tcPr>
            <w:tcW w:w="3005" w:type="dxa"/>
          </w:tcPr>
          <w:p w14:paraId="265E91DD" w14:textId="77777777" w:rsidR="000443C9" w:rsidRDefault="000443C9" w:rsidP="0008556A">
            <w:r>
              <w:t>Configure overfitting model (High max depth, low min samples split, low min samples leaf). Check decision tree and visualisation to check this is accurate – is it really overfitting?</w:t>
            </w:r>
          </w:p>
        </w:tc>
        <w:tc>
          <w:tcPr>
            <w:tcW w:w="3005" w:type="dxa"/>
          </w:tcPr>
          <w:p w14:paraId="150E82E3" w14:textId="77777777" w:rsidR="000443C9" w:rsidRDefault="000443C9" w:rsidP="0008556A">
            <w:r>
              <w:t>High training score, lower test score. Warning is displayed stating that the scores suggest overfitting</w:t>
            </w:r>
          </w:p>
        </w:tc>
        <w:tc>
          <w:tcPr>
            <w:tcW w:w="3006" w:type="dxa"/>
          </w:tcPr>
          <w:p w14:paraId="68BFE966" w14:textId="01458E7C" w:rsidR="000443C9" w:rsidRDefault="000443C9" w:rsidP="0008556A">
            <w:pPr>
              <w:rPr>
                <w:color w:val="00B050"/>
              </w:rPr>
            </w:pPr>
            <w:r w:rsidRPr="0034459D">
              <w:rPr>
                <w:color w:val="00B050"/>
              </w:rPr>
              <w:t xml:space="preserve">The training </w:t>
            </w:r>
            <w:proofErr w:type="spellStart"/>
            <w:r w:rsidRPr="0034459D">
              <w:rPr>
                <w:color w:val="00B050"/>
              </w:rPr>
              <w:t>mae</w:t>
            </w:r>
            <w:proofErr w:type="spellEnd"/>
            <w:r w:rsidRPr="0034459D">
              <w:rPr>
                <w:color w:val="00B050"/>
              </w:rPr>
              <w:t xml:space="preserve"> score is significantly lower than the test score.</w:t>
            </w:r>
            <w:r w:rsidR="008538C5">
              <w:rPr>
                <w:color w:val="00B050"/>
              </w:rPr>
              <w:t xml:space="preserve"> (Lower than training and above the threshold).</w:t>
            </w:r>
            <w:r w:rsidRPr="0034459D">
              <w:rPr>
                <w:color w:val="00B050"/>
              </w:rPr>
              <w:t xml:space="preserve"> A warning is correctly displayed stating that the scores suggest overfitting.   </w:t>
            </w:r>
          </w:p>
          <w:p w14:paraId="2569CAF8" w14:textId="6477C8F1" w:rsidR="000443C9" w:rsidRPr="0082035B" w:rsidRDefault="000443C9" w:rsidP="0008556A">
            <w:pPr>
              <w:rPr>
                <w:color w:val="215E99" w:themeColor="text2" w:themeTint="BF"/>
              </w:rPr>
            </w:pPr>
          </w:p>
        </w:tc>
      </w:tr>
      <w:tr w:rsidR="000443C9" w14:paraId="4A1CE72C" w14:textId="77777777" w:rsidTr="0008556A">
        <w:tc>
          <w:tcPr>
            <w:tcW w:w="3005" w:type="dxa"/>
          </w:tcPr>
          <w:p w14:paraId="14988632" w14:textId="77777777" w:rsidR="000443C9" w:rsidRDefault="000443C9" w:rsidP="0008556A">
            <w:r>
              <w:t>Configure underfitting model (low max depth, high min samples split, high min samples leaf). Check decision tree and visualisation to check this is accurate – is it really underfitting?</w:t>
            </w:r>
          </w:p>
        </w:tc>
        <w:tc>
          <w:tcPr>
            <w:tcW w:w="3005" w:type="dxa"/>
          </w:tcPr>
          <w:p w14:paraId="3A60E363" w14:textId="77777777" w:rsidR="000443C9" w:rsidRDefault="000443C9" w:rsidP="0008556A">
            <w:r>
              <w:t xml:space="preserve">Low training and </w:t>
            </w:r>
            <w:proofErr w:type="gramStart"/>
            <w:r>
              <w:t>low test</w:t>
            </w:r>
            <w:proofErr w:type="gramEnd"/>
            <w:r>
              <w:t xml:space="preserve"> scores. Warning is displayed stating that the scores suggest underfitting</w:t>
            </w:r>
          </w:p>
        </w:tc>
        <w:tc>
          <w:tcPr>
            <w:tcW w:w="3006" w:type="dxa"/>
          </w:tcPr>
          <w:p w14:paraId="47158AFD" w14:textId="707F0850" w:rsidR="00BA21EE" w:rsidRDefault="00BA21EE" w:rsidP="0008556A">
            <w:pPr>
              <w:rPr>
                <w:color w:val="FFC000"/>
              </w:rPr>
            </w:pPr>
            <w:r>
              <w:rPr>
                <w:color w:val="FFC000"/>
              </w:rPr>
              <w:t>Purposely underfitting the data (</w:t>
            </w:r>
            <w:proofErr w:type="spellStart"/>
            <w:r>
              <w:rPr>
                <w:color w:val="FFC000"/>
              </w:rPr>
              <w:t>df</w:t>
            </w:r>
            <w:proofErr w:type="spellEnd"/>
            <w:r>
              <w:rPr>
                <w:color w:val="FFC000"/>
              </w:rPr>
              <w:t xml:space="preserve"> has been sampled to 50 points). Score message display doesn’t equate with the true vs. predicted plot. Plot looks as if it is underfitting, instead the message displays saying it could be further improved. </w:t>
            </w:r>
          </w:p>
          <w:p w14:paraId="3320FF5F" w14:textId="77777777" w:rsidR="00BA21EE" w:rsidRDefault="00BA21EE" w:rsidP="0008556A">
            <w:pPr>
              <w:rPr>
                <w:color w:val="FFC000"/>
              </w:rPr>
            </w:pPr>
          </w:p>
          <w:p w14:paraId="320021C9" w14:textId="4FA9F4B1" w:rsidR="000443C9" w:rsidRPr="00DB4444" w:rsidRDefault="000443C9" w:rsidP="0008556A">
            <w:pPr>
              <w:rPr>
                <w:color w:val="00B050"/>
              </w:rPr>
            </w:pPr>
            <w:r w:rsidRPr="00635162">
              <w:rPr>
                <w:color w:val="FFC000"/>
              </w:rPr>
              <w:t>With this dataset it is difficult to obtain an ‘underfitting’ model. could also mean that the method to establish any over/underfitting data needs to be different for this dataset</w:t>
            </w:r>
            <w:r>
              <w:rPr>
                <w:color w:val="00B050"/>
              </w:rPr>
              <w:t xml:space="preserve">. </w:t>
            </w:r>
          </w:p>
        </w:tc>
      </w:tr>
      <w:tr w:rsidR="000443C9" w14:paraId="7F3FA6FB" w14:textId="77777777" w:rsidTr="0008556A">
        <w:tc>
          <w:tcPr>
            <w:tcW w:w="3005" w:type="dxa"/>
          </w:tcPr>
          <w:p w14:paraId="51DD63F1" w14:textId="77777777" w:rsidR="000443C9" w:rsidRDefault="000443C9" w:rsidP="0008556A">
            <w:r>
              <w:t xml:space="preserve">Configure good model (check parameters through </w:t>
            </w:r>
            <w:r>
              <w:lastRenderedPageBreak/>
              <w:t>grid search CV). Check decision tree and visualisations to check this is accurate.</w:t>
            </w:r>
          </w:p>
        </w:tc>
        <w:tc>
          <w:tcPr>
            <w:tcW w:w="3005" w:type="dxa"/>
          </w:tcPr>
          <w:p w14:paraId="354FF00A" w14:textId="77777777" w:rsidR="000443C9" w:rsidRDefault="000443C9" w:rsidP="0008556A">
            <w:r>
              <w:lastRenderedPageBreak/>
              <w:t xml:space="preserve">High training and </w:t>
            </w:r>
            <w:proofErr w:type="gramStart"/>
            <w:r>
              <w:t>high test</w:t>
            </w:r>
            <w:proofErr w:type="gramEnd"/>
            <w:r>
              <w:t xml:space="preserve"> score. Displays message </w:t>
            </w:r>
            <w:r>
              <w:lastRenderedPageBreak/>
              <w:t>suggesting that the scores show the model is a good fit.</w:t>
            </w:r>
          </w:p>
        </w:tc>
        <w:tc>
          <w:tcPr>
            <w:tcW w:w="3006" w:type="dxa"/>
          </w:tcPr>
          <w:p w14:paraId="56B88127" w14:textId="77777777" w:rsidR="000443C9" w:rsidRPr="00DB4444" w:rsidRDefault="000443C9" w:rsidP="0008556A">
            <w:pPr>
              <w:rPr>
                <w:color w:val="00B050"/>
              </w:rPr>
            </w:pPr>
            <w:r>
              <w:rPr>
                <w:color w:val="00B050"/>
              </w:rPr>
              <w:lastRenderedPageBreak/>
              <w:t xml:space="preserve">Very low </w:t>
            </w:r>
            <w:proofErr w:type="spellStart"/>
            <w:r>
              <w:rPr>
                <w:color w:val="00B050"/>
              </w:rPr>
              <w:t>mae</w:t>
            </w:r>
            <w:proofErr w:type="spellEnd"/>
            <w:r>
              <w:rPr>
                <w:color w:val="00B050"/>
              </w:rPr>
              <w:t xml:space="preserve"> errors for both training and test scores. </w:t>
            </w:r>
            <w:r>
              <w:rPr>
                <w:color w:val="00B050"/>
              </w:rPr>
              <w:lastRenderedPageBreak/>
              <w:t xml:space="preserve">They are also very close scores suggesting they have generalised well. </w:t>
            </w:r>
            <w:r w:rsidRPr="00DB4444">
              <w:rPr>
                <w:color w:val="00B050"/>
              </w:rPr>
              <w:t xml:space="preserve"> A message is displayed underneath the scores suggesting this is a good model fit. </w:t>
            </w:r>
          </w:p>
        </w:tc>
      </w:tr>
    </w:tbl>
    <w:p w14:paraId="47F5E804" w14:textId="77777777" w:rsidR="000443C9" w:rsidRDefault="000443C9" w:rsidP="000443C9">
      <w:pPr>
        <w:pStyle w:val="ListParagraph"/>
      </w:pPr>
    </w:p>
    <w:p w14:paraId="3FD2AC9B" w14:textId="77777777" w:rsidR="000443C9" w:rsidRDefault="000443C9" w:rsidP="000443C9">
      <w:pPr>
        <w:pStyle w:val="ListParagraph"/>
      </w:pPr>
    </w:p>
    <w:p w14:paraId="10349745" w14:textId="77777777" w:rsidR="000443C9" w:rsidRDefault="000443C9" w:rsidP="000443C9">
      <w:pPr>
        <w:pStyle w:val="ListParagraph"/>
        <w:numPr>
          <w:ilvl w:val="0"/>
          <w:numId w:val="6"/>
        </w:numPr>
      </w:pPr>
      <w:r>
        <w:t xml:space="preserve">True vs Predicted Values </w:t>
      </w:r>
    </w:p>
    <w:tbl>
      <w:tblPr>
        <w:tblStyle w:val="TableGrid"/>
        <w:tblW w:w="0" w:type="auto"/>
        <w:tblLook w:val="04A0" w:firstRow="1" w:lastRow="0" w:firstColumn="1" w:lastColumn="0" w:noHBand="0" w:noVBand="1"/>
      </w:tblPr>
      <w:tblGrid>
        <w:gridCol w:w="3005"/>
        <w:gridCol w:w="3005"/>
        <w:gridCol w:w="3006"/>
      </w:tblGrid>
      <w:tr w:rsidR="000443C9" w14:paraId="1EAD33C7" w14:textId="77777777" w:rsidTr="0008556A">
        <w:tc>
          <w:tcPr>
            <w:tcW w:w="3005" w:type="dxa"/>
          </w:tcPr>
          <w:p w14:paraId="4C9BE731" w14:textId="77777777" w:rsidR="000443C9" w:rsidRDefault="000443C9" w:rsidP="0008556A">
            <w:r>
              <w:t>Action</w:t>
            </w:r>
          </w:p>
        </w:tc>
        <w:tc>
          <w:tcPr>
            <w:tcW w:w="3005" w:type="dxa"/>
          </w:tcPr>
          <w:p w14:paraId="14011453" w14:textId="77777777" w:rsidR="000443C9" w:rsidRDefault="000443C9" w:rsidP="0008556A">
            <w:r>
              <w:t>Expected Outcome</w:t>
            </w:r>
          </w:p>
        </w:tc>
        <w:tc>
          <w:tcPr>
            <w:tcW w:w="3006" w:type="dxa"/>
          </w:tcPr>
          <w:p w14:paraId="08757F9C" w14:textId="77777777" w:rsidR="000443C9" w:rsidRDefault="000443C9" w:rsidP="0008556A">
            <w:r>
              <w:t>Outcome</w:t>
            </w:r>
          </w:p>
        </w:tc>
      </w:tr>
      <w:tr w:rsidR="000443C9" w14:paraId="3A68C31E" w14:textId="77777777" w:rsidTr="0008556A">
        <w:tc>
          <w:tcPr>
            <w:tcW w:w="3005" w:type="dxa"/>
          </w:tcPr>
          <w:p w14:paraId="75A8244B" w14:textId="77777777" w:rsidR="000443C9" w:rsidRDefault="000443C9" w:rsidP="0008556A">
            <w:r>
              <w:t>Configure underfitting model (low max depth, high min samples split, high min samples leaf).</w:t>
            </w:r>
          </w:p>
        </w:tc>
        <w:tc>
          <w:tcPr>
            <w:tcW w:w="3005" w:type="dxa"/>
          </w:tcPr>
          <w:p w14:paraId="4E854AA1" w14:textId="77777777" w:rsidR="000443C9" w:rsidRDefault="000443C9" w:rsidP="0008556A">
            <w:r>
              <w:t>Plot displays correctly and updates dynamically to correlate with test errors. The correlation is weak.</w:t>
            </w:r>
          </w:p>
        </w:tc>
        <w:tc>
          <w:tcPr>
            <w:tcW w:w="3006" w:type="dxa"/>
          </w:tcPr>
          <w:p w14:paraId="6A8CE637" w14:textId="77777777" w:rsidR="000443C9" w:rsidRDefault="000443C9" w:rsidP="0008556A">
            <w:r>
              <w:rPr>
                <w:color w:val="00B050"/>
              </w:rPr>
              <w:t>The plots update to match new configurations. Underfitting – both plots don’t have fewer points close to the diagonal line as expected.</w:t>
            </w:r>
          </w:p>
        </w:tc>
      </w:tr>
      <w:tr w:rsidR="000443C9" w14:paraId="5D641E6B" w14:textId="77777777" w:rsidTr="0008556A">
        <w:tc>
          <w:tcPr>
            <w:tcW w:w="3005" w:type="dxa"/>
          </w:tcPr>
          <w:p w14:paraId="60122865" w14:textId="77777777" w:rsidR="000443C9" w:rsidRDefault="000443C9" w:rsidP="0008556A">
            <w:r>
              <w:t>Configure good model (grid search CV)</w:t>
            </w:r>
          </w:p>
        </w:tc>
        <w:tc>
          <w:tcPr>
            <w:tcW w:w="3005" w:type="dxa"/>
          </w:tcPr>
          <w:p w14:paraId="33A48402" w14:textId="77777777" w:rsidR="000443C9" w:rsidRDefault="000443C9" w:rsidP="0008556A">
            <w:r>
              <w:t>Plot displays correctly and updates dynamically to correlate with test errors. The correlation is good.</w:t>
            </w:r>
          </w:p>
        </w:tc>
        <w:tc>
          <w:tcPr>
            <w:tcW w:w="3006" w:type="dxa"/>
          </w:tcPr>
          <w:p w14:paraId="496907FC" w14:textId="77777777" w:rsidR="000443C9" w:rsidRDefault="000443C9" w:rsidP="0008556A">
            <w:r>
              <w:rPr>
                <w:color w:val="00B050"/>
              </w:rPr>
              <w:t xml:space="preserve">The plot updates – both plots are very similar and have a good number of points close to the line. </w:t>
            </w:r>
          </w:p>
        </w:tc>
      </w:tr>
      <w:tr w:rsidR="000443C9" w14:paraId="3FA93872" w14:textId="77777777" w:rsidTr="0008556A">
        <w:trPr>
          <w:trHeight w:val="181"/>
        </w:trPr>
        <w:tc>
          <w:tcPr>
            <w:tcW w:w="3005" w:type="dxa"/>
          </w:tcPr>
          <w:p w14:paraId="64EFE0D6" w14:textId="77777777" w:rsidR="000443C9" w:rsidRDefault="000443C9" w:rsidP="0008556A">
            <w:r>
              <w:t>Configure overfitting model (High max depth, low min samples split, low min samples leaf).</w:t>
            </w:r>
          </w:p>
        </w:tc>
        <w:tc>
          <w:tcPr>
            <w:tcW w:w="3005" w:type="dxa"/>
          </w:tcPr>
          <w:p w14:paraId="61915625" w14:textId="77777777" w:rsidR="000443C9" w:rsidRDefault="000443C9" w:rsidP="0008556A">
            <w:r>
              <w:t>Plot displays correctly and updates dynamically to correlate with test errors. The correlation for test is not as good as expected.</w:t>
            </w:r>
          </w:p>
        </w:tc>
        <w:tc>
          <w:tcPr>
            <w:tcW w:w="3006" w:type="dxa"/>
          </w:tcPr>
          <w:p w14:paraId="1FA2B291" w14:textId="77777777" w:rsidR="000443C9" w:rsidRDefault="000443C9" w:rsidP="0008556A">
            <w:r w:rsidRPr="00900E32">
              <w:rPr>
                <w:color w:val="00B050"/>
              </w:rPr>
              <w:t>Overfitting model.</w:t>
            </w:r>
            <w:r>
              <w:rPr>
                <w:color w:val="00B050"/>
              </w:rPr>
              <w:t xml:space="preserve"> The plot updates to show that the training plot has a much better result than the test plots. This is as expected.</w:t>
            </w:r>
          </w:p>
        </w:tc>
      </w:tr>
    </w:tbl>
    <w:p w14:paraId="59E74A19" w14:textId="77777777" w:rsidR="000443C9" w:rsidRDefault="000443C9" w:rsidP="000443C9"/>
    <w:p w14:paraId="19129560" w14:textId="77777777" w:rsidR="000443C9" w:rsidRDefault="000443C9" w:rsidP="000443C9">
      <w:pPr>
        <w:pStyle w:val="ListParagraph"/>
        <w:numPr>
          <w:ilvl w:val="0"/>
          <w:numId w:val="6"/>
        </w:numPr>
      </w:pPr>
      <w:r>
        <w:t>Cross Validation</w:t>
      </w:r>
    </w:p>
    <w:tbl>
      <w:tblPr>
        <w:tblStyle w:val="TableGrid"/>
        <w:tblW w:w="0" w:type="auto"/>
        <w:tblLook w:val="04A0" w:firstRow="1" w:lastRow="0" w:firstColumn="1" w:lastColumn="0" w:noHBand="0" w:noVBand="1"/>
      </w:tblPr>
      <w:tblGrid>
        <w:gridCol w:w="3005"/>
        <w:gridCol w:w="3005"/>
        <w:gridCol w:w="3006"/>
      </w:tblGrid>
      <w:tr w:rsidR="000443C9" w14:paraId="1F2E565E" w14:textId="77777777" w:rsidTr="0008556A">
        <w:tc>
          <w:tcPr>
            <w:tcW w:w="3005" w:type="dxa"/>
          </w:tcPr>
          <w:p w14:paraId="78F933C0" w14:textId="77777777" w:rsidR="000443C9" w:rsidRDefault="000443C9" w:rsidP="0008556A">
            <w:r>
              <w:t>Action</w:t>
            </w:r>
          </w:p>
        </w:tc>
        <w:tc>
          <w:tcPr>
            <w:tcW w:w="3005" w:type="dxa"/>
          </w:tcPr>
          <w:p w14:paraId="0B434F94" w14:textId="77777777" w:rsidR="000443C9" w:rsidRDefault="000443C9" w:rsidP="0008556A">
            <w:r>
              <w:t>Expected Outcome</w:t>
            </w:r>
          </w:p>
        </w:tc>
        <w:tc>
          <w:tcPr>
            <w:tcW w:w="3006" w:type="dxa"/>
          </w:tcPr>
          <w:p w14:paraId="305099F0" w14:textId="77777777" w:rsidR="000443C9" w:rsidRDefault="000443C9" w:rsidP="0008556A">
            <w:r>
              <w:t>Outcome</w:t>
            </w:r>
          </w:p>
        </w:tc>
      </w:tr>
      <w:tr w:rsidR="000443C9" w14:paraId="4352974B" w14:textId="77777777" w:rsidTr="0008556A">
        <w:tc>
          <w:tcPr>
            <w:tcW w:w="3005" w:type="dxa"/>
          </w:tcPr>
          <w:p w14:paraId="4FB4273E" w14:textId="77777777" w:rsidR="000443C9" w:rsidRDefault="000443C9" w:rsidP="0008556A">
            <w:r>
              <w:t xml:space="preserve">Choose all K values on the slider and test with </w:t>
            </w:r>
            <w:proofErr w:type="spellStart"/>
            <w:r>
              <w:t>balanced_accuracy</w:t>
            </w:r>
            <w:proofErr w:type="spellEnd"/>
            <w:r>
              <w:t xml:space="preserve"> scoring</w:t>
            </w:r>
          </w:p>
        </w:tc>
        <w:tc>
          <w:tcPr>
            <w:tcW w:w="3005" w:type="dxa"/>
          </w:tcPr>
          <w:p w14:paraId="4D526039" w14:textId="77777777" w:rsidR="000443C9" w:rsidRDefault="000443C9" w:rsidP="0008556A">
            <w:r>
              <w:t xml:space="preserve">Mean, standard deviations and lists are dynamically updated to represent the number of K-Folds. </w:t>
            </w:r>
          </w:p>
        </w:tc>
        <w:tc>
          <w:tcPr>
            <w:tcW w:w="3006" w:type="dxa"/>
          </w:tcPr>
          <w:p w14:paraId="6C42375B" w14:textId="77777777" w:rsidR="000443C9" w:rsidRDefault="000443C9" w:rsidP="0008556A">
            <w:r w:rsidRPr="00900E32">
              <w:rPr>
                <w:color w:val="00B050"/>
              </w:rPr>
              <w:t>Cross validation with all k values on the slider (2-10) work, and update scorings and lists as expected. The mean and standard deviation re</w:t>
            </w:r>
            <w:r>
              <w:rPr>
                <w:color w:val="00B050"/>
              </w:rPr>
              <w:t>-</w:t>
            </w:r>
            <w:r w:rsidRPr="00900E32">
              <w:rPr>
                <w:color w:val="00B050"/>
              </w:rPr>
              <w:t>renders and updates. The list length of cross validation scorings matches the k-fold value.</w:t>
            </w:r>
          </w:p>
        </w:tc>
      </w:tr>
      <w:tr w:rsidR="000443C9" w14:paraId="247EDB7D" w14:textId="77777777" w:rsidTr="0008556A">
        <w:tc>
          <w:tcPr>
            <w:tcW w:w="3005" w:type="dxa"/>
          </w:tcPr>
          <w:p w14:paraId="5282EE30" w14:textId="77777777" w:rsidR="000443C9" w:rsidRDefault="000443C9" w:rsidP="0008556A">
            <w:r>
              <w:t>Check each scoring type for validity</w:t>
            </w:r>
          </w:p>
        </w:tc>
        <w:tc>
          <w:tcPr>
            <w:tcW w:w="3005" w:type="dxa"/>
          </w:tcPr>
          <w:p w14:paraId="03F88E65" w14:textId="77777777" w:rsidR="000443C9" w:rsidRDefault="000443C9" w:rsidP="0008556A">
            <w:r>
              <w:t>Mean, standard deviations and lists are dynamically updated to represent the correct scoring type.</w:t>
            </w:r>
          </w:p>
        </w:tc>
        <w:tc>
          <w:tcPr>
            <w:tcW w:w="3006" w:type="dxa"/>
          </w:tcPr>
          <w:p w14:paraId="717B5BD5" w14:textId="77777777" w:rsidR="000443C9" w:rsidRDefault="000443C9" w:rsidP="0008556A">
            <w:r w:rsidRPr="00CF4699">
              <w:rPr>
                <w:color w:val="00B050"/>
              </w:rPr>
              <w:t>All scoring types for regression work as expected, each update in the dropdown dynamically updates the scores, mean, standard deviations and cross validation list.</w:t>
            </w:r>
          </w:p>
        </w:tc>
      </w:tr>
    </w:tbl>
    <w:p w14:paraId="31B70D79" w14:textId="77777777" w:rsidR="000443C9" w:rsidRDefault="000443C9" w:rsidP="000443C9"/>
    <w:p w14:paraId="568CA43C" w14:textId="77777777" w:rsidR="000443C9" w:rsidRDefault="000443C9" w:rsidP="000443C9">
      <w:pPr>
        <w:pStyle w:val="ListParagraph"/>
        <w:numPr>
          <w:ilvl w:val="0"/>
          <w:numId w:val="6"/>
        </w:numPr>
      </w:pPr>
      <w:r>
        <w:t xml:space="preserve"> SHAP Analysis</w:t>
      </w:r>
    </w:p>
    <w:tbl>
      <w:tblPr>
        <w:tblStyle w:val="TableGrid"/>
        <w:tblW w:w="0" w:type="auto"/>
        <w:tblLook w:val="04A0" w:firstRow="1" w:lastRow="0" w:firstColumn="1" w:lastColumn="0" w:noHBand="0" w:noVBand="1"/>
      </w:tblPr>
      <w:tblGrid>
        <w:gridCol w:w="3005"/>
        <w:gridCol w:w="3005"/>
        <w:gridCol w:w="3006"/>
      </w:tblGrid>
      <w:tr w:rsidR="000443C9" w14:paraId="4C9810B2" w14:textId="77777777" w:rsidTr="0008556A">
        <w:tc>
          <w:tcPr>
            <w:tcW w:w="3005" w:type="dxa"/>
          </w:tcPr>
          <w:p w14:paraId="6C85845C" w14:textId="77777777" w:rsidR="000443C9" w:rsidRDefault="000443C9" w:rsidP="0008556A">
            <w:r>
              <w:t>Action</w:t>
            </w:r>
          </w:p>
        </w:tc>
        <w:tc>
          <w:tcPr>
            <w:tcW w:w="3005" w:type="dxa"/>
          </w:tcPr>
          <w:p w14:paraId="5933B335" w14:textId="77777777" w:rsidR="000443C9" w:rsidRDefault="000443C9" w:rsidP="0008556A">
            <w:r>
              <w:t>Expected Outcome</w:t>
            </w:r>
          </w:p>
        </w:tc>
        <w:tc>
          <w:tcPr>
            <w:tcW w:w="3006" w:type="dxa"/>
          </w:tcPr>
          <w:p w14:paraId="2F6EE6C6" w14:textId="77777777" w:rsidR="000443C9" w:rsidRDefault="000443C9" w:rsidP="0008556A">
            <w:r>
              <w:t>Outcome</w:t>
            </w:r>
          </w:p>
        </w:tc>
      </w:tr>
      <w:tr w:rsidR="000443C9" w14:paraId="1BCE42E8" w14:textId="77777777" w:rsidTr="0008556A">
        <w:tc>
          <w:tcPr>
            <w:tcW w:w="3005" w:type="dxa"/>
          </w:tcPr>
          <w:p w14:paraId="00C5638B" w14:textId="77777777" w:rsidR="000443C9" w:rsidRDefault="000443C9" w:rsidP="0008556A">
            <w:r>
              <w:lastRenderedPageBreak/>
              <w:t>Change configuration of model</w:t>
            </w:r>
          </w:p>
        </w:tc>
        <w:tc>
          <w:tcPr>
            <w:tcW w:w="3005" w:type="dxa"/>
          </w:tcPr>
          <w:p w14:paraId="2F888E09" w14:textId="77777777" w:rsidR="000443C9" w:rsidRDefault="000443C9" w:rsidP="0008556A">
            <w:r>
              <w:t>Any new configuration added to the model will update the SHAP summary and waterfall plot.</w:t>
            </w:r>
          </w:p>
        </w:tc>
        <w:tc>
          <w:tcPr>
            <w:tcW w:w="3006" w:type="dxa"/>
          </w:tcPr>
          <w:p w14:paraId="24BDAE23" w14:textId="77777777" w:rsidR="000443C9" w:rsidRDefault="000443C9" w:rsidP="0008556A">
            <w:r>
              <w:rPr>
                <w:color w:val="00B050"/>
              </w:rPr>
              <w:t xml:space="preserve">Each update changes the SHAP summary plot and matches the feature importance plot. All labels are </w:t>
            </w:r>
            <w:proofErr w:type="gramStart"/>
            <w:r>
              <w:rPr>
                <w:color w:val="00B050"/>
              </w:rPr>
              <w:t>correct</w:t>
            </w:r>
            <w:proofErr w:type="gramEnd"/>
            <w:r>
              <w:rPr>
                <w:color w:val="00B050"/>
              </w:rPr>
              <w:t xml:space="preserve"> and all features are shown. </w:t>
            </w:r>
          </w:p>
        </w:tc>
      </w:tr>
    </w:tbl>
    <w:p w14:paraId="52E9735E" w14:textId="77777777" w:rsidR="000443C9" w:rsidRDefault="000443C9" w:rsidP="000443C9"/>
    <w:p w14:paraId="60FBBE5E" w14:textId="77777777" w:rsidR="000443C9" w:rsidRDefault="000443C9" w:rsidP="000443C9"/>
    <w:p w14:paraId="34C2FCCF" w14:textId="77777777" w:rsidR="000443C9" w:rsidRDefault="000443C9" w:rsidP="000443C9">
      <w:pPr>
        <w:pStyle w:val="ListParagraph"/>
        <w:numPr>
          <w:ilvl w:val="0"/>
          <w:numId w:val="6"/>
        </w:numPr>
      </w:pPr>
      <w:r>
        <w:t>Partial Dependency Plot</w:t>
      </w:r>
    </w:p>
    <w:tbl>
      <w:tblPr>
        <w:tblStyle w:val="TableGrid"/>
        <w:tblW w:w="0" w:type="auto"/>
        <w:tblLook w:val="04A0" w:firstRow="1" w:lastRow="0" w:firstColumn="1" w:lastColumn="0" w:noHBand="0" w:noVBand="1"/>
      </w:tblPr>
      <w:tblGrid>
        <w:gridCol w:w="3005"/>
        <w:gridCol w:w="3005"/>
        <w:gridCol w:w="3006"/>
      </w:tblGrid>
      <w:tr w:rsidR="000443C9" w14:paraId="75C47BD3" w14:textId="77777777" w:rsidTr="0008556A">
        <w:tc>
          <w:tcPr>
            <w:tcW w:w="3005" w:type="dxa"/>
          </w:tcPr>
          <w:p w14:paraId="376950D0" w14:textId="77777777" w:rsidR="000443C9" w:rsidRDefault="000443C9" w:rsidP="0008556A">
            <w:r>
              <w:t>Action</w:t>
            </w:r>
          </w:p>
        </w:tc>
        <w:tc>
          <w:tcPr>
            <w:tcW w:w="3005" w:type="dxa"/>
          </w:tcPr>
          <w:p w14:paraId="5E4E1D91" w14:textId="77777777" w:rsidR="000443C9" w:rsidRDefault="000443C9" w:rsidP="0008556A">
            <w:r>
              <w:t>Expected Outcome</w:t>
            </w:r>
          </w:p>
        </w:tc>
        <w:tc>
          <w:tcPr>
            <w:tcW w:w="3006" w:type="dxa"/>
          </w:tcPr>
          <w:p w14:paraId="75D133FE" w14:textId="77777777" w:rsidR="000443C9" w:rsidRDefault="000443C9" w:rsidP="0008556A">
            <w:r>
              <w:t>Outcome</w:t>
            </w:r>
          </w:p>
        </w:tc>
      </w:tr>
      <w:tr w:rsidR="000443C9" w14:paraId="620EAA6F" w14:textId="77777777" w:rsidTr="0008556A">
        <w:tc>
          <w:tcPr>
            <w:tcW w:w="3005" w:type="dxa"/>
          </w:tcPr>
          <w:p w14:paraId="0DCF44DE" w14:textId="77777777" w:rsidR="000443C9" w:rsidRDefault="000443C9" w:rsidP="0008556A">
            <w:r>
              <w:t>Change configuration of model</w:t>
            </w:r>
          </w:p>
        </w:tc>
        <w:tc>
          <w:tcPr>
            <w:tcW w:w="3005" w:type="dxa"/>
          </w:tcPr>
          <w:p w14:paraId="6391ABD3" w14:textId="77777777" w:rsidR="000443C9" w:rsidRDefault="000443C9" w:rsidP="0008556A">
            <w:r>
              <w:t>Any new configuration added to the model will update the partial dependency plot.</w:t>
            </w:r>
          </w:p>
        </w:tc>
        <w:tc>
          <w:tcPr>
            <w:tcW w:w="3006" w:type="dxa"/>
          </w:tcPr>
          <w:p w14:paraId="667999D0" w14:textId="77777777" w:rsidR="000443C9" w:rsidRDefault="000443C9" w:rsidP="0008556A">
            <w:r>
              <w:rPr>
                <w:color w:val="00B050"/>
              </w:rPr>
              <w:t xml:space="preserve">Each update changes the partial dependency plots. Plots are shown for all features in the dataset. </w:t>
            </w:r>
          </w:p>
        </w:tc>
      </w:tr>
    </w:tbl>
    <w:p w14:paraId="67AD5769" w14:textId="77777777" w:rsidR="000443C9" w:rsidRDefault="000443C9" w:rsidP="000443C9"/>
    <w:p w14:paraId="7FFF5758" w14:textId="77777777" w:rsidR="000443C9" w:rsidRDefault="000443C9" w:rsidP="000443C9">
      <w:pPr>
        <w:pStyle w:val="ListParagraph"/>
      </w:pPr>
    </w:p>
    <w:p w14:paraId="01C6C302" w14:textId="77777777" w:rsidR="000443C9" w:rsidRDefault="000443C9" w:rsidP="000443C9"/>
    <w:p w14:paraId="4133D6E7" w14:textId="77777777" w:rsidR="000443C9" w:rsidRDefault="000443C9" w:rsidP="000443C9">
      <w:pPr>
        <w:pStyle w:val="ListParagraph"/>
        <w:numPr>
          <w:ilvl w:val="0"/>
          <w:numId w:val="6"/>
        </w:numPr>
      </w:pPr>
      <w:r>
        <w:t>Cost Complexity Pruning</w:t>
      </w:r>
    </w:p>
    <w:tbl>
      <w:tblPr>
        <w:tblStyle w:val="TableGrid"/>
        <w:tblW w:w="0" w:type="auto"/>
        <w:tblLook w:val="04A0" w:firstRow="1" w:lastRow="0" w:firstColumn="1" w:lastColumn="0" w:noHBand="0" w:noVBand="1"/>
      </w:tblPr>
      <w:tblGrid>
        <w:gridCol w:w="3005"/>
        <w:gridCol w:w="3005"/>
        <w:gridCol w:w="3006"/>
      </w:tblGrid>
      <w:tr w:rsidR="000443C9" w14:paraId="3BAA8B1C" w14:textId="77777777" w:rsidTr="0008556A">
        <w:tc>
          <w:tcPr>
            <w:tcW w:w="3005" w:type="dxa"/>
          </w:tcPr>
          <w:p w14:paraId="7CC83814" w14:textId="77777777" w:rsidR="000443C9" w:rsidRDefault="000443C9" w:rsidP="0008556A">
            <w:r>
              <w:t>Action</w:t>
            </w:r>
          </w:p>
        </w:tc>
        <w:tc>
          <w:tcPr>
            <w:tcW w:w="3005" w:type="dxa"/>
          </w:tcPr>
          <w:p w14:paraId="281C5825" w14:textId="77777777" w:rsidR="000443C9" w:rsidRDefault="000443C9" w:rsidP="0008556A">
            <w:r>
              <w:t>Expected Outcome</w:t>
            </w:r>
          </w:p>
        </w:tc>
        <w:tc>
          <w:tcPr>
            <w:tcW w:w="3006" w:type="dxa"/>
          </w:tcPr>
          <w:p w14:paraId="626E471A" w14:textId="77777777" w:rsidR="000443C9" w:rsidRDefault="000443C9" w:rsidP="0008556A">
            <w:r>
              <w:t>Outcome</w:t>
            </w:r>
          </w:p>
        </w:tc>
      </w:tr>
      <w:tr w:rsidR="000443C9" w14:paraId="02BBD46F" w14:textId="77777777" w:rsidTr="0008556A">
        <w:tc>
          <w:tcPr>
            <w:tcW w:w="3005" w:type="dxa"/>
          </w:tcPr>
          <w:p w14:paraId="18A782C6" w14:textId="77777777" w:rsidR="000443C9" w:rsidRDefault="000443C9" w:rsidP="0008556A">
            <w:r>
              <w:t>Configure good model (grid search CV). Check CCP Alphas and graphs</w:t>
            </w:r>
          </w:p>
        </w:tc>
        <w:tc>
          <w:tcPr>
            <w:tcW w:w="3005" w:type="dxa"/>
          </w:tcPr>
          <w:p w14:paraId="6D5091FC" w14:textId="77777777" w:rsidR="000443C9" w:rsidRDefault="000443C9" w:rsidP="0008556A">
            <w:r>
              <w:t xml:space="preserve">If a better solution is found, the training and test scores will be higher for this decision tree. Decision tree visualisation is different from the configurated one (if improved scores). </w:t>
            </w:r>
          </w:p>
        </w:tc>
        <w:tc>
          <w:tcPr>
            <w:tcW w:w="3006" w:type="dxa"/>
          </w:tcPr>
          <w:p w14:paraId="46FD6942" w14:textId="67BB9CC4" w:rsidR="000443C9" w:rsidRDefault="000443C9" w:rsidP="0008556A">
            <w:r w:rsidRPr="005F715C">
              <w:rPr>
                <w:color w:val="FF0000"/>
              </w:rPr>
              <w:t xml:space="preserve">The </w:t>
            </w:r>
            <w:proofErr w:type="spellStart"/>
            <w:r w:rsidRPr="005F715C">
              <w:rPr>
                <w:color w:val="FF0000"/>
              </w:rPr>
              <w:t>cpp</w:t>
            </w:r>
            <w:proofErr w:type="spellEnd"/>
            <w:r w:rsidRPr="005F715C">
              <w:rPr>
                <w:color w:val="FF0000"/>
              </w:rPr>
              <w:t xml:space="preserve"> alphas improve, and the training and test scores improve. End ones do not show and take too long. No scores provided as this would probably return a very large, complex decision tree. </w:t>
            </w:r>
            <w:r w:rsidR="00383EFA">
              <w:rPr>
                <w:color w:val="FF0000"/>
              </w:rPr>
              <w:t xml:space="preserve">This has been capped at </w:t>
            </w:r>
            <w:proofErr w:type="spellStart"/>
            <w:r w:rsidR="00383EFA">
              <w:rPr>
                <w:color w:val="FF0000"/>
              </w:rPr>
              <w:t>max_depth</w:t>
            </w:r>
            <w:proofErr w:type="spellEnd"/>
            <w:r w:rsidR="00383EFA">
              <w:rPr>
                <w:color w:val="FF0000"/>
              </w:rPr>
              <w:t xml:space="preserve"> now works.</w:t>
            </w:r>
          </w:p>
        </w:tc>
      </w:tr>
    </w:tbl>
    <w:p w14:paraId="7AD1566D" w14:textId="77777777" w:rsidR="000443C9" w:rsidRDefault="000443C9" w:rsidP="000443C9"/>
    <w:p w14:paraId="4BED84F7" w14:textId="77777777" w:rsidR="000443C9" w:rsidRDefault="000443C9" w:rsidP="000443C9"/>
    <w:p w14:paraId="7212E1C0" w14:textId="77777777" w:rsidR="000443C9" w:rsidRDefault="000443C9" w:rsidP="000443C9">
      <w:r>
        <w:t>Feature Selection and Importance</w:t>
      </w:r>
    </w:p>
    <w:p w14:paraId="596B83C6" w14:textId="77777777" w:rsidR="000443C9" w:rsidRDefault="000443C9" w:rsidP="000443C9"/>
    <w:p w14:paraId="0CAB3B0B" w14:textId="77777777" w:rsidR="000443C9" w:rsidRDefault="000443C9" w:rsidP="000443C9">
      <w:pPr>
        <w:pStyle w:val="ListParagraph"/>
        <w:numPr>
          <w:ilvl w:val="0"/>
          <w:numId w:val="4"/>
        </w:numPr>
      </w:pPr>
      <w:r>
        <w:t>Feature Importance</w:t>
      </w:r>
    </w:p>
    <w:tbl>
      <w:tblPr>
        <w:tblStyle w:val="TableGrid"/>
        <w:tblW w:w="0" w:type="auto"/>
        <w:tblLook w:val="04A0" w:firstRow="1" w:lastRow="0" w:firstColumn="1" w:lastColumn="0" w:noHBand="0" w:noVBand="1"/>
      </w:tblPr>
      <w:tblGrid>
        <w:gridCol w:w="3005"/>
        <w:gridCol w:w="3005"/>
        <w:gridCol w:w="3006"/>
      </w:tblGrid>
      <w:tr w:rsidR="000443C9" w14:paraId="398DEF9B" w14:textId="77777777" w:rsidTr="0008556A">
        <w:tc>
          <w:tcPr>
            <w:tcW w:w="3005" w:type="dxa"/>
          </w:tcPr>
          <w:p w14:paraId="2004CEFE" w14:textId="77777777" w:rsidR="000443C9" w:rsidRDefault="000443C9" w:rsidP="0008556A">
            <w:r>
              <w:t>Action</w:t>
            </w:r>
          </w:p>
        </w:tc>
        <w:tc>
          <w:tcPr>
            <w:tcW w:w="3005" w:type="dxa"/>
          </w:tcPr>
          <w:p w14:paraId="7385B060" w14:textId="77777777" w:rsidR="000443C9" w:rsidRDefault="000443C9" w:rsidP="0008556A">
            <w:r>
              <w:t>Expected Outcome</w:t>
            </w:r>
          </w:p>
        </w:tc>
        <w:tc>
          <w:tcPr>
            <w:tcW w:w="3006" w:type="dxa"/>
          </w:tcPr>
          <w:p w14:paraId="6ACC455D" w14:textId="77777777" w:rsidR="000443C9" w:rsidRDefault="000443C9" w:rsidP="0008556A">
            <w:r>
              <w:t>Outcome</w:t>
            </w:r>
          </w:p>
        </w:tc>
      </w:tr>
      <w:tr w:rsidR="000443C9" w14:paraId="17520AD9" w14:textId="77777777" w:rsidTr="0008556A">
        <w:tc>
          <w:tcPr>
            <w:tcW w:w="3005" w:type="dxa"/>
          </w:tcPr>
          <w:p w14:paraId="152DD9AA" w14:textId="77777777" w:rsidR="000443C9" w:rsidRDefault="000443C9" w:rsidP="0008556A">
            <w:r>
              <w:t>Configure a decision tree model – repeat to see updates</w:t>
            </w:r>
          </w:p>
        </w:tc>
        <w:tc>
          <w:tcPr>
            <w:tcW w:w="3005" w:type="dxa"/>
          </w:tcPr>
          <w:p w14:paraId="1B0405C2" w14:textId="77777777" w:rsidR="000443C9" w:rsidRDefault="000443C9" w:rsidP="0008556A">
            <w:r>
              <w:t xml:space="preserve">Feature Importance plot should show in ranking value which feature is most used. Values in the list should correspond with graph. These should update with changes to the decision tree. </w:t>
            </w:r>
          </w:p>
        </w:tc>
        <w:tc>
          <w:tcPr>
            <w:tcW w:w="3006" w:type="dxa"/>
          </w:tcPr>
          <w:p w14:paraId="045DA365" w14:textId="77777777" w:rsidR="000443C9" w:rsidRDefault="000443C9" w:rsidP="0008556A">
            <w:r w:rsidRPr="00306C24">
              <w:rPr>
                <w:color w:val="00B050"/>
              </w:rPr>
              <w:t>Change the test split size, and configuration parameters updates the feature importance list and plot. Both the graph and list and correctly ranked, with the right features displaying in both.</w:t>
            </w:r>
          </w:p>
        </w:tc>
      </w:tr>
    </w:tbl>
    <w:p w14:paraId="4176E04D" w14:textId="77777777" w:rsidR="000443C9" w:rsidRDefault="000443C9" w:rsidP="000443C9">
      <w:pPr>
        <w:pStyle w:val="ListParagraph"/>
      </w:pPr>
    </w:p>
    <w:p w14:paraId="0887D007" w14:textId="77777777" w:rsidR="000443C9" w:rsidRDefault="000443C9" w:rsidP="000443C9">
      <w:pPr>
        <w:pStyle w:val="ListParagraph"/>
        <w:numPr>
          <w:ilvl w:val="0"/>
          <w:numId w:val="4"/>
        </w:numPr>
      </w:pPr>
      <w:r>
        <w:t>Feature Selection</w:t>
      </w:r>
    </w:p>
    <w:tbl>
      <w:tblPr>
        <w:tblStyle w:val="TableGrid"/>
        <w:tblW w:w="0" w:type="auto"/>
        <w:tblLook w:val="04A0" w:firstRow="1" w:lastRow="0" w:firstColumn="1" w:lastColumn="0" w:noHBand="0" w:noVBand="1"/>
      </w:tblPr>
      <w:tblGrid>
        <w:gridCol w:w="3005"/>
        <w:gridCol w:w="3005"/>
        <w:gridCol w:w="3006"/>
      </w:tblGrid>
      <w:tr w:rsidR="000443C9" w14:paraId="515CFCA8" w14:textId="77777777" w:rsidTr="0008556A">
        <w:tc>
          <w:tcPr>
            <w:tcW w:w="3005" w:type="dxa"/>
          </w:tcPr>
          <w:p w14:paraId="5D445F27" w14:textId="77777777" w:rsidR="000443C9" w:rsidRDefault="000443C9" w:rsidP="0008556A">
            <w:r>
              <w:t>Action</w:t>
            </w:r>
          </w:p>
        </w:tc>
        <w:tc>
          <w:tcPr>
            <w:tcW w:w="3005" w:type="dxa"/>
          </w:tcPr>
          <w:p w14:paraId="2303475E" w14:textId="77777777" w:rsidR="000443C9" w:rsidRDefault="000443C9" w:rsidP="0008556A">
            <w:r>
              <w:t>Expected Outcome</w:t>
            </w:r>
          </w:p>
        </w:tc>
        <w:tc>
          <w:tcPr>
            <w:tcW w:w="3006" w:type="dxa"/>
          </w:tcPr>
          <w:p w14:paraId="4FD59FB7" w14:textId="77777777" w:rsidR="000443C9" w:rsidRDefault="000443C9" w:rsidP="0008556A">
            <w:r>
              <w:t>Outcome</w:t>
            </w:r>
          </w:p>
        </w:tc>
      </w:tr>
      <w:tr w:rsidR="000443C9" w14:paraId="1F1ABB49" w14:textId="77777777" w:rsidTr="0008556A">
        <w:tc>
          <w:tcPr>
            <w:tcW w:w="3005" w:type="dxa"/>
          </w:tcPr>
          <w:p w14:paraId="77559650" w14:textId="77777777" w:rsidR="000443C9" w:rsidRDefault="000443C9" w:rsidP="0008556A">
            <w:r>
              <w:t>Check each value for slider to pick top-most important</w:t>
            </w:r>
          </w:p>
        </w:tc>
        <w:tc>
          <w:tcPr>
            <w:tcW w:w="3005" w:type="dxa"/>
          </w:tcPr>
          <w:p w14:paraId="297480BC" w14:textId="77777777" w:rsidR="000443C9" w:rsidRDefault="000443C9" w:rsidP="0008556A">
            <w:r>
              <w:t xml:space="preserve">The features chosen should match those in order of importance on the feature importance graph. Retrain </w:t>
            </w:r>
            <w:r>
              <w:lastRenderedPageBreak/>
              <w:t>classifier with all slider values should work</w:t>
            </w:r>
          </w:p>
        </w:tc>
        <w:tc>
          <w:tcPr>
            <w:tcW w:w="3006" w:type="dxa"/>
          </w:tcPr>
          <w:p w14:paraId="757B87EE" w14:textId="77777777" w:rsidR="000443C9" w:rsidRDefault="000443C9" w:rsidP="0008556A">
            <w:r w:rsidRPr="00D07DE1">
              <w:rPr>
                <w:color w:val="00B050"/>
              </w:rPr>
              <w:lastRenderedPageBreak/>
              <w:t xml:space="preserve">The feature selection process updates to match the feature importance plot. Adding more features until </w:t>
            </w:r>
            <w:r w:rsidRPr="00D07DE1">
              <w:rPr>
                <w:color w:val="00B050"/>
              </w:rPr>
              <w:lastRenderedPageBreak/>
              <w:t>feature limit is reached works as expected.</w:t>
            </w:r>
          </w:p>
        </w:tc>
      </w:tr>
      <w:tr w:rsidR="000443C9" w14:paraId="3631BD91" w14:textId="77777777" w:rsidTr="0008556A">
        <w:tc>
          <w:tcPr>
            <w:tcW w:w="3005" w:type="dxa"/>
          </w:tcPr>
          <w:p w14:paraId="5F8FA2E1" w14:textId="77777777" w:rsidR="000443C9" w:rsidRDefault="000443C9" w:rsidP="0008556A">
            <w:r>
              <w:lastRenderedPageBreak/>
              <w:t>Feature selection plot</w:t>
            </w:r>
          </w:p>
        </w:tc>
        <w:tc>
          <w:tcPr>
            <w:tcW w:w="3005" w:type="dxa"/>
          </w:tcPr>
          <w:p w14:paraId="246876E5" w14:textId="77777777" w:rsidR="000443C9" w:rsidRDefault="000443C9" w:rsidP="0008556A">
            <w:r>
              <w:t xml:space="preserve">Should show correct number of numerical features available. </w:t>
            </w:r>
          </w:p>
        </w:tc>
        <w:tc>
          <w:tcPr>
            <w:tcW w:w="3006" w:type="dxa"/>
          </w:tcPr>
          <w:p w14:paraId="56A5EAE8" w14:textId="77777777" w:rsidR="000443C9" w:rsidRDefault="000443C9" w:rsidP="0008556A">
            <w:r w:rsidRPr="00306C24">
              <w:rPr>
                <w:color w:val="00B050"/>
              </w:rPr>
              <w:t>Shows the correct number and feature labels in the plot</w:t>
            </w:r>
          </w:p>
        </w:tc>
      </w:tr>
    </w:tbl>
    <w:p w14:paraId="2D42441C" w14:textId="77777777" w:rsidR="000443C9" w:rsidRDefault="000443C9" w:rsidP="000443C9"/>
    <w:p w14:paraId="623BB73E" w14:textId="77777777" w:rsidR="000443C9" w:rsidRDefault="000443C9" w:rsidP="000443C9"/>
    <w:p w14:paraId="27F1B3E5" w14:textId="77777777" w:rsidR="000443C9" w:rsidRDefault="000443C9" w:rsidP="000443C9">
      <w:r>
        <w:t>Analysis</w:t>
      </w:r>
    </w:p>
    <w:p w14:paraId="7E8F2105" w14:textId="77777777" w:rsidR="000443C9" w:rsidRDefault="000443C9" w:rsidP="000443C9">
      <w:pPr>
        <w:pStyle w:val="ListParagraph"/>
        <w:numPr>
          <w:ilvl w:val="0"/>
          <w:numId w:val="7"/>
        </w:numPr>
      </w:pPr>
      <w:proofErr w:type="spellStart"/>
      <w:r>
        <w:t>GridSearchCV</w:t>
      </w:r>
      <w:proofErr w:type="spellEnd"/>
    </w:p>
    <w:tbl>
      <w:tblPr>
        <w:tblStyle w:val="TableGrid"/>
        <w:tblW w:w="0" w:type="auto"/>
        <w:tblLook w:val="04A0" w:firstRow="1" w:lastRow="0" w:firstColumn="1" w:lastColumn="0" w:noHBand="0" w:noVBand="1"/>
      </w:tblPr>
      <w:tblGrid>
        <w:gridCol w:w="3005"/>
        <w:gridCol w:w="3005"/>
        <w:gridCol w:w="3006"/>
      </w:tblGrid>
      <w:tr w:rsidR="000443C9" w14:paraId="2304D05C" w14:textId="77777777" w:rsidTr="0008556A">
        <w:tc>
          <w:tcPr>
            <w:tcW w:w="3005" w:type="dxa"/>
          </w:tcPr>
          <w:p w14:paraId="53F2ABEF" w14:textId="77777777" w:rsidR="000443C9" w:rsidRDefault="000443C9" w:rsidP="0008556A">
            <w:r>
              <w:t>Action</w:t>
            </w:r>
          </w:p>
        </w:tc>
        <w:tc>
          <w:tcPr>
            <w:tcW w:w="3005" w:type="dxa"/>
          </w:tcPr>
          <w:p w14:paraId="1FBAD80D" w14:textId="77777777" w:rsidR="000443C9" w:rsidRDefault="000443C9" w:rsidP="0008556A">
            <w:r>
              <w:t>Expected Outcome</w:t>
            </w:r>
          </w:p>
        </w:tc>
        <w:tc>
          <w:tcPr>
            <w:tcW w:w="3006" w:type="dxa"/>
          </w:tcPr>
          <w:p w14:paraId="5DFF3799" w14:textId="77777777" w:rsidR="000443C9" w:rsidRDefault="000443C9" w:rsidP="0008556A">
            <w:r>
              <w:t>Outcome</w:t>
            </w:r>
          </w:p>
        </w:tc>
      </w:tr>
      <w:tr w:rsidR="003C2590" w14:paraId="15CCF781" w14:textId="77777777" w:rsidTr="0008556A">
        <w:tc>
          <w:tcPr>
            <w:tcW w:w="3005" w:type="dxa"/>
          </w:tcPr>
          <w:p w14:paraId="0ABA22DB" w14:textId="77777777" w:rsidR="003C2590" w:rsidRDefault="003C2590" w:rsidP="003C2590">
            <w:r>
              <w:t>Insert letters, negative numbers, float numbers to the Max depth and Min samples per leaf inputs.</w:t>
            </w:r>
          </w:p>
        </w:tc>
        <w:tc>
          <w:tcPr>
            <w:tcW w:w="3005" w:type="dxa"/>
          </w:tcPr>
          <w:p w14:paraId="21D7DF56" w14:textId="77777777" w:rsidR="003C2590" w:rsidRDefault="003C2590" w:rsidP="003C2590">
            <w:r>
              <w:t>This should return an error message to the user indicating only valid natural numbers are allowed.</w:t>
            </w:r>
          </w:p>
        </w:tc>
        <w:tc>
          <w:tcPr>
            <w:tcW w:w="3006" w:type="dxa"/>
          </w:tcPr>
          <w:p w14:paraId="719FAD6C" w14:textId="59197A74" w:rsidR="003C2590" w:rsidRPr="004C43F1" w:rsidRDefault="003C2590" w:rsidP="003C2590">
            <w:pPr>
              <w:rPr>
                <w:color w:val="00B050"/>
              </w:rPr>
            </w:pPr>
            <w:r w:rsidRPr="004C43F1">
              <w:rPr>
                <w:color w:val="00B050"/>
              </w:rPr>
              <w:t>Any invalid datatypes such as strings ‘a’, float values ‘2.64’ and negative numbers ‘-1’ are not added to the list as expected. A message arises stating these aren’t valid and are excluded from the resultant lists.</w:t>
            </w:r>
          </w:p>
        </w:tc>
      </w:tr>
      <w:tr w:rsidR="003C2590" w14:paraId="5A6B7105" w14:textId="77777777" w:rsidTr="0008556A">
        <w:tc>
          <w:tcPr>
            <w:tcW w:w="3005" w:type="dxa"/>
          </w:tcPr>
          <w:p w14:paraId="733FDFA9" w14:textId="77777777" w:rsidR="003C2590" w:rsidRDefault="003C2590" w:rsidP="003C2590">
            <w:r>
              <w:t>Values for the inputs section in the list</w:t>
            </w:r>
          </w:p>
        </w:tc>
        <w:tc>
          <w:tcPr>
            <w:tcW w:w="3005" w:type="dxa"/>
          </w:tcPr>
          <w:p w14:paraId="74744164" w14:textId="77777777" w:rsidR="003C2590" w:rsidRDefault="003C2590" w:rsidP="003C2590">
            <w:r>
              <w:t>These values should match those added into the inputs by the user. If many are added, the user must be warned about training times.</w:t>
            </w:r>
          </w:p>
        </w:tc>
        <w:tc>
          <w:tcPr>
            <w:tcW w:w="3006" w:type="dxa"/>
          </w:tcPr>
          <w:p w14:paraId="2AFD81DB" w14:textId="3AEEB445" w:rsidR="003C2590" w:rsidRPr="005F715C" w:rsidRDefault="003C2590" w:rsidP="003C2590">
            <w:pPr>
              <w:rPr>
                <w:color w:val="FF0000"/>
              </w:rPr>
            </w:pPr>
            <w:r w:rsidRPr="004C43F1">
              <w:rPr>
                <w:color w:val="00B050"/>
              </w:rPr>
              <w:t>If the datatypes are valid natural numbers, the values in the list are shown as expected.</w:t>
            </w:r>
          </w:p>
        </w:tc>
      </w:tr>
      <w:tr w:rsidR="003C2590" w14:paraId="71B938D8" w14:textId="77777777" w:rsidTr="0008556A">
        <w:tc>
          <w:tcPr>
            <w:tcW w:w="3005" w:type="dxa"/>
          </w:tcPr>
          <w:p w14:paraId="66DBAB13" w14:textId="77777777" w:rsidR="003C2590" w:rsidRDefault="003C2590" w:rsidP="003C2590">
            <w:r>
              <w:t>Scores and Visualisations</w:t>
            </w:r>
          </w:p>
        </w:tc>
        <w:tc>
          <w:tcPr>
            <w:tcW w:w="3005" w:type="dxa"/>
          </w:tcPr>
          <w:p w14:paraId="143EE513" w14:textId="77777777" w:rsidR="003C2590" w:rsidRDefault="003C2590" w:rsidP="003C2590">
            <w:r>
              <w:t>After a valid grid search a visualisation of the best model tree, the best model parameters and scores are displayed correctly.</w:t>
            </w:r>
          </w:p>
        </w:tc>
        <w:tc>
          <w:tcPr>
            <w:tcW w:w="3006" w:type="dxa"/>
          </w:tcPr>
          <w:p w14:paraId="4BE6D654" w14:textId="31C6060A" w:rsidR="003C2590" w:rsidRDefault="003C2590" w:rsidP="003C2590">
            <w:r w:rsidRPr="004C43F1">
              <w:rPr>
                <w:color w:val="00B050"/>
              </w:rPr>
              <w:t>After clicking the ‘perform grid search’ button, the correct parameters, scores and decision tree visualisation of the best model is shown as expected.</w:t>
            </w:r>
          </w:p>
        </w:tc>
      </w:tr>
    </w:tbl>
    <w:p w14:paraId="69C6989F" w14:textId="77777777" w:rsidR="000443C9" w:rsidRDefault="000443C9" w:rsidP="000443C9"/>
    <w:p w14:paraId="02DA0A2B" w14:textId="77777777" w:rsidR="000443C9" w:rsidRDefault="000443C9" w:rsidP="000443C9"/>
    <w:p w14:paraId="01C4D783" w14:textId="77777777" w:rsidR="000443C9" w:rsidRDefault="000443C9" w:rsidP="000443C9">
      <w:r>
        <w:t xml:space="preserve">Save </w:t>
      </w:r>
    </w:p>
    <w:tbl>
      <w:tblPr>
        <w:tblStyle w:val="TableGrid"/>
        <w:tblW w:w="0" w:type="auto"/>
        <w:tblLook w:val="04A0" w:firstRow="1" w:lastRow="0" w:firstColumn="1" w:lastColumn="0" w:noHBand="0" w:noVBand="1"/>
      </w:tblPr>
      <w:tblGrid>
        <w:gridCol w:w="3005"/>
        <w:gridCol w:w="3005"/>
        <w:gridCol w:w="3006"/>
      </w:tblGrid>
      <w:tr w:rsidR="000443C9" w14:paraId="68DD12A0" w14:textId="77777777" w:rsidTr="0008556A">
        <w:tc>
          <w:tcPr>
            <w:tcW w:w="3005" w:type="dxa"/>
          </w:tcPr>
          <w:p w14:paraId="778C5F6E" w14:textId="77777777" w:rsidR="000443C9" w:rsidRDefault="000443C9" w:rsidP="0008556A">
            <w:r>
              <w:t>Action</w:t>
            </w:r>
          </w:p>
        </w:tc>
        <w:tc>
          <w:tcPr>
            <w:tcW w:w="3005" w:type="dxa"/>
          </w:tcPr>
          <w:p w14:paraId="5F36018E" w14:textId="77777777" w:rsidR="000443C9" w:rsidRDefault="000443C9" w:rsidP="0008556A">
            <w:r>
              <w:t>Expected Outcome</w:t>
            </w:r>
          </w:p>
        </w:tc>
        <w:tc>
          <w:tcPr>
            <w:tcW w:w="3006" w:type="dxa"/>
          </w:tcPr>
          <w:p w14:paraId="35E68DDC" w14:textId="77777777" w:rsidR="000443C9" w:rsidRDefault="000443C9" w:rsidP="0008556A">
            <w:r>
              <w:t>Outcome</w:t>
            </w:r>
          </w:p>
        </w:tc>
      </w:tr>
      <w:tr w:rsidR="000443C9" w14:paraId="65F6E2B7" w14:textId="77777777" w:rsidTr="0008556A">
        <w:tc>
          <w:tcPr>
            <w:tcW w:w="3005" w:type="dxa"/>
          </w:tcPr>
          <w:p w14:paraId="04207EF0" w14:textId="77777777" w:rsidR="000443C9" w:rsidRDefault="000443C9" w:rsidP="0008556A">
            <w:r>
              <w:t xml:space="preserve">Configure a changed model with complete inputs. </w:t>
            </w:r>
          </w:p>
        </w:tc>
        <w:tc>
          <w:tcPr>
            <w:tcW w:w="3005" w:type="dxa"/>
          </w:tcPr>
          <w:p w14:paraId="6DB2657F" w14:textId="77777777" w:rsidR="000443C9" w:rsidRDefault="000443C9" w:rsidP="0008556A">
            <w:r>
              <w:t xml:space="preserve">The save successfully adds the correct values to an </w:t>
            </w:r>
            <w:proofErr w:type="spellStart"/>
            <w:r>
              <w:t>ini</w:t>
            </w:r>
            <w:proofErr w:type="spellEnd"/>
            <w:r>
              <w:t xml:space="preserve"> file on the desktop.</w:t>
            </w:r>
          </w:p>
        </w:tc>
        <w:tc>
          <w:tcPr>
            <w:tcW w:w="3006" w:type="dxa"/>
          </w:tcPr>
          <w:p w14:paraId="6FECAEB2" w14:textId="77777777" w:rsidR="000443C9" w:rsidRDefault="000443C9" w:rsidP="0008556A">
            <w:r w:rsidRPr="0002549D">
              <w:rPr>
                <w:color w:val="00B050"/>
              </w:rPr>
              <w:t>Correct values are added to the new saved .</w:t>
            </w:r>
            <w:proofErr w:type="spellStart"/>
            <w:r w:rsidRPr="0002549D">
              <w:rPr>
                <w:color w:val="00B050"/>
              </w:rPr>
              <w:t>ini</w:t>
            </w:r>
            <w:proofErr w:type="spellEnd"/>
            <w:r w:rsidRPr="0002549D">
              <w:rPr>
                <w:color w:val="00B050"/>
              </w:rPr>
              <w:t xml:space="preserve"> file in the ‘saves’ directory.</w:t>
            </w:r>
          </w:p>
        </w:tc>
      </w:tr>
      <w:tr w:rsidR="000443C9" w14:paraId="44F57968" w14:textId="77777777" w:rsidTr="0008556A">
        <w:tc>
          <w:tcPr>
            <w:tcW w:w="3005" w:type="dxa"/>
          </w:tcPr>
          <w:p w14:paraId="4B6470A7" w14:textId="77777777" w:rsidR="000443C9" w:rsidRDefault="000443C9" w:rsidP="0008556A">
            <w:r>
              <w:t>Save a model with no changes (file has been added)</w:t>
            </w:r>
          </w:p>
        </w:tc>
        <w:tc>
          <w:tcPr>
            <w:tcW w:w="3005" w:type="dxa"/>
          </w:tcPr>
          <w:p w14:paraId="67429F44" w14:textId="77777777" w:rsidR="000443C9" w:rsidRDefault="000443C9" w:rsidP="0008556A">
            <w:r>
              <w:t xml:space="preserve">The default model is saved successfully to an </w:t>
            </w:r>
            <w:proofErr w:type="spellStart"/>
            <w:r>
              <w:t>ini</w:t>
            </w:r>
            <w:proofErr w:type="spellEnd"/>
            <w:r>
              <w:t xml:space="preserve"> file on the desktop</w:t>
            </w:r>
          </w:p>
        </w:tc>
        <w:tc>
          <w:tcPr>
            <w:tcW w:w="3006" w:type="dxa"/>
          </w:tcPr>
          <w:p w14:paraId="01E4E36D" w14:textId="77777777" w:rsidR="000443C9" w:rsidRPr="0002549D" w:rsidRDefault="000443C9" w:rsidP="0008556A">
            <w:pPr>
              <w:rPr>
                <w:color w:val="00B050"/>
              </w:rPr>
            </w:pPr>
            <w:r w:rsidRPr="0002549D">
              <w:rPr>
                <w:color w:val="00B050"/>
              </w:rPr>
              <w:t>Opening the iris dataset, all the default values are created and is saved as a .</w:t>
            </w:r>
            <w:proofErr w:type="spellStart"/>
            <w:r w:rsidRPr="0002549D">
              <w:rPr>
                <w:color w:val="00B050"/>
              </w:rPr>
              <w:t>ini</w:t>
            </w:r>
            <w:proofErr w:type="spellEnd"/>
            <w:r w:rsidRPr="0002549D">
              <w:rPr>
                <w:color w:val="00B050"/>
              </w:rPr>
              <w:t xml:space="preserve"> file with all the correct info.</w:t>
            </w:r>
          </w:p>
        </w:tc>
      </w:tr>
    </w:tbl>
    <w:p w14:paraId="183F5617" w14:textId="77777777" w:rsidR="000443C9" w:rsidRDefault="000443C9" w:rsidP="000443C9"/>
    <w:p w14:paraId="50D66986" w14:textId="77777777" w:rsidR="000443C9" w:rsidRDefault="000443C9" w:rsidP="000443C9">
      <w:r>
        <w:t xml:space="preserve">Upload </w:t>
      </w:r>
    </w:p>
    <w:tbl>
      <w:tblPr>
        <w:tblStyle w:val="TableGrid"/>
        <w:tblW w:w="0" w:type="auto"/>
        <w:tblLook w:val="04A0" w:firstRow="1" w:lastRow="0" w:firstColumn="1" w:lastColumn="0" w:noHBand="0" w:noVBand="1"/>
      </w:tblPr>
      <w:tblGrid>
        <w:gridCol w:w="3005"/>
        <w:gridCol w:w="3005"/>
        <w:gridCol w:w="3006"/>
      </w:tblGrid>
      <w:tr w:rsidR="000443C9" w14:paraId="366672A3" w14:textId="77777777" w:rsidTr="0008556A">
        <w:tc>
          <w:tcPr>
            <w:tcW w:w="3005" w:type="dxa"/>
          </w:tcPr>
          <w:p w14:paraId="4C9B2A39" w14:textId="77777777" w:rsidR="000443C9" w:rsidRDefault="000443C9" w:rsidP="0008556A">
            <w:r>
              <w:t>Action</w:t>
            </w:r>
          </w:p>
        </w:tc>
        <w:tc>
          <w:tcPr>
            <w:tcW w:w="3005" w:type="dxa"/>
          </w:tcPr>
          <w:p w14:paraId="77AF9FCD" w14:textId="77777777" w:rsidR="000443C9" w:rsidRDefault="000443C9" w:rsidP="0008556A">
            <w:r>
              <w:t>Expected Outcome</w:t>
            </w:r>
          </w:p>
        </w:tc>
        <w:tc>
          <w:tcPr>
            <w:tcW w:w="3006" w:type="dxa"/>
          </w:tcPr>
          <w:p w14:paraId="2792662C" w14:textId="77777777" w:rsidR="000443C9" w:rsidRDefault="000443C9" w:rsidP="0008556A">
            <w:r>
              <w:t>Outcome</w:t>
            </w:r>
          </w:p>
        </w:tc>
      </w:tr>
      <w:tr w:rsidR="000443C9" w14:paraId="64BC7E04" w14:textId="77777777" w:rsidTr="0008556A">
        <w:tc>
          <w:tcPr>
            <w:tcW w:w="3005" w:type="dxa"/>
          </w:tcPr>
          <w:p w14:paraId="1348AA17" w14:textId="77777777" w:rsidR="000443C9" w:rsidRDefault="000443C9" w:rsidP="0008556A">
            <w:r>
              <w:t>Click on upload button, directs the user to .</w:t>
            </w:r>
            <w:proofErr w:type="spellStart"/>
            <w:r>
              <w:t>ini</w:t>
            </w:r>
            <w:proofErr w:type="spellEnd"/>
            <w:r>
              <w:t xml:space="preserve"> files. The user can upload a previously saved file.</w:t>
            </w:r>
          </w:p>
        </w:tc>
        <w:tc>
          <w:tcPr>
            <w:tcW w:w="3005" w:type="dxa"/>
          </w:tcPr>
          <w:p w14:paraId="65B1E3C8" w14:textId="77777777" w:rsidR="000443C9" w:rsidRDefault="000443C9" w:rsidP="0008556A">
            <w:r>
              <w:t>If a user has saved a .</w:t>
            </w:r>
            <w:proofErr w:type="spellStart"/>
            <w:r>
              <w:t>ini</w:t>
            </w:r>
            <w:proofErr w:type="spellEnd"/>
            <w:r>
              <w:t xml:space="preserve"> file, once the file has been uploaded all details are the same as when saved as expected. The user can also make any changes and save </w:t>
            </w:r>
            <w:r>
              <w:lastRenderedPageBreak/>
              <w:t xml:space="preserve">again to update </w:t>
            </w:r>
            <w:proofErr w:type="gramStart"/>
            <w:r>
              <w:t>an</w:t>
            </w:r>
            <w:proofErr w:type="gramEnd"/>
            <w:r>
              <w:t xml:space="preserve"> changes in the model.</w:t>
            </w:r>
          </w:p>
        </w:tc>
        <w:tc>
          <w:tcPr>
            <w:tcW w:w="3006" w:type="dxa"/>
          </w:tcPr>
          <w:p w14:paraId="747C6F08" w14:textId="77777777" w:rsidR="000443C9" w:rsidRDefault="000443C9" w:rsidP="0008556A">
            <w:r w:rsidRPr="0071794F">
              <w:rPr>
                <w:color w:val="00B050"/>
              </w:rPr>
              <w:lastRenderedPageBreak/>
              <w:t xml:space="preserve">The user can upload and browse previously saved files. All info is shown as correct, ‘perform grid search’ and ‘retrain with selected features’ are not </w:t>
            </w:r>
            <w:r w:rsidRPr="0071794F">
              <w:rPr>
                <w:color w:val="00B050"/>
              </w:rPr>
              <w:lastRenderedPageBreak/>
              <w:t>fully shown due to the session states. Information saved prior are retained to create the same results.</w:t>
            </w:r>
          </w:p>
        </w:tc>
      </w:tr>
      <w:tr w:rsidR="000443C9" w14:paraId="612483E8" w14:textId="77777777" w:rsidTr="0008556A">
        <w:tc>
          <w:tcPr>
            <w:tcW w:w="3005" w:type="dxa"/>
          </w:tcPr>
          <w:p w14:paraId="2E3B3FE3" w14:textId="77777777" w:rsidR="000443C9" w:rsidRDefault="000443C9" w:rsidP="0008556A">
            <w:r>
              <w:lastRenderedPageBreak/>
              <w:t>Replace dataframe with another .csv file (after a config file has been loaded)</w:t>
            </w:r>
          </w:p>
        </w:tc>
        <w:tc>
          <w:tcPr>
            <w:tcW w:w="3005" w:type="dxa"/>
          </w:tcPr>
          <w:p w14:paraId="320EB88A" w14:textId="77777777" w:rsidR="000443C9" w:rsidRDefault="000443C9" w:rsidP="0008556A">
            <w:r>
              <w:t>Refreshes to display new dataframe, previous dataframe info from uploaded config is not saved.</w:t>
            </w:r>
          </w:p>
        </w:tc>
        <w:tc>
          <w:tcPr>
            <w:tcW w:w="3006" w:type="dxa"/>
          </w:tcPr>
          <w:p w14:paraId="79CA4E23" w14:textId="77777777" w:rsidR="000443C9" w:rsidRPr="0071794F" w:rsidRDefault="000443C9" w:rsidP="0008556A">
            <w:pPr>
              <w:rPr>
                <w:color w:val="00B050"/>
              </w:rPr>
            </w:pPr>
            <w:r w:rsidRPr="0071794F">
              <w:rPr>
                <w:color w:val="FF0000"/>
              </w:rPr>
              <w:t>Page does not refresh. States that a new dataframe has been uploaded, but the uploaded config file data has overridden CSV file upload.</w:t>
            </w:r>
          </w:p>
        </w:tc>
      </w:tr>
    </w:tbl>
    <w:p w14:paraId="50E54A66" w14:textId="77777777" w:rsidR="000443C9" w:rsidRDefault="000443C9" w:rsidP="000443C9"/>
    <w:p w14:paraId="07641335" w14:textId="77777777" w:rsidR="000443C9" w:rsidRDefault="000443C9" w:rsidP="000443C9"/>
    <w:p w14:paraId="3D8D1725" w14:textId="485EF4B8" w:rsidR="000443C9" w:rsidRDefault="000443C9" w:rsidP="00920EB2">
      <w:pPr>
        <w:rPr>
          <w:b/>
          <w:bCs/>
          <w:color w:val="FF0000"/>
        </w:rPr>
      </w:pPr>
    </w:p>
    <w:p w14:paraId="24D7E518" w14:textId="77777777" w:rsidR="00C16C6D" w:rsidRDefault="00C16C6D" w:rsidP="00920EB2">
      <w:pPr>
        <w:rPr>
          <w:b/>
          <w:bCs/>
          <w:color w:val="FF0000"/>
        </w:rPr>
      </w:pPr>
    </w:p>
    <w:p w14:paraId="0B0EF3FB" w14:textId="77777777" w:rsidR="00C16C6D" w:rsidRDefault="00C16C6D" w:rsidP="00920EB2">
      <w:pPr>
        <w:rPr>
          <w:b/>
          <w:bCs/>
          <w:color w:val="FF0000"/>
        </w:rPr>
      </w:pPr>
    </w:p>
    <w:p w14:paraId="7B96075D" w14:textId="7CE3383B" w:rsidR="00C16C6D" w:rsidRDefault="00C16C6D" w:rsidP="00920EB2">
      <w:pPr>
        <w:rPr>
          <w:b/>
          <w:bCs/>
          <w:color w:val="FF0000"/>
        </w:rPr>
      </w:pPr>
      <w:r>
        <w:rPr>
          <w:b/>
          <w:bCs/>
          <w:color w:val="FF0000"/>
        </w:rPr>
        <w:t>Performance testing</w:t>
      </w:r>
    </w:p>
    <w:p w14:paraId="43285B24" w14:textId="3ECE3DBB" w:rsidR="00C16C6D" w:rsidRDefault="00C16C6D" w:rsidP="00920EB2">
      <w:pPr>
        <w:rPr>
          <w:b/>
          <w:bCs/>
          <w:color w:val="FF0000"/>
        </w:rPr>
      </w:pPr>
      <w:r>
        <w:rPr>
          <w:b/>
          <w:bCs/>
          <w:color w:val="FF0000"/>
        </w:rPr>
        <w:t>Classification</w:t>
      </w:r>
    </w:p>
    <w:tbl>
      <w:tblPr>
        <w:tblStyle w:val="TableGrid"/>
        <w:tblW w:w="0" w:type="auto"/>
        <w:tblLook w:val="04A0" w:firstRow="1" w:lastRow="0" w:firstColumn="1" w:lastColumn="0" w:noHBand="0" w:noVBand="1"/>
      </w:tblPr>
      <w:tblGrid>
        <w:gridCol w:w="1267"/>
        <w:gridCol w:w="2583"/>
        <w:gridCol w:w="2583"/>
        <w:gridCol w:w="2583"/>
      </w:tblGrid>
      <w:tr w:rsidR="00383EFA" w14:paraId="722B94E1" w14:textId="77777777" w:rsidTr="00DD75DD">
        <w:tc>
          <w:tcPr>
            <w:tcW w:w="9016" w:type="dxa"/>
            <w:gridSpan w:val="4"/>
          </w:tcPr>
          <w:p w14:paraId="73F752AC" w14:textId="621644DE" w:rsidR="00383EFA" w:rsidRDefault="00383EFA" w:rsidP="00383EFA">
            <w:pPr>
              <w:jc w:val="center"/>
              <w:rPr>
                <w:b/>
                <w:bCs/>
                <w:color w:val="FF0000"/>
              </w:rPr>
            </w:pPr>
            <w:r>
              <w:rPr>
                <w:b/>
                <w:bCs/>
                <w:color w:val="FF0000"/>
              </w:rPr>
              <w:t>Classification Model – Performance Testing</w:t>
            </w:r>
          </w:p>
        </w:tc>
      </w:tr>
      <w:tr w:rsidR="003E3D87" w14:paraId="10C93F3C" w14:textId="77777777" w:rsidTr="00383EFA">
        <w:tc>
          <w:tcPr>
            <w:tcW w:w="1267" w:type="dxa"/>
          </w:tcPr>
          <w:p w14:paraId="6D1B0722" w14:textId="3ECBC0C7" w:rsidR="00C16C6D" w:rsidRDefault="00C16C6D" w:rsidP="00920EB2">
            <w:pPr>
              <w:rPr>
                <w:b/>
                <w:bCs/>
                <w:color w:val="FF0000"/>
              </w:rPr>
            </w:pPr>
            <w:r>
              <w:rPr>
                <w:b/>
                <w:bCs/>
                <w:color w:val="FF0000"/>
              </w:rPr>
              <w:t>Dataset name</w:t>
            </w:r>
          </w:p>
        </w:tc>
        <w:tc>
          <w:tcPr>
            <w:tcW w:w="2583" w:type="dxa"/>
          </w:tcPr>
          <w:p w14:paraId="40ED88E1" w14:textId="092E28A3" w:rsidR="00C16C6D" w:rsidRDefault="00C16C6D" w:rsidP="00920EB2">
            <w:pPr>
              <w:rPr>
                <w:b/>
                <w:bCs/>
                <w:color w:val="FF0000"/>
              </w:rPr>
            </w:pPr>
            <w:proofErr w:type="spellStart"/>
            <w:r>
              <w:rPr>
                <w:b/>
                <w:bCs/>
                <w:color w:val="FF0000"/>
              </w:rPr>
              <w:t>Load_times</w:t>
            </w:r>
            <w:proofErr w:type="spellEnd"/>
            <w:r w:rsidR="00383EFA">
              <w:rPr>
                <w:b/>
                <w:bCs/>
                <w:color w:val="FF0000"/>
              </w:rPr>
              <w:t xml:space="preserve"> (s)</w:t>
            </w:r>
            <w:r>
              <w:rPr>
                <w:b/>
                <w:bCs/>
                <w:color w:val="FF0000"/>
              </w:rPr>
              <w:t xml:space="preserve">: </w:t>
            </w:r>
            <w:proofErr w:type="spellStart"/>
            <w:r>
              <w:rPr>
                <w:b/>
                <w:bCs/>
                <w:color w:val="FF0000"/>
              </w:rPr>
              <w:t>Max_depth</w:t>
            </w:r>
            <w:proofErr w:type="spellEnd"/>
            <w:r>
              <w:rPr>
                <w:b/>
                <w:bCs/>
                <w:color w:val="FF0000"/>
              </w:rPr>
              <w:t xml:space="preserve"> = 1, </w:t>
            </w:r>
            <w:proofErr w:type="spellStart"/>
            <w:r>
              <w:rPr>
                <w:b/>
                <w:bCs/>
                <w:color w:val="FF0000"/>
              </w:rPr>
              <w:t>Min_samples_split</w:t>
            </w:r>
            <w:proofErr w:type="spellEnd"/>
            <w:r>
              <w:rPr>
                <w:b/>
                <w:bCs/>
                <w:color w:val="FF0000"/>
              </w:rPr>
              <w:t xml:space="preserve"> = 2, </w:t>
            </w:r>
            <w:proofErr w:type="spellStart"/>
            <w:r>
              <w:rPr>
                <w:b/>
                <w:bCs/>
                <w:color w:val="FF0000"/>
              </w:rPr>
              <w:t>Min_samples_leaf</w:t>
            </w:r>
            <w:proofErr w:type="spellEnd"/>
            <w:r>
              <w:rPr>
                <w:b/>
                <w:bCs/>
                <w:color w:val="FF0000"/>
              </w:rPr>
              <w:t xml:space="preserve"> = 1</w:t>
            </w:r>
          </w:p>
        </w:tc>
        <w:tc>
          <w:tcPr>
            <w:tcW w:w="2583" w:type="dxa"/>
          </w:tcPr>
          <w:p w14:paraId="7E4C7AB6" w14:textId="3EB23F9D" w:rsidR="00C16C6D" w:rsidRDefault="00C16C6D" w:rsidP="00920EB2">
            <w:pPr>
              <w:rPr>
                <w:b/>
                <w:bCs/>
                <w:color w:val="FF0000"/>
              </w:rPr>
            </w:pPr>
            <w:proofErr w:type="spellStart"/>
            <w:r>
              <w:rPr>
                <w:b/>
                <w:bCs/>
                <w:color w:val="FF0000"/>
              </w:rPr>
              <w:t>Load_times</w:t>
            </w:r>
            <w:proofErr w:type="spellEnd"/>
            <w:r w:rsidR="00383EFA">
              <w:rPr>
                <w:b/>
                <w:bCs/>
                <w:color w:val="FF0000"/>
              </w:rPr>
              <w:t>(s)</w:t>
            </w:r>
            <w:r>
              <w:rPr>
                <w:b/>
                <w:bCs/>
                <w:color w:val="FF0000"/>
              </w:rPr>
              <w:t>:</w:t>
            </w:r>
          </w:p>
          <w:p w14:paraId="183F5EEB" w14:textId="77777777" w:rsidR="00C16C6D" w:rsidRDefault="00C16C6D" w:rsidP="00920EB2">
            <w:pPr>
              <w:rPr>
                <w:b/>
                <w:bCs/>
                <w:color w:val="FF0000"/>
              </w:rPr>
            </w:pPr>
            <w:proofErr w:type="spellStart"/>
            <w:r>
              <w:rPr>
                <w:b/>
                <w:bCs/>
                <w:color w:val="FF0000"/>
              </w:rPr>
              <w:t>Max_depth</w:t>
            </w:r>
            <w:proofErr w:type="spellEnd"/>
            <w:r>
              <w:rPr>
                <w:b/>
                <w:bCs/>
                <w:color w:val="FF0000"/>
              </w:rPr>
              <w:t>=4</w:t>
            </w:r>
          </w:p>
          <w:p w14:paraId="1AE960C0" w14:textId="77777777" w:rsidR="00C16C6D" w:rsidRDefault="00C16C6D" w:rsidP="00920EB2">
            <w:pPr>
              <w:rPr>
                <w:b/>
                <w:bCs/>
                <w:color w:val="FF0000"/>
              </w:rPr>
            </w:pPr>
            <w:proofErr w:type="spellStart"/>
            <w:r>
              <w:rPr>
                <w:b/>
                <w:bCs/>
                <w:color w:val="FF0000"/>
              </w:rPr>
              <w:t>Min_samples_split</w:t>
            </w:r>
            <w:proofErr w:type="spellEnd"/>
            <w:r>
              <w:rPr>
                <w:b/>
                <w:bCs/>
                <w:color w:val="FF0000"/>
              </w:rPr>
              <w:t xml:space="preserve"> = 2,</w:t>
            </w:r>
          </w:p>
          <w:p w14:paraId="73A8FE5F" w14:textId="30CF6339" w:rsidR="00C16C6D" w:rsidRDefault="00C16C6D" w:rsidP="00920EB2">
            <w:pPr>
              <w:rPr>
                <w:b/>
                <w:bCs/>
                <w:color w:val="FF0000"/>
              </w:rPr>
            </w:pPr>
            <w:proofErr w:type="spellStart"/>
            <w:r>
              <w:rPr>
                <w:b/>
                <w:bCs/>
                <w:color w:val="FF0000"/>
              </w:rPr>
              <w:t>Min_samples_leaf</w:t>
            </w:r>
            <w:proofErr w:type="spellEnd"/>
            <w:r>
              <w:rPr>
                <w:b/>
                <w:bCs/>
                <w:color w:val="FF0000"/>
              </w:rPr>
              <w:t xml:space="preserve"> = 1</w:t>
            </w:r>
          </w:p>
        </w:tc>
        <w:tc>
          <w:tcPr>
            <w:tcW w:w="2583" w:type="dxa"/>
          </w:tcPr>
          <w:p w14:paraId="423026F8" w14:textId="645123F4" w:rsidR="00C16C6D" w:rsidRDefault="00C16C6D" w:rsidP="00920EB2">
            <w:pPr>
              <w:rPr>
                <w:b/>
                <w:bCs/>
                <w:color w:val="FF0000"/>
              </w:rPr>
            </w:pPr>
            <w:proofErr w:type="spellStart"/>
            <w:r>
              <w:rPr>
                <w:b/>
                <w:bCs/>
                <w:color w:val="FF0000"/>
              </w:rPr>
              <w:t>Load_times</w:t>
            </w:r>
            <w:proofErr w:type="spellEnd"/>
            <w:r w:rsidR="00383EFA">
              <w:rPr>
                <w:b/>
                <w:bCs/>
                <w:color w:val="FF0000"/>
              </w:rPr>
              <w:t>(s)</w:t>
            </w:r>
            <w:r>
              <w:rPr>
                <w:b/>
                <w:bCs/>
                <w:color w:val="FF0000"/>
              </w:rPr>
              <w:t>:</w:t>
            </w:r>
          </w:p>
          <w:p w14:paraId="73E1C18A" w14:textId="1DAF2CB0" w:rsidR="00C16C6D" w:rsidRDefault="00C16C6D" w:rsidP="00920EB2">
            <w:pPr>
              <w:rPr>
                <w:b/>
                <w:bCs/>
                <w:color w:val="FF0000"/>
              </w:rPr>
            </w:pPr>
            <w:proofErr w:type="spellStart"/>
            <w:r>
              <w:rPr>
                <w:b/>
                <w:bCs/>
                <w:color w:val="FF0000"/>
              </w:rPr>
              <w:t>Max_depth</w:t>
            </w:r>
            <w:proofErr w:type="spellEnd"/>
            <w:r>
              <w:rPr>
                <w:b/>
                <w:bCs/>
                <w:color w:val="FF0000"/>
              </w:rPr>
              <w:t xml:space="preserve"> = 7</w:t>
            </w:r>
          </w:p>
          <w:p w14:paraId="08A35E7A" w14:textId="77777777" w:rsidR="00C16C6D" w:rsidRDefault="00C16C6D" w:rsidP="00920EB2">
            <w:pPr>
              <w:rPr>
                <w:b/>
                <w:bCs/>
                <w:color w:val="FF0000"/>
              </w:rPr>
            </w:pPr>
            <w:proofErr w:type="spellStart"/>
            <w:r>
              <w:rPr>
                <w:b/>
                <w:bCs/>
                <w:color w:val="FF0000"/>
              </w:rPr>
              <w:t>Min_samples_split</w:t>
            </w:r>
            <w:proofErr w:type="spellEnd"/>
            <w:r>
              <w:rPr>
                <w:b/>
                <w:bCs/>
                <w:color w:val="FF0000"/>
              </w:rPr>
              <w:t xml:space="preserve"> = 2,</w:t>
            </w:r>
          </w:p>
          <w:p w14:paraId="35336C29" w14:textId="2D3BBEC9" w:rsidR="00C16C6D" w:rsidRDefault="00C16C6D" w:rsidP="00920EB2">
            <w:pPr>
              <w:rPr>
                <w:b/>
                <w:bCs/>
                <w:color w:val="FF0000"/>
              </w:rPr>
            </w:pPr>
            <w:proofErr w:type="spellStart"/>
            <w:r>
              <w:rPr>
                <w:b/>
                <w:bCs/>
                <w:color w:val="FF0000"/>
              </w:rPr>
              <w:t>Min_samples_leaf</w:t>
            </w:r>
            <w:proofErr w:type="spellEnd"/>
            <w:r>
              <w:rPr>
                <w:b/>
                <w:bCs/>
                <w:color w:val="FF0000"/>
              </w:rPr>
              <w:t xml:space="preserve"> = 1</w:t>
            </w:r>
          </w:p>
        </w:tc>
      </w:tr>
      <w:tr w:rsidR="003E3D87" w14:paraId="4E891370" w14:textId="77777777" w:rsidTr="00383EFA">
        <w:tc>
          <w:tcPr>
            <w:tcW w:w="1267" w:type="dxa"/>
          </w:tcPr>
          <w:p w14:paraId="138B8836" w14:textId="684393C6" w:rsidR="00C16C6D" w:rsidRDefault="00C16C6D" w:rsidP="00920EB2">
            <w:pPr>
              <w:rPr>
                <w:b/>
                <w:bCs/>
                <w:color w:val="FF0000"/>
              </w:rPr>
            </w:pPr>
            <w:r>
              <w:rPr>
                <w:b/>
                <w:bCs/>
                <w:color w:val="FF0000"/>
              </w:rPr>
              <w:t>Iris.csv</w:t>
            </w:r>
          </w:p>
        </w:tc>
        <w:tc>
          <w:tcPr>
            <w:tcW w:w="2583" w:type="dxa"/>
          </w:tcPr>
          <w:p w14:paraId="6AF547EC" w14:textId="40228656" w:rsidR="00C16C6D" w:rsidRDefault="0042140E" w:rsidP="00920EB2">
            <w:pPr>
              <w:rPr>
                <w:b/>
                <w:bCs/>
                <w:color w:val="FF0000"/>
              </w:rPr>
            </w:pPr>
            <w:r>
              <w:rPr>
                <w:rFonts w:ascii="Menlo" w:eastAsiaTheme="minorHAnsi" w:hAnsi="Menlo" w:cs="Menlo"/>
                <w:color w:val="000000"/>
                <w:sz w:val="22"/>
                <w:szCs w:val="22"/>
                <w:lang w:eastAsia="en-US"/>
                <w14:ligatures w14:val="standardContextual"/>
              </w:rPr>
              <w:t>20.759237051010132</w:t>
            </w:r>
          </w:p>
        </w:tc>
        <w:tc>
          <w:tcPr>
            <w:tcW w:w="2583" w:type="dxa"/>
          </w:tcPr>
          <w:p w14:paraId="5ED50D70" w14:textId="79833EB5" w:rsidR="00C16C6D" w:rsidRDefault="0042140E" w:rsidP="00920EB2">
            <w:pPr>
              <w:rPr>
                <w:b/>
                <w:bCs/>
                <w:color w:val="FF0000"/>
              </w:rPr>
            </w:pPr>
            <w:r>
              <w:rPr>
                <w:rFonts w:ascii="Menlo" w:eastAsiaTheme="minorHAnsi" w:hAnsi="Menlo" w:cs="Menlo"/>
                <w:color w:val="000000"/>
                <w:sz w:val="22"/>
                <w:szCs w:val="22"/>
                <w:lang w:eastAsia="en-US"/>
                <w14:ligatures w14:val="standardContextual"/>
              </w:rPr>
              <w:t>58.206010818481445</w:t>
            </w:r>
          </w:p>
        </w:tc>
        <w:tc>
          <w:tcPr>
            <w:tcW w:w="2583" w:type="dxa"/>
          </w:tcPr>
          <w:p w14:paraId="2E716053" w14:textId="287A34E8" w:rsidR="00C16C6D" w:rsidRDefault="0042140E" w:rsidP="00920EB2">
            <w:pPr>
              <w:rPr>
                <w:b/>
                <w:bCs/>
                <w:color w:val="FF0000"/>
              </w:rPr>
            </w:pPr>
            <w:r>
              <w:rPr>
                <w:rFonts w:ascii="Menlo" w:eastAsiaTheme="minorHAnsi" w:hAnsi="Menlo" w:cs="Menlo"/>
                <w:color w:val="000000"/>
                <w:sz w:val="22"/>
                <w:szCs w:val="22"/>
                <w:lang w:eastAsia="en-US"/>
                <w14:ligatures w14:val="standardContextual"/>
              </w:rPr>
              <w:t>62.7831158638000</w:t>
            </w:r>
          </w:p>
        </w:tc>
      </w:tr>
      <w:tr w:rsidR="003E3D87" w14:paraId="3595B251" w14:textId="77777777" w:rsidTr="00383EFA">
        <w:tc>
          <w:tcPr>
            <w:tcW w:w="1267" w:type="dxa"/>
          </w:tcPr>
          <w:p w14:paraId="7BBB8DDE" w14:textId="68CECCF5" w:rsidR="00C16C6D" w:rsidRDefault="003E3D87" w:rsidP="00383EFA">
            <w:pPr>
              <w:rPr>
                <w:b/>
                <w:bCs/>
                <w:color w:val="FF0000"/>
              </w:rPr>
            </w:pPr>
            <w:r>
              <w:rPr>
                <w:b/>
                <w:bCs/>
                <w:color w:val="FF0000"/>
              </w:rPr>
              <w:t>Wine.csv</w:t>
            </w:r>
          </w:p>
        </w:tc>
        <w:tc>
          <w:tcPr>
            <w:tcW w:w="2583" w:type="dxa"/>
          </w:tcPr>
          <w:p w14:paraId="653E8A36" w14:textId="043D39B7" w:rsidR="003E3D87" w:rsidRDefault="0042140E" w:rsidP="00920EB2">
            <w:pPr>
              <w:rPr>
                <w:b/>
                <w:bCs/>
                <w:color w:val="FF0000"/>
              </w:rPr>
            </w:pPr>
            <w:r>
              <w:rPr>
                <w:rFonts w:ascii="Menlo" w:eastAsiaTheme="minorHAnsi" w:hAnsi="Menlo" w:cs="Menlo"/>
                <w:color w:val="000000"/>
                <w:sz w:val="22"/>
                <w:szCs w:val="22"/>
                <w:lang w:eastAsia="en-US"/>
                <w14:ligatures w14:val="standardContextual"/>
              </w:rPr>
              <w:t>5.467482805252075</w:t>
            </w:r>
          </w:p>
        </w:tc>
        <w:tc>
          <w:tcPr>
            <w:tcW w:w="2583" w:type="dxa"/>
          </w:tcPr>
          <w:p w14:paraId="2B493088" w14:textId="40EF4640" w:rsidR="003E3D87" w:rsidRDefault="00A607C2" w:rsidP="00920EB2">
            <w:pPr>
              <w:rPr>
                <w:b/>
                <w:bCs/>
                <w:color w:val="FF0000"/>
              </w:rPr>
            </w:pPr>
            <w:r>
              <w:rPr>
                <w:rFonts w:ascii="Menlo" w:eastAsiaTheme="minorHAnsi" w:hAnsi="Menlo" w:cs="Menlo"/>
                <w:color w:val="000000"/>
                <w:sz w:val="22"/>
                <w:szCs w:val="22"/>
                <w:lang w:eastAsia="en-US"/>
                <w14:ligatures w14:val="standardContextual"/>
              </w:rPr>
              <w:t>18.824524641036987</w:t>
            </w:r>
          </w:p>
        </w:tc>
        <w:tc>
          <w:tcPr>
            <w:tcW w:w="2583" w:type="dxa"/>
          </w:tcPr>
          <w:p w14:paraId="31D78F00" w14:textId="431B2E1D" w:rsidR="003E3D87" w:rsidRDefault="00274CDC" w:rsidP="00920EB2">
            <w:pPr>
              <w:rPr>
                <w:b/>
                <w:bCs/>
                <w:color w:val="FF0000"/>
              </w:rPr>
            </w:pPr>
            <w:r>
              <w:rPr>
                <w:b/>
                <w:bCs/>
                <w:color w:val="FF0000"/>
              </w:rPr>
              <w:t>---</w:t>
            </w:r>
          </w:p>
        </w:tc>
      </w:tr>
      <w:tr w:rsidR="00C16C6D" w14:paraId="038CD628" w14:textId="77777777" w:rsidTr="00383EFA">
        <w:tc>
          <w:tcPr>
            <w:tcW w:w="1267" w:type="dxa"/>
          </w:tcPr>
          <w:p w14:paraId="0D4995CE" w14:textId="6108212C" w:rsidR="00C16C6D" w:rsidRDefault="00C16C6D" w:rsidP="00920EB2">
            <w:pPr>
              <w:rPr>
                <w:b/>
                <w:bCs/>
                <w:color w:val="FF0000"/>
              </w:rPr>
            </w:pPr>
            <w:r>
              <w:rPr>
                <w:b/>
                <w:bCs/>
                <w:color w:val="FF0000"/>
              </w:rPr>
              <w:t>Breast-cancer.csv</w:t>
            </w:r>
          </w:p>
        </w:tc>
        <w:tc>
          <w:tcPr>
            <w:tcW w:w="2583" w:type="dxa"/>
          </w:tcPr>
          <w:p w14:paraId="5B04C8BD" w14:textId="723158E5" w:rsidR="00C16C6D" w:rsidRDefault="00006E3E" w:rsidP="00920EB2">
            <w:pPr>
              <w:rPr>
                <w:b/>
                <w:bCs/>
                <w:color w:val="FF0000"/>
              </w:rPr>
            </w:pPr>
            <w:r>
              <w:rPr>
                <w:rFonts w:ascii="Menlo" w:eastAsiaTheme="minorHAnsi" w:hAnsi="Menlo" w:cs="Menlo"/>
                <w:color w:val="000000"/>
                <w:sz w:val="22"/>
                <w:szCs w:val="22"/>
                <w:lang w:eastAsia="en-US"/>
                <w14:ligatures w14:val="standardContextual"/>
              </w:rPr>
              <w:t>5.28674578666687</w:t>
            </w:r>
          </w:p>
        </w:tc>
        <w:tc>
          <w:tcPr>
            <w:tcW w:w="2583" w:type="dxa"/>
          </w:tcPr>
          <w:p w14:paraId="6195F0BF" w14:textId="2E80281F" w:rsidR="00C16C6D" w:rsidRDefault="00006E3E" w:rsidP="00920EB2">
            <w:pPr>
              <w:rPr>
                <w:b/>
                <w:bCs/>
                <w:color w:val="FF0000"/>
              </w:rPr>
            </w:pPr>
            <w:r>
              <w:rPr>
                <w:rFonts w:ascii="Menlo" w:eastAsiaTheme="minorHAnsi" w:hAnsi="Menlo" w:cs="Menlo"/>
                <w:color w:val="000000"/>
                <w:sz w:val="22"/>
                <w:szCs w:val="22"/>
                <w:lang w:eastAsia="en-US"/>
                <w14:ligatures w14:val="standardContextual"/>
              </w:rPr>
              <w:t>12.457592010498047</w:t>
            </w:r>
          </w:p>
        </w:tc>
        <w:tc>
          <w:tcPr>
            <w:tcW w:w="2583" w:type="dxa"/>
          </w:tcPr>
          <w:p w14:paraId="5041B36A" w14:textId="15743517" w:rsidR="00C16C6D" w:rsidRDefault="00006E3E" w:rsidP="00920EB2">
            <w:pPr>
              <w:rPr>
                <w:b/>
                <w:bCs/>
                <w:color w:val="FF0000"/>
              </w:rPr>
            </w:pPr>
            <w:r>
              <w:rPr>
                <w:rFonts w:ascii="Menlo" w:eastAsiaTheme="minorHAnsi" w:hAnsi="Menlo" w:cs="Menlo"/>
                <w:color w:val="000000"/>
                <w:sz w:val="22"/>
                <w:szCs w:val="22"/>
                <w:lang w:eastAsia="en-US"/>
                <w14:ligatures w14:val="standardContextual"/>
              </w:rPr>
              <w:t>14.989876985549927</w:t>
            </w:r>
          </w:p>
        </w:tc>
      </w:tr>
    </w:tbl>
    <w:p w14:paraId="205682A1" w14:textId="77777777" w:rsidR="00C16C6D" w:rsidRDefault="00C16C6D" w:rsidP="00920EB2">
      <w:pPr>
        <w:rPr>
          <w:b/>
          <w:bCs/>
          <w:color w:val="FF0000"/>
        </w:rPr>
      </w:pPr>
    </w:p>
    <w:p w14:paraId="45C2B8FA" w14:textId="324E39C7" w:rsidR="00C16C6D" w:rsidRDefault="00C16C6D" w:rsidP="00920EB2">
      <w:pPr>
        <w:rPr>
          <w:b/>
          <w:bCs/>
          <w:color w:val="FF0000"/>
        </w:rPr>
      </w:pPr>
      <w:r>
        <w:rPr>
          <w:b/>
          <w:bCs/>
          <w:color w:val="FF0000"/>
        </w:rPr>
        <w:t>Regression</w:t>
      </w:r>
    </w:p>
    <w:tbl>
      <w:tblPr>
        <w:tblStyle w:val="TableGrid"/>
        <w:tblW w:w="0" w:type="auto"/>
        <w:tblLook w:val="04A0" w:firstRow="1" w:lastRow="0" w:firstColumn="1" w:lastColumn="0" w:noHBand="0" w:noVBand="1"/>
      </w:tblPr>
      <w:tblGrid>
        <w:gridCol w:w="1549"/>
        <w:gridCol w:w="2445"/>
        <w:gridCol w:w="2577"/>
        <w:gridCol w:w="2445"/>
      </w:tblGrid>
      <w:tr w:rsidR="00383EFA" w14:paraId="7C57DCC9" w14:textId="77777777" w:rsidTr="00231686">
        <w:tc>
          <w:tcPr>
            <w:tcW w:w="9016" w:type="dxa"/>
            <w:gridSpan w:val="4"/>
          </w:tcPr>
          <w:p w14:paraId="75C75D6C" w14:textId="6FB9A09D" w:rsidR="00383EFA" w:rsidRDefault="00383EFA" w:rsidP="00383EFA">
            <w:pPr>
              <w:jc w:val="center"/>
              <w:rPr>
                <w:b/>
                <w:bCs/>
                <w:color w:val="FF0000"/>
              </w:rPr>
            </w:pPr>
            <w:r>
              <w:rPr>
                <w:b/>
                <w:bCs/>
                <w:color w:val="FF0000"/>
              </w:rPr>
              <w:t>Regression Model – Performance Testing</w:t>
            </w:r>
          </w:p>
        </w:tc>
      </w:tr>
      <w:tr w:rsidR="00DB7242" w14:paraId="58B33792" w14:textId="77777777" w:rsidTr="00383EFA">
        <w:tc>
          <w:tcPr>
            <w:tcW w:w="1549" w:type="dxa"/>
          </w:tcPr>
          <w:p w14:paraId="4DDF0311" w14:textId="77777777" w:rsidR="00C16C6D" w:rsidRDefault="00C16C6D" w:rsidP="0008556A">
            <w:pPr>
              <w:rPr>
                <w:b/>
                <w:bCs/>
                <w:color w:val="FF0000"/>
              </w:rPr>
            </w:pPr>
            <w:r>
              <w:rPr>
                <w:b/>
                <w:bCs/>
                <w:color w:val="FF0000"/>
              </w:rPr>
              <w:t>Dataset name</w:t>
            </w:r>
          </w:p>
        </w:tc>
        <w:tc>
          <w:tcPr>
            <w:tcW w:w="2445" w:type="dxa"/>
          </w:tcPr>
          <w:p w14:paraId="7F858B79" w14:textId="77777777" w:rsidR="00C16C6D" w:rsidRDefault="00C16C6D" w:rsidP="0008556A">
            <w:pPr>
              <w:rPr>
                <w:b/>
                <w:bCs/>
                <w:color w:val="FF0000"/>
              </w:rPr>
            </w:pPr>
            <w:proofErr w:type="spellStart"/>
            <w:r>
              <w:rPr>
                <w:b/>
                <w:bCs/>
                <w:color w:val="FF0000"/>
              </w:rPr>
              <w:t>Load_times</w:t>
            </w:r>
            <w:proofErr w:type="spellEnd"/>
            <w:r>
              <w:rPr>
                <w:b/>
                <w:bCs/>
                <w:color w:val="FF0000"/>
              </w:rPr>
              <w:t xml:space="preserve">: </w:t>
            </w:r>
            <w:proofErr w:type="spellStart"/>
            <w:r>
              <w:rPr>
                <w:b/>
                <w:bCs/>
                <w:color w:val="FF0000"/>
              </w:rPr>
              <w:t>Max_depth</w:t>
            </w:r>
            <w:proofErr w:type="spellEnd"/>
            <w:r>
              <w:rPr>
                <w:b/>
                <w:bCs/>
                <w:color w:val="FF0000"/>
              </w:rPr>
              <w:t xml:space="preserve"> = 1, </w:t>
            </w:r>
            <w:proofErr w:type="spellStart"/>
            <w:r>
              <w:rPr>
                <w:b/>
                <w:bCs/>
                <w:color w:val="FF0000"/>
              </w:rPr>
              <w:t>Min_samples_split</w:t>
            </w:r>
            <w:proofErr w:type="spellEnd"/>
            <w:r>
              <w:rPr>
                <w:b/>
                <w:bCs/>
                <w:color w:val="FF0000"/>
              </w:rPr>
              <w:t xml:space="preserve"> = 2, </w:t>
            </w:r>
            <w:proofErr w:type="spellStart"/>
            <w:r>
              <w:rPr>
                <w:b/>
                <w:bCs/>
                <w:color w:val="FF0000"/>
              </w:rPr>
              <w:t>Min_samples_leaf</w:t>
            </w:r>
            <w:proofErr w:type="spellEnd"/>
            <w:r>
              <w:rPr>
                <w:b/>
                <w:bCs/>
                <w:color w:val="FF0000"/>
              </w:rPr>
              <w:t xml:space="preserve"> = 1</w:t>
            </w:r>
          </w:p>
        </w:tc>
        <w:tc>
          <w:tcPr>
            <w:tcW w:w="2577" w:type="dxa"/>
          </w:tcPr>
          <w:p w14:paraId="41449B2A" w14:textId="77777777" w:rsidR="00C16C6D" w:rsidRDefault="00C16C6D" w:rsidP="0008556A">
            <w:pPr>
              <w:rPr>
                <w:b/>
                <w:bCs/>
                <w:color w:val="FF0000"/>
              </w:rPr>
            </w:pPr>
            <w:proofErr w:type="spellStart"/>
            <w:r>
              <w:rPr>
                <w:b/>
                <w:bCs/>
                <w:color w:val="FF0000"/>
              </w:rPr>
              <w:t>Load_times</w:t>
            </w:r>
            <w:proofErr w:type="spellEnd"/>
            <w:r>
              <w:rPr>
                <w:b/>
                <w:bCs/>
                <w:color w:val="FF0000"/>
              </w:rPr>
              <w:t>:</w:t>
            </w:r>
          </w:p>
          <w:p w14:paraId="00017DFE" w14:textId="77777777" w:rsidR="00C16C6D" w:rsidRDefault="00C16C6D" w:rsidP="0008556A">
            <w:pPr>
              <w:rPr>
                <w:b/>
                <w:bCs/>
                <w:color w:val="FF0000"/>
              </w:rPr>
            </w:pPr>
            <w:proofErr w:type="spellStart"/>
            <w:r>
              <w:rPr>
                <w:b/>
                <w:bCs/>
                <w:color w:val="FF0000"/>
              </w:rPr>
              <w:t>Max_depth</w:t>
            </w:r>
            <w:proofErr w:type="spellEnd"/>
            <w:r>
              <w:rPr>
                <w:b/>
                <w:bCs/>
                <w:color w:val="FF0000"/>
              </w:rPr>
              <w:t>=4</w:t>
            </w:r>
          </w:p>
          <w:p w14:paraId="544B23AF" w14:textId="77777777" w:rsidR="00C16C6D" w:rsidRDefault="00C16C6D" w:rsidP="0008556A">
            <w:pPr>
              <w:rPr>
                <w:b/>
                <w:bCs/>
                <w:color w:val="FF0000"/>
              </w:rPr>
            </w:pPr>
            <w:proofErr w:type="spellStart"/>
            <w:r>
              <w:rPr>
                <w:b/>
                <w:bCs/>
                <w:color w:val="FF0000"/>
              </w:rPr>
              <w:t>Min_samples_split</w:t>
            </w:r>
            <w:proofErr w:type="spellEnd"/>
            <w:r>
              <w:rPr>
                <w:b/>
                <w:bCs/>
                <w:color w:val="FF0000"/>
              </w:rPr>
              <w:t xml:space="preserve"> = 2,</w:t>
            </w:r>
          </w:p>
          <w:p w14:paraId="61A4C312" w14:textId="77777777" w:rsidR="00C16C6D" w:rsidRDefault="00C16C6D" w:rsidP="0008556A">
            <w:pPr>
              <w:rPr>
                <w:b/>
                <w:bCs/>
                <w:color w:val="FF0000"/>
              </w:rPr>
            </w:pPr>
            <w:proofErr w:type="spellStart"/>
            <w:r>
              <w:rPr>
                <w:b/>
                <w:bCs/>
                <w:color w:val="FF0000"/>
              </w:rPr>
              <w:t>Min_samples_leaf</w:t>
            </w:r>
            <w:proofErr w:type="spellEnd"/>
            <w:r>
              <w:rPr>
                <w:b/>
                <w:bCs/>
                <w:color w:val="FF0000"/>
              </w:rPr>
              <w:t xml:space="preserve"> = 1</w:t>
            </w:r>
          </w:p>
        </w:tc>
        <w:tc>
          <w:tcPr>
            <w:tcW w:w="2445" w:type="dxa"/>
          </w:tcPr>
          <w:p w14:paraId="08DC70B8" w14:textId="77777777" w:rsidR="00C16C6D" w:rsidRDefault="00C16C6D" w:rsidP="0008556A">
            <w:pPr>
              <w:rPr>
                <w:b/>
                <w:bCs/>
                <w:color w:val="FF0000"/>
              </w:rPr>
            </w:pPr>
            <w:proofErr w:type="spellStart"/>
            <w:r>
              <w:rPr>
                <w:b/>
                <w:bCs/>
                <w:color w:val="FF0000"/>
              </w:rPr>
              <w:t>Load_times</w:t>
            </w:r>
            <w:proofErr w:type="spellEnd"/>
            <w:r>
              <w:rPr>
                <w:b/>
                <w:bCs/>
                <w:color w:val="FF0000"/>
              </w:rPr>
              <w:t>:</w:t>
            </w:r>
          </w:p>
          <w:p w14:paraId="0BDCFAE5" w14:textId="77777777" w:rsidR="00C16C6D" w:rsidRDefault="00C16C6D" w:rsidP="0008556A">
            <w:pPr>
              <w:rPr>
                <w:b/>
                <w:bCs/>
                <w:color w:val="FF0000"/>
              </w:rPr>
            </w:pPr>
            <w:proofErr w:type="spellStart"/>
            <w:r>
              <w:rPr>
                <w:b/>
                <w:bCs/>
                <w:color w:val="FF0000"/>
              </w:rPr>
              <w:t>Max_depth</w:t>
            </w:r>
            <w:proofErr w:type="spellEnd"/>
            <w:r>
              <w:rPr>
                <w:b/>
                <w:bCs/>
                <w:color w:val="FF0000"/>
              </w:rPr>
              <w:t xml:space="preserve"> = 7</w:t>
            </w:r>
          </w:p>
          <w:p w14:paraId="3791D193" w14:textId="77777777" w:rsidR="00C16C6D" w:rsidRDefault="00C16C6D" w:rsidP="0008556A">
            <w:pPr>
              <w:rPr>
                <w:b/>
                <w:bCs/>
                <w:color w:val="FF0000"/>
              </w:rPr>
            </w:pPr>
            <w:proofErr w:type="spellStart"/>
            <w:r>
              <w:rPr>
                <w:b/>
                <w:bCs/>
                <w:color w:val="FF0000"/>
              </w:rPr>
              <w:t>Min_samples_split</w:t>
            </w:r>
            <w:proofErr w:type="spellEnd"/>
            <w:r>
              <w:rPr>
                <w:b/>
                <w:bCs/>
                <w:color w:val="FF0000"/>
              </w:rPr>
              <w:t xml:space="preserve"> = 2,</w:t>
            </w:r>
          </w:p>
          <w:p w14:paraId="7021B896" w14:textId="77777777" w:rsidR="00C16C6D" w:rsidRDefault="00C16C6D" w:rsidP="0008556A">
            <w:pPr>
              <w:rPr>
                <w:b/>
                <w:bCs/>
                <w:color w:val="FF0000"/>
              </w:rPr>
            </w:pPr>
            <w:proofErr w:type="spellStart"/>
            <w:r>
              <w:rPr>
                <w:b/>
                <w:bCs/>
                <w:color w:val="FF0000"/>
              </w:rPr>
              <w:t>Min_samples_leaf</w:t>
            </w:r>
            <w:proofErr w:type="spellEnd"/>
            <w:r>
              <w:rPr>
                <w:b/>
                <w:bCs/>
                <w:color w:val="FF0000"/>
              </w:rPr>
              <w:t xml:space="preserve"> = 1</w:t>
            </w:r>
          </w:p>
        </w:tc>
      </w:tr>
      <w:tr w:rsidR="00DB7242" w14:paraId="391C772F" w14:textId="77777777" w:rsidTr="00383EFA">
        <w:tc>
          <w:tcPr>
            <w:tcW w:w="1549" w:type="dxa"/>
          </w:tcPr>
          <w:p w14:paraId="6E67B739" w14:textId="57F038E1" w:rsidR="00C16C6D" w:rsidRDefault="00C16C6D" w:rsidP="0008556A">
            <w:pPr>
              <w:rPr>
                <w:b/>
                <w:bCs/>
                <w:color w:val="FF0000"/>
              </w:rPr>
            </w:pPr>
            <w:r>
              <w:rPr>
                <w:b/>
                <w:bCs/>
                <w:color w:val="FF0000"/>
              </w:rPr>
              <w:t>Diabetes.csv</w:t>
            </w:r>
          </w:p>
        </w:tc>
        <w:tc>
          <w:tcPr>
            <w:tcW w:w="2445" w:type="dxa"/>
          </w:tcPr>
          <w:p w14:paraId="1BED0816" w14:textId="304C754E" w:rsidR="00C16C6D" w:rsidRDefault="00F52C1E" w:rsidP="0008556A">
            <w:pPr>
              <w:rPr>
                <w:b/>
                <w:bCs/>
                <w:color w:val="FF0000"/>
              </w:rPr>
            </w:pPr>
            <w:r>
              <w:rPr>
                <w:rFonts w:ascii="Menlo" w:eastAsiaTheme="minorHAnsi" w:hAnsi="Menlo" w:cs="Menlo"/>
                <w:color w:val="000000"/>
                <w:sz w:val="22"/>
                <w:szCs w:val="22"/>
                <w:lang w:eastAsia="en-US"/>
                <w14:ligatures w14:val="standardContextual"/>
              </w:rPr>
              <w:t>28.91278600692749</w:t>
            </w:r>
          </w:p>
        </w:tc>
        <w:tc>
          <w:tcPr>
            <w:tcW w:w="2577" w:type="dxa"/>
          </w:tcPr>
          <w:p w14:paraId="6F5BE990" w14:textId="6DBCC8D6" w:rsidR="00C16C6D" w:rsidRDefault="00F52C1E" w:rsidP="0008556A">
            <w:pPr>
              <w:rPr>
                <w:b/>
                <w:bCs/>
                <w:color w:val="FF0000"/>
              </w:rPr>
            </w:pPr>
            <w:r>
              <w:rPr>
                <w:rFonts w:ascii="Menlo" w:eastAsiaTheme="minorHAnsi" w:hAnsi="Menlo" w:cs="Menlo"/>
                <w:color w:val="000000"/>
                <w:sz w:val="22"/>
                <w:szCs w:val="22"/>
                <w:lang w:eastAsia="en-US"/>
                <w14:ligatures w14:val="standardContextual"/>
              </w:rPr>
              <w:t>89.90188717842102</w:t>
            </w:r>
          </w:p>
        </w:tc>
        <w:tc>
          <w:tcPr>
            <w:tcW w:w="2445" w:type="dxa"/>
          </w:tcPr>
          <w:p w14:paraId="341C34A5" w14:textId="479F6B98" w:rsidR="00C16C6D" w:rsidRDefault="004B6D14" w:rsidP="0008556A">
            <w:pPr>
              <w:rPr>
                <w:b/>
                <w:bCs/>
                <w:color w:val="FF0000"/>
              </w:rPr>
            </w:pPr>
            <w:r>
              <w:rPr>
                <w:rFonts w:ascii="Menlo" w:eastAsiaTheme="minorHAnsi" w:hAnsi="Menlo" w:cs="Menlo"/>
                <w:color w:val="000000"/>
                <w:sz w:val="22"/>
                <w:szCs w:val="22"/>
                <w:lang w:eastAsia="en-US"/>
                <w14:ligatures w14:val="standardContextual"/>
              </w:rPr>
              <w:t>286.8029680252075</w:t>
            </w:r>
          </w:p>
        </w:tc>
      </w:tr>
      <w:tr w:rsidR="00DB7242" w14:paraId="136BA1EA" w14:textId="77777777" w:rsidTr="00383EFA">
        <w:tc>
          <w:tcPr>
            <w:tcW w:w="1549" w:type="dxa"/>
          </w:tcPr>
          <w:p w14:paraId="1415065E" w14:textId="77777777" w:rsidR="00C16C6D" w:rsidRDefault="00C16C6D" w:rsidP="0008556A">
            <w:pPr>
              <w:rPr>
                <w:b/>
                <w:bCs/>
                <w:color w:val="FF0000"/>
              </w:rPr>
            </w:pPr>
            <w:r>
              <w:rPr>
                <w:b/>
                <w:bCs/>
                <w:color w:val="FF0000"/>
              </w:rPr>
              <w:t>Winequality-red.csv</w:t>
            </w:r>
          </w:p>
        </w:tc>
        <w:tc>
          <w:tcPr>
            <w:tcW w:w="2445" w:type="dxa"/>
          </w:tcPr>
          <w:p w14:paraId="05A1F1C9" w14:textId="0550B0B8" w:rsidR="00C16C6D" w:rsidRDefault="006449FF" w:rsidP="0008556A">
            <w:pPr>
              <w:rPr>
                <w:b/>
                <w:bCs/>
                <w:color w:val="FF0000"/>
              </w:rPr>
            </w:pPr>
            <w:r>
              <w:rPr>
                <w:rFonts w:ascii="Menlo" w:eastAsiaTheme="minorHAnsi" w:hAnsi="Menlo" w:cs="Menlo"/>
                <w:color w:val="000000"/>
                <w:sz w:val="22"/>
                <w:szCs w:val="22"/>
                <w:lang w:eastAsia="en-US"/>
                <w14:ligatures w14:val="standardContextual"/>
              </w:rPr>
              <w:t>37.40577006340027</w:t>
            </w:r>
          </w:p>
        </w:tc>
        <w:tc>
          <w:tcPr>
            <w:tcW w:w="2577" w:type="dxa"/>
          </w:tcPr>
          <w:p w14:paraId="30C550E3" w14:textId="09D2FE2B" w:rsidR="00C16C6D" w:rsidRDefault="006449FF" w:rsidP="0008556A">
            <w:pPr>
              <w:rPr>
                <w:b/>
                <w:bCs/>
                <w:color w:val="FF0000"/>
              </w:rPr>
            </w:pPr>
            <w:r>
              <w:rPr>
                <w:rFonts w:ascii="Menlo" w:eastAsiaTheme="minorHAnsi" w:hAnsi="Menlo" w:cs="Menlo"/>
                <w:color w:val="000000"/>
                <w:sz w:val="22"/>
                <w:szCs w:val="22"/>
                <w:lang w:eastAsia="en-US"/>
                <w14:ligatures w14:val="standardContextual"/>
              </w:rPr>
              <w:t>113.86705088615417</w:t>
            </w:r>
          </w:p>
        </w:tc>
        <w:tc>
          <w:tcPr>
            <w:tcW w:w="2445" w:type="dxa"/>
          </w:tcPr>
          <w:p w14:paraId="1CBCD608" w14:textId="2C3EACD1" w:rsidR="00C16C6D" w:rsidRDefault="004B6D14" w:rsidP="0008556A">
            <w:pPr>
              <w:rPr>
                <w:b/>
                <w:bCs/>
                <w:color w:val="FF0000"/>
              </w:rPr>
            </w:pPr>
            <w:r>
              <w:rPr>
                <w:rFonts w:ascii="Menlo" w:eastAsiaTheme="minorHAnsi" w:hAnsi="Menlo" w:cs="Menlo"/>
                <w:color w:val="000000"/>
                <w:sz w:val="22"/>
                <w:szCs w:val="22"/>
                <w:lang w:eastAsia="en-US"/>
                <w14:ligatures w14:val="standardContextual"/>
              </w:rPr>
              <w:t>375.6883478164673</w:t>
            </w:r>
          </w:p>
        </w:tc>
      </w:tr>
      <w:tr w:rsidR="00C16C6D" w14:paraId="2C287BF8" w14:textId="77777777" w:rsidTr="00383EFA">
        <w:tc>
          <w:tcPr>
            <w:tcW w:w="1549" w:type="dxa"/>
          </w:tcPr>
          <w:p w14:paraId="232F398B" w14:textId="778DD20F" w:rsidR="00C16C6D" w:rsidRDefault="00831101" w:rsidP="0008556A">
            <w:pPr>
              <w:rPr>
                <w:b/>
                <w:bCs/>
                <w:color w:val="FF0000"/>
              </w:rPr>
            </w:pPr>
            <w:r>
              <w:rPr>
                <w:b/>
                <w:bCs/>
                <w:color w:val="FF0000"/>
              </w:rPr>
              <w:t>Housing-cleaned</w:t>
            </w:r>
            <w:r w:rsidR="00C16C6D">
              <w:rPr>
                <w:b/>
                <w:bCs/>
                <w:color w:val="FF0000"/>
              </w:rPr>
              <w:t>.csv</w:t>
            </w:r>
          </w:p>
        </w:tc>
        <w:tc>
          <w:tcPr>
            <w:tcW w:w="2445" w:type="dxa"/>
          </w:tcPr>
          <w:p w14:paraId="65BF516D" w14:textId="3A07471A" w:rsidR="00C16C6D" w:rsidRDefault="008477F6" w:rsidP="0008556A">
            <w:pPr>
              <w:rPr>
                <w:b/>
                <w:bCs/>
                <w:color w:val="FF0000"/>
              </w:rPr>
            </w:pPr>
            <w:r>
              <w:rPr>
                <w:rFonts w:ascii="Menlo" w:eastAsiaTheme="minorHAnsi" w:hAnsi="Menlo" w:cs="Menlo"/>
                <w:color w:val="000000"/>
                <w:sz w:val="22"/>
                <w:szCs w:val="22"/>
                <w:lang w:eastAsia="en-US"/>
                <w14:ligatures w14:val="standardContextual"/>
              </w:rPr>
              <w:t>53.99760103225708</w:t>
            </w:r>
          </w:p>
        </w:tc>
        <w:tc>
          <w:tcPr>
            <w:tcW w:w="2577" w:type="dxa"/>
          </w:tcPr>
          <w:p w14:paraId="77A3AAD2" w14:textId="1847017F" w:rsidR="00C16C6D" w:rsidRDefault="008477F6" w:rsidP="0008556A">
            <w:pPr>
              <w:rPr>
                <w:b/>
                <w:bCs/>
                <w:color w:val="FF0000"/>
              </w:rPr>
            </w:pPr>
            <w:r>
              <w:rPr>
                <w:rFonts w:ascii="Menlo" w:eastAsiaTheme="minorHAnsi" w:hAnsi="Menlo" w:cs="Menlo"/>
                <w:color w:val="000000"/>
                <w:sz w:val="22"/>
                <w:szCs w:val="22"/>
                <w:lang w:eastAsia="en-US"/>
                <w14:ligatures w14:val="standardContextual"/>
              </w:rPr>
              <w:t>147.77776980400085</w:t>
            </w:r>
          </w:p>
        </w:tc>
        <w:tc>
          <w:tcPr>
            <w:tcW w:w="2445" w:type="dxa"/>
          </w:tcPr>
          <w:p w14:paraId="5CDD2D87" w14:textId="258872D0" w:rsidR="00C16C6D" w:rsidRDefault="006449FF" w:rsidP="0008556A">
            <w:pPr>
              <w:rPr>
                <w:b/>
                <w:bCs/>
                <w:color w:val="FF0000"/>
              </w:rPr>
            </w:pPr>
            <w:r>
              <w:rPr>
                <w:rFonts w:ascii="Menlo" w:eastAsiaTheme="minorHAnsi" w:hAnsi="Menlo" w:cs="Menlo"/>
                <w:color w:val="000000"/>
                <w:sz w:val="22"/>
                <w:szCs w:val="22"/>
                <w:lang w:eastAsia="en-US"/>
                <w14:ligatures w14:val="standardContextual"/>
              </w:rPr>
              <w:t>707.8037519454956</w:t>
            </w:r>
          </w:p>
        </w:tc>
      </w:tr>
    </w:tbl>
    <w:p w14:paraId="162CC06E" w14:textId="77777777" w:rsidR="00C16C6D" w:rsidRPr="000443C9" w:rsidRDefault="00C16C6D" w:rsidP="00920EB2">
      <w:pPr>
        <w:rPr>
          <w:b/>
          <w:bCs/>
          <w:color w:val="FF0000"/>
        </w:rPr>
      </w:pPr>
    </w:p>
    <w:sectPr w:rsidR="00C16C6D" w:rsidRPr="00044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B033C"/>
    <w:multiLevelType w:val="hybridMultilevel"/>
    <w:tmpl w:val="42EA6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5A3768"/>
    <w:multiLevelType w:val="hybridMultilevel"/>
    <w:tmpl w:val="39249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155B3"/>
    <w:multiLevelType w:val="hybridMultilevel"/>
    <w:tmpl w:val="B014A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330F63"/>
    <w:multiLevelType w:val="hybridMultilevel"/>
    <w:tmpl w:val="91A84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25308D"/>
    <w:multiLevelType w:val="hybridMultilevel"/>
    <w:tmpl w:val="1E528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355367"/>
    <w:multiLevelType w:val="hybridMultilevel"/>
    <w:tmpl w:val="BF5A7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8446C8"/>
    <w:multiLevelType w:val="hybridMultilevel"/>
    <w:tmpl w:val="0824CBCC"/>
    <w:lvl w:ilvl="0" w:tplc="6A3035CA">
      <w:start w:val="21"/>
      <w:numFmt w:val="bullet"/>
      <w:lvlText w:val="-"/>
      <w:lvlJc w:val="left"/>
      <w:pPr>
        <w:ind w:left="420" w:hanging="360"/>
      </w:pPr>
      <w:rPr>
        <w:rFonts w:ascii="Times New Roman" w:eastAsia="Times New Roman" w:hAnsi="Times New Roman" w:cs="Times New Roman" w:hint="default"/>
        <w:color w:val="00B050"/>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41B6291B"/>
    <w:multiLevelType w:val="hybridMultilevel"/>
    <w:tmpl w:val="5DCE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9258B1"/>
    <w:multiLevelType w:val="hybridMultilevel"/>
    <w:tmpl w:val="FC7A9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3371182">
    <w:abstractNumId w:val="2"/>
  </w:num>
  <w:num w:numId="2" w16cid:durableId="1089305601">
    <w:abstractNumId w:val="8"/>
  </w:num>
  <w:num w:numId="3" w16cid:durableId="728189858">
    <w:abstractNumId w:val="3"/>
  </w:num>
  <w:num w:numId="4" w16cid:durableId="1066150393">
    <w:abstractNumId w:val="5"/>
  </w:num>
  <w:num w:numId="5" w16cid:durableId="1160850305">
    <w:abstractNumId w:val="1"/>
  </w:num>
  <w:num w:numId="6" w16cid:durableId="1259631130">
    <w:abstractNumId w:val="4"/>
  </w:num>
  <w:num w:numId="7" w16cid:durableId="1632982332">
    <w:abstractNumId w:val="0"/>
  </w:num>
  <w:num w:numId="8" w16cid:durableId="1702242757">
    <w:abstractNumId w:val="7"/>
  </w:num>
  <w:num w:numId="9" w16cid:durableId="878784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77"/>
    <w:rsid w:val="00006E3E"/>
    <w:rsid w:val="000201F8"/>
    <w:rsid w:val="00021C93"/>
    <w:rsid w:val="0002549D"/>
    <w:rsid w:val="00034FEA"/>
    <w:rsid w:val="000443C9"/>
    <w:rsid w:val="000572D8"/>
    <w:rsid w:val="00087A00"/>
    <w:rsid w:val="00094B32"/>
    <w:rsid w:val="00096329"/>
    <w:rsid w:val="000B277A"/>
    <w:rsid w:val="000F6C8C"/>
    <w:rsid w:val="00122F5B"/>
    <w:rsid w:val="00130280"/>
    <w:rsid w:val="00142793"/>
    <w:rsid w:val="00177A96"/>
    <w:rsid w:val="001A5808"/>
    <w:rsid w:val="001D493D"/>
    <w:rsid w:val="001E47B8"/>
    <w:rsid w:val="002130AC"/>
    <w:rsid w:val="00220C40"/>
    <w:rsid w:val="00227914"/>
    <w:rsid w:val="00230C7D"/>
    <w:rsid w:val="00247221"/>
    <w:rsid w:val="00266C06"/>
    <w:rsid w:val="00274CDC"/>
    <w:rsid w:val="00275A77"/>
    <w:rsid w:val="00277E02"/>
    <w:rsid w:val="0029321E"/>
    <w:rsid w:val="002B0C49"/>
    <w:rsid w:val="002B0EF9"/>
    <w:rsid w:val="00306C24"/>
    <w:rsid w:val="00320E8D"/>
    <w:rsid w:val="00342897"/>
    <w:rsid w:val="0034459D"/>
    <w:rsid w:val="003667B3"/>
    <w:rsid w:val="0037480A"/>
    <w:rsid w:val="0038165D"/>
    <w:rsid w:val="00383EFA"/>
    <w:rsid w:val="0039046B"/>
    <w:rsid w:val="003A293B"/>
    <w:rsid w:val="003B485D"/>
    <w:rsid w:val="003C2590"/>
    <w:rsid w:val="003D4CBA"/>
    <w:rsid w:val="003D7E97"/>
    <w:rsid w:val="003E3D87"/>
    <w:rsid w:val="003E5C2E"/>
    <w:rsid w:val="00400B22"/>
    <w:rsid w:val="00404006"/>
    <w:rsid w:val="00413634"/>
    <w:rsid w:val="0042140E"/>
    <w:rsid w:val="004315DF"/>
    <w:rsid w:val="004323E0"/>
    <w:rsid w:val="00434E98"/>
    <w:rsid w:val="0044361C"/>
    <w:rsid w:val="004804C1"/>
    <w:rsid w:val="0048379C"/>
    <w:rsid w:val="00483D77"/>
    <w:rsid w:val="00485DEE"/>
    <w:rsid w:val="004B6D14"/>
    <w:rsid w:val="004C2980"/>
    <w:rsid w:val="004C43F1"/>
    <w:rsid w:val="004E4FEE"/>
    <w:rsid w:val="00501FF5"/>
    <w:rsid w:val="005229FF"/>
    <w:rsid w:val="00525A68"/>
    <w:rsid w:val="00533124"/>
    <w:rsid w:val="0054315A"/>
    <w:rsid w:val="005502C7"/>
    <w:rsid w:val="0055151D"/>
    <w:rsid w:val="0055591B"/>
    <w:rsid w:val="00574044"/>
    <w:rsid w:val="005963EA"/>
    <w:rsid w:val="005A0130"/>
    <w:rsid w:val="005A1AFD"/>
    <w:rsid w:val="005B06DC"/>
    <w:rsid w:val="005C5D22"/>
    <w:rsid w:val="005D0F74"/>
    <w:rsid w:val="005F715C"/>
    <w:rsid w:val="00635162"/>
    <w:rsid w:val="00643266"/>
    <w:rsid w:val="006449FF"/>
    <w:rsid w:val="00673677"/>
    <w:rsid w:val="00677E45"/>
    <w:rsid w:val="00680631"/>
    <w:rsid w:val="006A53BA"/>
    <w:rsid w:val="006B0049"/>
    <w:rsid w:val="006C6554"/>
    <w:rsid w:val="006E15C7"/>
    <w:rsid w:val="0071794F"/>
    <w:rsid w:val="00726A85"/>
    <w:rsid w:val="00751151"/>
    <w:rsid w:val="007553CD"/>
    <w:rsid w:val="00760893"/>
    <w:rsid w:val="007A38CB"/>
    <w:rsid w:val="007A5CE8"/>
    <w:rsid w:val="007B15F6"/>
    <w:rsid w:val="007D0C3D"/>
    <w:rsid w:val="007D3F7E"/>
    <w:rsid w:val="007F7599"/>
    <w:rsid w:val="00804385"/>
    <w:rsid w:val="008128D0"/>
    <w:rsid w:val="0082035B"/>
    <w:rsid w:val="00823DAC"/>
    <w:rsid w:val="00831101"/>
    <w:rsid w:val="0083794B"/>
    <w:rsid w:val="008477F6"/>
    <w:rsid w:val="008538C5"/>
    <w:rsid w:val="008634AA"/>
    <w:rsid w:val="00864540"/>
    <w:rsid w:val="00874D92"/>
    <w:rsid w:val="00881BE4"/>
    <w:rsid w:val="00893979"/>
    <w:rsid w:val="008A3277"/>
    <w:rsid w:val="008B3CC1"/>
    <w:rsid w:val="008B69D6"/>
    <w:rsid w:val="008B7FB0"/>
    <w:rsid w:val="008C0757"/>
    <w:rsid w:val="008C12F5"/>
    <w:rsid w:val="008C4F6F"/>
    <w:rsid w:val="008D30DB"/>
    <w:rsid w:val="008E6575"/>
    <w:rsid w:val="008F7606"/>
    <w:rsid w:val="00900E32"/>
    <w:rsid w:val="0090503E"/>
    <w:rsid w:val="009156B2"/>
    <w:rsid w:val="00917346"/>
    <w:rsid w:val="00920EB2"/>
    <w:rsid w:val="00930412"/>
    <w:rsid w:val="00950EF4"/>
    <w:rsid w:val="0096736E"/>
    <w:rsid w:val="009755A0"/>
    <w:rsid w:val="00981740"/>
    <w:rsid w:val="0099457E"/>
    <w:rsid w:val="0099622B"/>
    <w:rsid w:val="00996651"/>
    <w:rsid w:val="00996977"/>
    <w:rsid w:val="009D5A39"/>
    <w:rsid w:val="009D784F"/>
    <w:rsid w:val="009E100E"/>
    <w:rsid w:val="009F4364"/>
    <w:rsid w:val="00A30EF8"/>
    <w:rsid w:val="00A31B97"/>
    <w:rsid w:val="00A32161"/>
    <w:rsid w:val="00A328A1"/>
    <w:rsid w:val="00A32B22"/>
    <w:rsid w:val="00A37A3F"/>
    <w:rsid w:val="00A4645B"/>
    <w:rsid w:val="00A539BC"/>
    <w:rsid w:val="00A607C2"/>
    <w:rsid w:val="00A6384E"/>
    <w:rsid w:val="00AA23FB"/>
    <w:rsid w:val="00AB1AB9"/>
    <w:rsid w:val="00AB2A63"/>
    <w:rsid w:val="00AC0DA3"/>
    <w:rsid w:val="00AE2998"/>
    <w:rsid w:val="00B132D2"/>
    <w:rsid w:val="00B408E2"/>
    <w:rsid w:val="00B5741D"/>
    <w:rsid w:val="00B57C0F"/>
    <w:rsid w:val="00B71258"/>
    <w:rsid w:val="00B81B48"/>
    <w:rsid w:val="00B85C42"/>
    <w:rsid w:val="00B95A52"/>
    <w:rsid w:val="00BA21EE"/>
    <w:rsid w:val="00BA4A0F"/>
    <w:rsid w:val="00BA5A82"/>
    <w:rsid w:val="00BC1E30"/>
    <w:rsid w:val="00BD16A2"/>
    <w:rsid w:val="00C00258"/>
    <w:rsid w:val="00C15522"/>
    <w:rsid w:val="00C16C6D"/>
    <w:rsid w:val="00C45402"/>
    <w:rsid w:val="00C4553F"/>
    <w:rsid w:val="00C45D2F"/>
    <w:rsid w:val="00C63BE5"/>
    <w:rsid w:val="00C779EC"/>
    <w:rsid w:val="00C81F41"/>
    <w:rsid w:val="00C8528A"/>
    <w:rsid w:val="00C8551F"/>
    <w:rsid w:val="00CA0488"/>
    <w:rsid w:val="00CA6997"/>
    <w:rsid w:val="00CA7DB8"/>
    <w:rsid w:val="00CB7D3C"/>
    <w:rsid w:val="00CD5521"/>
    <w:rsid w:val="00CD5950"/>
    <w:rsid w:val="00CE45F2"/>
    <w:rsid w:val="00CF16FF"/>
    <w:rsid w:val="00CF4699"/>
    <w:rsid w:val="00D07A17"/>
    <w:rsid w:val="00D07DE1"/>
    <w:rsid w:val="00D329BB"/>
    <w:rsid w:val="00D9421D"/>
    <w:rsid w:val="00D94AC6"/>
    <w:rsid w:val="00DA214D"/>
    <w:rsid w:val="00DA7998"/>
    <w:rsid w:val="00DB0833"/>
    <w:rsid w:val="00DB3761"/>
    <w:rsid w:val="00DB4444"/>
    <w:rsid w:val="00DB7242"/>
    <w:rsid w:val="00DC1F7B"/>
    <w:rsid w:val="00DC5B9B"/>
    <w:rsid w:val="00DD10FF"/>
    <w:rsid w:val="00DE656F"/>
    <w:rsid w:val="00E31A57"/>
    <w:rsid w:val="00E55125"/>
    <w:rsid w:val="00E5692F"/>
    <w:rsid w:val="00E60F99"/>
    <w:rsid w:val="00E63A42"/>
    <w:rsid w:val="00E64C7B"/>
    <w:rsid w:val="00E6604C"/>
    <w:rsid w:val="00E71227"/>
    <w:rsid w:val="00E712BA"/>
    <w:rsid w:val="00E86FED"/>
    <w:rsid w:val="00E879CB"/>
    <w:rsid w:val="00EA5DEE"/>
    <w:rsid w:val="00EA6EF2"/>
    <w:rsid w:val="00EB27DE"/>
    <w:rsid w:val="00EC1F4F"/>
    <w:rsid w:val="00ED3011"/>
    <w:rsid w:val="00EE36A8"/>
    <w:rsid w:val="00F0319D"/>
    <w:rsid w:val="00F05D5D"/>
    <w:rsid w:val="00F15A88"/>
    <w:rsid w:val="00F20E60"/>
    <w:rsid w:val="00F26C1A"/>
    <w:rsid w:val="00F31979"/>
    <w:rsid w:val="00F44A03"/>
    <w:rsid w:val="00F52C1E"/>
    <w:rsid w:val="00FD0CAA"/>
    <w:rsid w:val="00FE2F17"/>
    <w:rsid w:val="00FE6CE2"/>
    <w:rsid w:val="00FF0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D3C325"/>
  <w15:chartTrackingRefBased/>
  <w15:docId w15:val="{AB91A9FC-2A91-F641-8F73-202E62D1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EB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96977"/>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96977"/>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96977"/>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96977"/>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96977"/>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96977"/>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96977"/>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96977"/>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96977"/>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977"/>
    <w:rPr>
      <w:rFonts w:eastAsiaTheme="majorEastAsia" w:cstheme="majorBidi"/>
      <w:color w:val="272727" w:themeColor="text1" w:themeTint="D8"/>
    </w:rPr>
  </w:style>
  <w:style w:type="paragraph" w:styleId="Title">
    <w:name w:val="Title"/>
    <w:basedOn w:val="Normal"/>
    <w:next w:val="Normal"/>
    <w:link w:val="TitleChar"/>
    <w:uiPriority w:val="10"/>
    <w:qFormat/>
    <w:rsid w:val="0099697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96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977"/>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96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77"/>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96977"/>
    <w:rPr>
      <w:i/>
      <w:iCs/>
      <w:color w:val="404040" w:themeColor="text1" w:themeTint="BF"/>
    </w:rPr>
  </w:style>
  <w:style w:type="paragraph" w:styleId="ListParagraph">
    <w:name w:val="List Paragraph"/>
    <w:basedOn w:val="Normal"/>
    <w:uiPriority w:val="34"/>
    <w:qFormat/>
    <w:rsid w:val="00996977"/>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996977"/>
    <w:rPr>
      <w:i/>
      <w:iCs/>
      <w:color w:val="0F4761" w:themeColor="accent1" w:themeShade="BF"/>
    </w:rPr>
  </w:style>
  <w:style w:type="paragraph" w:styleId="IntenseQuote">
    <w:name w:val="Intense Quote"/>
    <w:basedOn w:val="Normal"/>
    <w:next w:val="Normal"/>
    <w:link w:val="IntenseQuoteChar"/>
    <w:uiPriority w:val="30"/>
    <w:qFormat/>
    <w:rsid w:val="0099697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96977"/>
    <w:rPr>
      <w:i/>
      <w:iCs/>
      <w:color w:val="0F4761" w:themeColor="accent1" w:themeShade="BF"/>
    </w:rPr>
  </w:style>
  <w:style w:type="character" w:styleId="IntenseReference">
    <w:name w:val="Intense Reference"/>
    <w:basedOn w:val="DefaultParagraphFont"/>
    <w:uiPriority w:val="32"/>
    <w:qFormat/>
    <w:rsid w:val="00996977"/>
    <w:rPr>
      <w:b/>
      <w:bCs/>
      <w:smallCaps/>
      <w:color w:val="0F4761" w:themeColor="accent1" w:themeShade="BF"/>
      <w:spacing w:val="5"/>
    </w:rPr>
  </w:style>
  <w:style w:type="table" w:styleId="TableGrid">
    <w:name w:val="Table Grid"/>
    <w:basedOn w:val="TableNormal"/>
    <w:uiPriority w:val="39"/>
    <w:rsid w:val="00142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0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63721">
      <w:bodyDiv w:val="1"/>
      <w:marLeft w:val="0"/>
      <w:marRight w:val="0"/>
      <w:marTop w:val="0"/>
      <w:marBottom w:val="0"/>
      <w:divBdr>
        <w:top w:val="none" w:sz="0" w:space="0" w:color="auto"/>
        <w:left w:val="none" w:sz="0" w:space="0" w:color="auto"/>
        <w:bottom w:val="none" w:sz="0" w:space="0" w:color="auto"/>
        <w:right w:val="none" w:sz="0" w:space="0" w:color="auto"/>
      </w:divBdr>
      <w:divsChild>
        <w:div w:id="1582256419">
          <w:marLeft w:val="0"/>
          <w:marRight w:val="0"/>
          <w:marTop w:val="0"/>
          <w:marBottom w:val="0"/>
          <w:divBdr>
            <w:top w:val="none" w:sz="0" w:space="0" w:color="auto"/>
            <w:left w:val="none" w:sz="0" w:space="0" w:color="auto"/>
            <w:bottom w:val="none" w:sz="0" w:space="0" w:color="auto"/>
            <w:right w:val="none" w:sz="0" w:space="0" w:color="auto"/>
          </w:divBdr>
          <w:divsChild>
            <w:div w:id="1335913741">
              <w:marLeft w:val="0"/>
              <w:marRight w:val="0"/>
              <w:marTop w:val="0"/>
              <w:marBottom w:val="0"/>
              <w:divBdr>
                <w:top w:val="none" w:sz="0" w:space="0" w:color="auto"/>
                <w:left w:val="none" w:sz="0" w:space="0" w:color="auto"/>
                <w:bottom w:val="none" w:sz="0" w:space="0" w:color="auto"/>
                <w:right w:val="none" w:sz="0" w:space="0" w:color="auto"/>
              </w:divBdr>
            </w:div>
            <w:div w:id="1063483849">
              <w:marLeft w:val="0"/>
              <w:marRight w:val="0"/>
              <w:marTop w:val="0"/>
              <w:marBottom w:val="0"/>
              <w:divBdr>
                <w:top w:val="none" w:sz="0" w:space="0" w:color="auto"/>
                <w:left w:val="none" w:sz="0" w:space="0" w:color="auto"/>
                <w:bottom w:val="none" w:sz="0" w:space="0" w:color="auto"/>
                <w:right w:val="none" w:sz="0" w:space="0" w:color="auto"/>
              </w:divBdr>
            </w:div>
            <w:div w:id="1058281947">
              <w:marLeft w:val="0"/>
              <w:marRight w:val="0"/>
              <w:marTop w:val="0"/>
              <w:marBottom w:val="0"/>
              <w:divBdr>
                <w:top w:val="none" w:sz="0" w:space="0" w:color="auto"/>
                <w:left w:val="none" w:sz="0" w:space="0" w:color="auto"/>
                <w:bottom w:val="none" w:sz="0" w:space="0" w:color="auto"/>
                <w:right w:val="none" w:sz="0" w:space="0" w:color="auto"/>
              </w:divBdr>
            </w:div>
            <w:div w:id="1740445746">
              <w:marLeft w:val="0"/>
              <w:marRight w:val="0"/>
              <w:marTop w:val="0"/>
              <w:marBottom w:val="0"/>
              <w:divBdr>
                <w:top w:val="none" w:sz="0" w:space="0" w:color="auto"/>
                <w:left w:val="none" w:sz="0" w:space="0" w:color="auto"/>
                <w:bottom w:val="none" w:sz="0" w:space="0" w:color="auto"/>
                <w:right w:val="none" w:sz="0" w:space="0" w:color="auto"/>
              </w:divBdr>
            </w:div>
            <w:div w:id="1136412746">
              <w:marLeft w:val="0"/>
              <w:marRight w:val="0"/>
              <w:marTop w:val="0"/>
              <w:marBottom w:val="0"/>
              <w:divBdr>
                <w:top w:val="none" w:sz="0" w:space="0" w:color="auto"/>
                <w:left w:val="none" w:sz="0" w:space="0" w:color="auto"/>
                <w:bottom w:val="none" w:sz="0" w:space="0" w:color="auto"/>
                <w:right w:val="none" w:sz="0" w:space="0" w:color="auto"/>
              </w:divBdr>
            </w:div>
            <w:div w:id="1837453609">
              <w:marLeft w:val="0"/>
              <w:marRight w:val="0"/>
              <w:marTop w:val="0"/>
              <w:marBottom w:val="0"/>
              <w:divBdr>
                <w:top w:val="none" w:sz="0" w:space="0" w:color="auto"/>
                <w:left w:val="none" w:sz="0" w:space="0" w:color="auto"/>
                <w:bottom w:val="none" w:sz="0" w:space="0" w:color="auto"/>
                <w:right w:val="none" w:sz="0" w:space="0" w:color="auto"/>
              </w:divBdr>
            </w:div>
            <w:div w:id="1070662263">
              <w:marLeft w:val="0"/>
              <w:marRight w:val="0"/>
              <w:marTop w:val="0"/>
              <w:marBottom w:val="0"/>
              <w:divBdr>
                <w:top w:val="none" w:sz="0" w:space="0" w:color="auto"/>
                <w:left w:val="none" w:sz="0" w:space="0" w:color="auto"/>
                <w:bottom w:val="none" w:sz="0" w:space="0" w:color="auto"/>
                <w:right w:val="none" w:sz="0" w:space="0" w:color="auto"/>
              </w:divBdr>
            </w:div>
            <w:div w:id="585770468">
              <w:marLeft w:val="0"/>
              <w:marRight w:val="0"/>
              <w:marTop w:val="0"/>
              <w:marBottom w:val="0"/>
              <w:divBdr>
                <w:top w:val="none" w:sz="0" w:space="0" w:color="auto"/>
                <w:left w:val="none" w:sz="0" w:space="0" w:color="auto"/>
                <w:bottom w:val="none" w:sz="0" w:space="0" w:color="auto"/>
                <w:right w:val="none" w:sz="0" w:space="0" w:color="auto"/>
              </w:divBdr>
            </w:div>
            <w:div w:id="861434537">
              <w:marLeft w:val="0"/>
              <w:marRight w:val="0"/>
              <w:marTop w:val="0"/>
              <w:marBottom w:val="0"/>
              <w:divBdr>
                <w:top w:val="none" w:sz="0" w:space="0" w:color="auto"/>
                <w:left w:val="none" w:sz="0" w:space="0" w:color="auto"/>
                <w:bottom w:val="none" w:sz="0" w:space="0" w:color="auto"/>
                <w:right w:val="none" w:sz="0" w:space="0" w:color="auto"/>
              </w:divBdr>
            </w:div>
            <w:div w:id="1512837103">
              <w:marLeft w:val="0"/>
              <w:marRight w:val="0"/>
              <w:marTop w:val="0"/>
              <w:marBottom w:val="0"/>
              <w:divBdr>
                <w:top w:val="none" w:sz="0" w:space="0" w:color="auto"/>
                <w:left w:val="none" w:sz="0" w:space="0" w:color="auto"/>
                <w:bottom w:val="none" w:sz="0" w:space="0" w:color="auto"/>
                <w:right w:val="none" w:sz="0" w:space="0" w:color="auto"/>
              </w:divBdr>
            </w:div>
            <w:div w:id="1217473827">
              <w:marLeft w:val="0"/>
              <w:marRight w:val="0"/>
              <w:marTop w:val="0"/>
              <w:marBottom w:val="0"/>
              <w:divBdr>
                <w:top w:val="none" w:sz="0" w:space="0" w:color="auto"/>
                <w:left w:val="none" w:sz="0" w:space="0" w:color="auto"/>
                <w:bottom w:val="none" w:sz="0" w:space="0" w:color="auto"/>
                <w:right w:val="none" w:sz="0" w:space="0" w:color="auto"/>
              </w:divBdr>
            </w:div>
            <w:div w:id="699862454">
              <w:marLeft w:val="0"/>
              <w:marRight w:val="0"/>
              <w:marTop w:val="0"/>
              <w:marBottom w:val="0"/>
              <w:divBdr>
                <w:top w:val="none" w:sz="0" w:space="0" w:color="auto"/>
                <w:left w:val="none" w:sz="0" w:space="0" w:color="auto"/>
                <w:bottom w:val="none" w:sz="0" w:space="0" w:color="auto"/>
                <w:right w:val="none" w:sz="0" w:space="0" w:color="auto"/>
              </w:divBdr>
            </w:div>
            <w:div w:id="2024164744">
              <w:marLeft w:val="0"/>
              <w:marRight w:val="0"/>
              <w:marTop w:val="0"/>
              <w:marBottom w:val="0"/>
              <w:divBdr>
                <w:top w:val="none" w:sz="0" w:space="0" w:color="auto"/>
                <w:left w:val="none" w:sz="0" w:space="0" w:color="auto"/>
                <w:bottom w:val="none" w:sz="0" w:space="0" w:color="auto"/>
                <w:right w:val="none" w:sz="0" w:space="0" w:color="auto"/>
              </w:divBdr>
            </w:div>
            <w:div w:id="71703982">
              <w:marLeft w:val="0"/>
              <w:marRight w:val="0"/>
              <w:marTop w:val="0"/>
              <w:marBottom w:val="0"/>
              <w:divBdr>
                <w:top w:val="none" w:sz="0" w:space="0" w:color="auto"/>
                <w:left w:val="none" w:sz="0" w:space="0" w:color="auto"/>
                <w:bottom w:val="none" w:sz="0" w:space="0" w:color="auto"/>
                <w:right w:val="none" w:sz="0" w:space="0" w:color="auto"/>
              </w:divBdr>
            </w:div>
            <w:div w:id="533812677">
              <w:marLeft w:val="0"/>
              <w:marRight w:val="0"/>
              <w:marTop w:val="0"/>
              <w:marBottom w:val="0"/>
              <w:divBdr>
                <w:top w:val="none" w:sz="0" w:space="0" w:color="auto"/>
                <w:left w:val="none" w:sz="0" w:space="0" w:color="auto"/>
                <w:bottom w:val="none" w:sz="0" w:space="0" w:color="auto"/>
                <w:right w:val="none" w:sz="0" w:space="0" w:color="auto"/>
              </w:divBdr>
            </w:div>
            <w:div w:id="243611751">
              <w:marLeft w:val="0"/>
              <w:marRight w:val="0"/>
              <w:marTop w:val="0"/>
              <w:marBottom w:val="0"/>
              <w:divBdr>
                <w:top w:val="none" w:sz="0" w:space="0" w:color="auto"/>
                <w:left w:val="none" w:sz="0" w:space="0" w:color="auto"/>
                <w:bottom w:val="none" w:sz="0" w:space="0" w:color="auto"/>
                <w:right w:val="none" w:sz="0" w:space="0" w:color="auto"/>
              </w:divBdr>
            </w:div>
            <w:div w:id="1828283728">
              <w:marLeft w:val="0"/>
              <w:marRight w:val="0"/>
              <w:marTop w:val="0"/>
              <w:marBottom w:val="0"/>
              <w:divBdr>
                <w:top w:val="none" w:sz="0" w:space="0" w:color="auto"/>
                <w:left w:val="none" w:sz="0" w:space="0" w:color="auto"/>
                <w:bottom w:val="none" w:sz="0" w:space="0" w:color="auto"/>
                <w:right w:val="none" w:sz="0" w:space="0" w:color="auto"/>
              </w:divBdr>
            </w:div>
            <w:div w:id="1310786125">
              <w:marLeft w:val="0"/>
              <w:marRight w:val="0"/>
              <w:marTop w:val="0"/>
              <w:marBottom w:val="0"/>
              <w:divBdr>
                <w:top w:val="none" w:sz="0" w:space="0" w:color="auto"/>
                <w:left w:val="none" w:sz="0" w:space="0" w:color="auto"/>
                <w:bottom w:val="none" w:sz="0" w:space="0" w:color="auto"/>
                <w:right w:val="none" w:sz="0" w:space="0" w:color="auto"/>
              </w:divBdr>
            </w:div>
            <w:div w:id="968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980</TotalTime>
  <Pages>46</Pages>
  <Words>13552</Words>
  <Characters>77253</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Aslam</dc:creator>
  <cp:keywords/>
  <dc:description/>
  <cp:lastModifiedBy>Zainab Aslam</cp:lastModifiedBy>
  <cp:revision>39</cp:revision>
  <dcterms:created xsi:type="dcterms:W3CDTF">2024-09-23T11:23:00Z</dcterms:created>
  <dcterms:modified xsi:type="dcterms:W3CDTF">2024-10-02T17:39:00Z</dcterms:modified>
</cp:coreProperties>
</file>